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84E13" w14:textId="77777777" w:rsidR="00873283" w:rsidRPr="009E6C6E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E6C6E">
        <w:rPr>
          <w:rFonts w:ascii="Arial" w:hAnsi="Arial" w:cs="Arial"/>
          <w:sz w:val="28"/>
          <w:szCs w:val="28"/>
        </w:rPr>
        <w:t xml:space="preserve"> </w:t>
      </w:r>
    </w:p>
    <w:p w14:paraId="3947F5EF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18B2B329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2D0A2F66" w14:textId="718A6CA4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Hlk160694240"/>
      <w:r>
        <w:rPr>
          <w:rFonts w:ascii="Arial" w:hAnsi="Arial" w:cs="Arial"/>
          <w:b/>
          <w:caps/>
          <w:sz w:val="28"/>
          <w:szCs w:val="28"/>
        </w:rPr>
        <w:t>Marcely ArruDA</w:t>
      </w:r>
    </w:p>
    <w:p w14:paraId="6676D553" w14:textId="508942DE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mAYSA EDUARDA</w:t>
      </w:r>
    </w:p>
    <w:p w14:paraId="3CD71BB6" w14:textId="4A47281E" w:rsid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ISADORA CHEIN</w:t>
      </w:r>
    </w:p>
    <w:p w14:paraId="26DAD846" w14:textId="351D435A" w:rsidR="004E5206" w:rsidRPr="004E5206" w:rsidRDefault="004E5206" w:rsidP="004E5206">
      <w:pPr>
        <w:framePr w:w="9078" w:h="3260" w:hRule="exact" w:hSpace="181" w:wrap="notBeside" w:vAnchor="text" w:hAnchor="page" w:x="1701" w:y="155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AMANDA LATORRACA</w:t>
      </w:r>
    </w:p>
    <w:bookmarkEnd w:id="0"/>
    <w:p w14:paraId="1C31346B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B4BA33" w14:textId="1E2956C9" w:rsidR="00873283" w:rsidRPr="004E5206" w:rsidRDefault="004E5206" w:rsidP="004E5206">
      <w:pPr>
        <w:framePr w:w="9078" w:h="2865" w:hRule="exact" w:hSpace="180" w:wrap="around" w:vAnchor="text" w:hAnchor="page" w:x="1701" w:y="136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INTEGRAÇÃO DOS ELEMENTOS MULTIMÍDIA AO JOGO DIGITAL</w:t>
      </w:r>
      <w:r w:rsidR="009B4FA4" w:rsidRPr="004E5206">
        <w:rPr>
          <w:rFonts w:ascii="Arial" w:hAnsi="Arial" w:cs="Arial"/>
          <w:b/>
          <w:caps/>
          <w:sz w:val="28"/>
          <w:szCs w:val="28"/>
        </w:rPr>
        <w:t xml:space="preserve"> </w:t>
      </w:r>
    </w:p>
    <w:p w14:paraId="7E57FB62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053DC09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C2CFB70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4B70467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C30C20D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591565F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3AB58B2" w14:textId="77777777" w:rsidR="00873283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F768ADE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1BA3733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FE45D1D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6D52D93" w14:textId="77777777" w:rsidR="00873283" w:rsidRPr="000726E7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B424CF9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98FCDF0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CDC562A" w14:textId="56ADC304" w:rsidR="00873283" w:rsidRPr="000726E7" w:rsidRDefault="004E5206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Cuiabá -MT</w:t>
      </w:r>
    </w:p>
    <w:p w14:paraId="7839D9A7" w14:textId="5879CE19" w:rsidR="00873283" w:rsidRPr="000726E7" w:rsidRDefault="004E5206" w:rsidP="004E520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  <w:sectPr w:rsidR="00873283" w:rsidRPr="000726E7" w:rsidSect="009239E7">
          <w:headerReference w:type="default" r:id="rId8"/>
          <w:footerReference w:type="default" r:id="rId9"/>
          <w:type w:val="continuous"/>
          <w:pgSz w:w="11920" w:h="16840"/>
          <w:pgMar w:top="2376" w:right="1134" w:bottom="1134" w:left="1701" w:header="720" w:footer="720" w:gutter="0"/>
          <w:pgNumType w:start="3"/>
          <w:cols w:space="720"/>
          <w:noEndnote/>
        </w:sectPr>
      </w:pPr>
      <w:r>
        <w:rPr>
          <w:rFonts w:ascii="Arial" w:hAnsi="Arial" w:cs="Arial"/>
          <w:sz w:val="28"/>
          <w:szCs w:val="28"/>
        </w:rPr>
        <w:t>2024</w:t>
      </w:r>
    </w:p>
    <w:p w14:paraId="5E5FE695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</w:t>
      </w:r>
    </w:p>
    <w:p w14:paraId="5B922172" w14:textId="77777777" w:rsidR="00C60E55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82DD81" w14:textId="77777777" w:rsidR="00C60E55" w:rsidRDefault="00C60E55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01DD958" w14:textId="101A06C8" w:rsidR="00873283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3427B812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6F425275" w14:textId="6A1B73D4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 w:rsidRPr="004E5206">
        <w:rPr>
          <w:rFonts w:ascii="Arial" w:hAnsi="Arial" w:cs="Arial"/>
          <w:b/>
          <w:caps/>
          <w:sz w:val="28"/>
          <w:szCs w:val="28"/>
        </w:rPr>
        <w:t xml:space="preserve"> </w:t>
      </w:r>
      <w:r>
        <w:rPr>
          <w:rFonts w:ascii="Arial" w:hAnsi="Arial" w:cs="Arial"/>
          <w:b/>
          <w:caps/>
          <w:sz w:val="28"/>
          <w:szCs w:val="28"/>
        </w:rPr>
        <w:t>Marcely ArruDA</w:t>
      </w:r>
    </w:p>
    <w:p w14:paraId="5E624C56" w14:textId="77777777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mAYSA EDUARDA</w:t>
      </w:r>
    </w:p>
    <w:p w14:paraId="7C176691" w14:textId="77777777" w:rsid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ISADORA CHEIN</w:t>
      </w:r>
    </w:p>
    <w:p w14:paraId="28C6B506" w14:textId="77777777" w:rsidR="004E5206" w:rsidRPr="004E5206" w:rsidRDefault="004E5206" w:rsidP="004E5206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caps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AMANDA LATORRACA</w:t>
      </w:r>
    </w:p>
    <w:p w14:paraId="72CD5FBB" w14:textId="385F621B" w:rsidR="00873283" w:rsidRPr="000726E7" w:rsidRDefault="00873283" w:rsidP="00503852">
      <w:pPr>
        <w:framePr w:w="9078" w:h="3200" w:hRule="exact" w:hSpace="180" w:wrap="around" w:vAnchor="text" w:hAnchor="page" w:x="1701" w:y="157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</w:p>
    <w:p w14:paraId="4BDE76EE" w14:textId="77777777" w:rsidR="00873283" w:rsidRPr="000726E7" w:rsidRDefault="00873283" w:rsidP="000726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DA0E50F" w14:textId="1ABDAD80" w:rsidR="00503852" w:rsidRPr="000726E7" w:rsidRDefault="004E5206" w:rsidP="004E5206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caps/>
          <w:sz w:val="28"/>
          <w:szCs w:val="28"/>
        </w:rPr>
        <w:t>INTEGRAÇÃO DOS ELEMENTOS MULTIMÍDIA AO JOGO DIGITAL</w:t>
      </w:r>
      <w:r w:rsidR="00503852" w:rsidRPr="00503852">
        <w:rPr>
          <w:rFonts w:ascii="Arial" w:hAnsi="Arial" w:cs="Arial"/>
          <w:b/>
          <w:caps/>
          <w:sz w:val="28"/>
          <w:szCs w:val="28"/>
        </w:rPr>
        <w:t xml:space="preserve">: </w:t>
      </w:r>
      <w:r w:rsidR="00600EB5" w:rsidRPr="000726E7">
        <w:rPr>
          <w:rFonts w:ascii="Arial" w:hAnsi="Arial" w:cs="Arial"/>
          <w:b/>
          <w:sz w:val="28"/>
          <w:szCs w:val="28"/>
        </w:rPr>
        <w:t xml:space="preserve"> </w:t>
      </w:r>
    </w:p>
    <w:p w14:paraId="308554D0" w14:textId="1314522B" w:rsidR="00873283" w:rsidRPr="000726E7" w:rsidRDefault="00873283" w:rsidP="003970F8">
      <w:pPr>
        <w:framePr w:w="9078" w:h="2847" w:hRule="exact" w:hSpace="180" w:wrap="around" w:vAnchor="text" w:hAnchor="page" w:x="1701" w:y="170"/>
        <w:shd w:val="solid" w:color="FFFFFF" w:fill="FFFFFF"/>
        <w:spacing w:after="0" w:line="360" w:lineRule="auto"/>
        <w:ind w:right="18"/>
        <w:jc w:val="center"/>
        <w:rPr>
          <w:rFonts w:ascii="Arial" w:hAnsi="Arial" w:cs="Arial"/>
          <w:b/>
          <w:sz w:val="28"/>
          <w:szCs w:val="28"/>
        </w:rPr>
      </w:pPr>
    </w:p>
    <w:p w14:paraId="06138CED" w14:textId="77777777" w:rsidR="00873283" w:rsidRPr="000726E7" w:rsidRDefault="00873283" w:rsidP="00481B9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7122003" w14:textId="734FDBAB" w:rsidR="00873283" w:rsidRPr="00503852" w:rsidRDefault="00503852" w:rsidP="003970F8">
      <w:pPr>
        <w:framePr w:w="5838" w:h="2353" w:hRule="exact" w:hSpace="180" w:wrap="around" w:vAnchor="text" w:hAnchor="page" w:x="4942" w:y="28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8"/>
        <w:jc w:val="both"/>
        <w:rPr>
          <w:rFonts w:ascii="Arial" w:hAnsi="Arial" w:cs="Arial"/>
          <w:sz w:val="32"/>
          <w:szCs w:val="28"/>
        </w:rPr>
      </w:pPr>
      <w:r w:rsidRPr="00503852">
        <w:rPr>
          <w:rFonts w:ascii="Arial" w:hAnsi="Arial" w:cs="Arial"/>
          <w:sz w:val="28"/>
          <w:szCs w:val="24"/>
        </w:rPr>
        <w:t xml:space="preserve">Trabalho de Conclusão de </w:t>
      </w:r>
      <w:r w:rsidR="004E5206">
        <w:rPr>
          <w:rFonts w:ascii="Arial" w:hAnsi="Arial" w:cs="Arial"/>
          <w:sz w:val="28"/>
          <w:szCs w:val="24"/>
        </w:rPr>
        <w:t>que</w:t>
      </w:r>
      <w:r w:rsidR="00600EB5">
        <w:rPr>
          <w:rFonts w:ascii="Arial" w:hAnsi="Arial" w:cs="Arial"/>
          <w:sz w:val="28"/>
          <w:szCs w:val="24"/>
        </w:rPr>
        <w:t xml:space="preserve"> a</w:t>
      </w:r>
      <w:r w:rsidR="004E5206">
        <w:rPr>
          <w:rFonts w:ascii="Arial" w:hAnsi="Arial" w:cs="Arial"/>
          <w:sz w:val="28"/>
          <w:szCs w:val="24"/>
        </w:rPr>
        <w:t xml:space="preserve"> m</w:t>
      </w:r>
      <w:r w:rsidR="004E5206" w:rsidRPr="004E5206">
        <w:rPr>
          <w:rFonts w:ascii="Arial" w:hAnsi="Arial" w:cs="Arial"/>
          <w:sz w:val="28"/>
          <w:szCs w:val="24"/>
        </w:rPr>
        <w:t>ultimídia significa que uma informação digital pode ser representada através de áudio, vídeo e animação em conjunto com mídias tradicionais (texto, gráficos e imagens) simultaneamente.</w:t>
      </w:r>
    </w:p>
    <w:p w14:paraId="4D62EA9B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6CF1C24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777722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C2215F7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B16A91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B51FB3D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32046B2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8451E50" w14:textId="77777777" w:rsidR="00873283" w:rsidRPr="000726E7" w:rsidRDefault="00873283" w:rsidP="003275C7">
      <w:pPr>
        <w:framePr w:w="5160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0726E7">
        <w:rPr>
          <w:rFonts w:ascii="Arial" w:hAnsi="Arial" w:cs="Arial"/>
          <w:sz w:val="28"/>
          <w:szCs w:val="28"/>
        </w:rPr>
        <w:t>Orientador:</w:t>
      </w:r>
      <w:r w:rsidRPr="000726E7">
        <w:rPr>
          <w:rFonts w:ascii="Arial" w:hAnsi="Arial" w:cs="Arial"/>
          <w:spacing w:val="-14"/>
          <w:sz w:val="28"/>
          <w:szCs w:val="28"/>
        </w:rPr>
        <w:t xml:space="preserve"> </w:t>
      </w:r>
      <w:bookmarkStart w:id="1" w:name="Texto7"/>
      <w:r w:rsidRPr="000726E7">
        <w:rPr>
          <w:rFonts w:ascii="Arial" w:hAnsi="Arial" w:cs="Arial"/>
          <w:spacing w:val="-14"/>
          <w:sz w:val="28"/>
          <w:szCs w:val="28"/>
        </w:rPr>
        <w:fldChar w:fldCharType="begin">
          <w:ffData>
            <w:name w:val="Texto7"/>
            <w:enabled/>
            <w:calcOnExit w:val="0"/>
            <w:textInput>
              <w:default w:val="Prof. Dr. Xxxxxxxxxx"/>
            </w:textInput>
          </w:ffData>
        </w:fldChar>
      </w:r>
      <w:r w:rsidRPr="000726E7">
        <w:rPr>
          <w:rFonts w:ascii="Arial" w:hAnsi="Arial" w:cs="Arial"/>
          <w:spacing w:val="-14"/>
          <w:sz w:val="28"/>
          <w:szCs w:val="28"/>
        </w:rPr>
        <w:instrText xml:space="preserve"> FORMTEXT </w:instrText>
      </w:r>
      <w:r w:rsidRPr="000726E7">
        <w:rPr>
          <w:rFonts w:ascii="Arial" w:hAnsi="Arial" w:cs="Arial"/>
          <w:spacing w:val="-14"/>
          <w:sz w:val="28"/>
          <w:szCs w:val="28"/>
        </w:rPr>
      </w:r>
      <w:r w:rsidRPr="000726E7">
        <w:rPr>
          <w:rFonts w:ascii="Arial" w:hAnsi="Arial" w:cs="Arial"/>
          <w:spacing w:val="-14"/>
          <w:sz w:val="28"/>
          <w:szCs w:val="28"/>
        </w:rPr>
        <w:fldChar w:fldCharType="separate"/>
      </w:r>
      <w:r w:rsidRPr="000726E7">
        <w:rPr>
          <w:rFonts w:ascii="Arial" w:hAnsi="Arial" w:cs="Arial"/>
          <w:noProof/>
          <w:spacing w:val="-14"/>
          <w:sz w:val="28"/>
          <w:szCs w:val="28"/>
        </w:rPr>
        <w:t>Prof. Dr. Xxxxxxxxxx</w:t>
      </w:r>
      <w:r w:rsidRPr="000726E7">
        <w:rPr>
          <w:rFonts w:ascii="Arial" w:hAnsi="Arial" w:cs="Arial"/>
          <w:spacing w:val="-14"/>
          <w:sz w:val="28"/>
          <w:szCs w:val="28"/>
        </w:rPr>
        <w:fldChar w:fldCharType="end"/>
      </w:r>
      <w:bookmarkEnd w:id="1"/>
    </w:p>
    <w:p w14:paraId="4EA8C272" w14:textId="77777777" w:rsidR="00873283" w:rsidRDefault="00873283" w:rsidP="003970F8">
      <w:pPr>
        <w:framePr w:w="5697" w:h="1010" w:hRule="exact" w:hSpace="180" w:wrap="around" w:vAnchor="text" w:hAnchor="page" w:x="4942" w:y="269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0726E7">
        <w:rPr>
          <w:rFonts w:ascii="Arial" w:hAnsi="Arial" w:cs="Arial"/>
          <w:sz w:val="28"/>
          <w:szCs w:val="28"/>
        </w:rPr>
        <w:t>rientador:</w:t>
      </w:r>
      <w:r w:rsidRPr="000726E7">
        <w:rPr>
          <w:rFonts w:ascii="Arial" w:hAnsi="Arial" w:cs="Arial"/>
          <w:spacing w:val="-18"/>
          <w:sz w:val="28"/>
          <w:szCs w:val="28"/>
        </w:rPr>
        <w:t xml:space="preserve"> </w:t>
      </w:r>
      <w:bookmarkStart w:id="2" w:name="Texto8"/>
      <w:r w:rsidRPr="000726E7">
        <w:rPr>
          <w:rFonts w:ascii="Arial" w:hAnsi="Arial" w:cs="Arial"/>
          <w:spacing w:val="-18"/>
          <w:sz w:val="28"/>
          <w:szCs w:val="28"/>
        </w:rPr>
        <w:fldChar w:fldCharType="begin">
          <w:ffData>
            <w:name w:val="Texto8"/>
            <w:enabled/>
            <w:calcOnExit w:val="0"/>
            <w:textInput>
              <w:default w:val="Prof. Dr. Xxxxxxxxxx"/>
            </w:textInput>
          </w:ffData>
        </w:fldChar>
      </w:r>
      <w:r w:rsidRPr="000726E7">
        <w:rPr>
          <w:rFonts w:ascii="Arial" w:hAnsi="Arial" w:cs="Arial"/>
          <w:spacing w:val="-18"/>
          <w:sz w:val="28"/>
          <w:szCs w:val="28"/>
        </w:rPr>
        <w:instrText xml:space="preserve"> FORMTEXT </w:instrText>
      </w:r>
      <w:r w:rsidRPr="000726E7">
        <w:rPr>
          <w:rFonts w:ascii="Arial" w:hAnsi="Arial" w:cs="Arial"/>
          <w:spacing w:val="-18"/>
          <w:sz w:val="28"/>
          <w:szCs w:val="28"/>
        </w:rPr>
      </w:r>
      <w:r w:rsidRPr="000726E7">
        <w:rPr>
          <w:rFonts w:ascii="Arial" w:hAnsi="Arial" w:cs="Arial"/>
          <w:spacing w:val="-18"/>
          <w:sz w:val="28"/>
          <w:szCs w:val="28"/>
        </w:rPr>
        <w:fldChar w:fldCharType="separate"/>
      </w:r>
      <w:r w:rsidRPr="000726E7">
        <w:rPr>
          <w:rFonts w:ascii="Arial" w:hAnsi="Arial" w:cs="Arial"/>
          <w:noProof/>
          <w:spacing w:val="-18"/>
          <w:sz w:val="28"/>
          <w:szCs w:val="28"/>
        </w:rPr>
        <w:t>Prof. Dr. Xxxxxxxxxx</w:t>
      </w:r>
      <w:r w:rsidRPr="000726E7">
        <w:rPr>
          <w:rFonts w:ascii="Arial" w:hAnsi="Arial" w:cs="Arial"/>
          <w:spacing w:val="-18"/>
          <w:sz w:val="28"/>
          <w:szCs w:val="28"/>
        </w:rPr>
        <w:fldChar w:fldCharType="end"/>
      </w:r>
      <w:bookmarkEnd w:id="2"/>
    </w:p>
    <w:p w14:paraId="03C9DF79" w14:textId="6B66C39B" w:rsidR="009A1CBD" w:rsidRPr="00600EB5" w:rsidRDefault="00873283" w:rsidP="00600EB5">
      <w:pPr>
        <w:framePr w:w="5838" w:h="1205" w:hRule="exact" w:hSpace="180" w:wrap="around" w:vAnchor="text" w:hAnchor="page" w:x="4942" w:y="276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pacing w:val="-18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</w:t>
      </w:r>
      <w:r w:rsidRPr="000726E7">
        <w:rPr>
          <w:rFonts w:ascii="Arial" w:hAnsi="Arial" w:cs="Arial"/>
          <w:sz w:val="28"/>
          <w:szCs w:val="28"/>
        </w:rPr>
        <w:t>rientador:</w:t>
      </w:r>
      <w:r w:rsidRPr="000726E7">
        <w:rPr>
          <w:rFonts w:ascii="Arial" w:hAnsi="Arial" w:cs="Arial"/>
          <w:spacing w:val="-18"/>
          <w:sz w:val="28"/>
          <w:szCs w:val="28"/>
        </w:rPr>
        <w:t xml:space="preserve"> </w:t>
      </w:r>
      <w:r w:rsidR="004E5206">
        <w:rPr>
          <w:rFonts w:ascii="Arial" w:hAnsi="Arial" w:cs="Arial"/>
          <w:spacing w:val="-18"/>
          <w:sz w:val="28"/>
          <w:szCs w:val="28"/>
        </w:rPr>
        <w:t xml:space="preserve">Anderson </w:t>
      </w:r>
      <w:proofErr w:type="spellStart"/>
      <w:r w:rsidR="004E5206">
        <w:rPr>
          <w:rFonts w:ascii="Arial" w:hAnsi="Arial" w:cs="Arial"/>
          <w:spacing w:val="-18"/>
          <w:sz w:val="28"/>
          <w:szCs w:val="28"/>
        </w:rPr>
        <w:t>Timoteo</w:t>
      </w:r>
      <w:proofErr w:type="spellEnd"/>
    </w:p>
    <w:p w14:paraId="728ED43C" w14:textId="77777777" w:rsidR="009A1CBD" w:rsidRPr="00593C33" w:rsidRDefault="009A1CBD" w:rsidP="009A1CBD">
      <w:pPr>
        <w:framePr w:w="5838" w:h="1205" w:hRule="exact" w:hSpace="180" w:wrap="around" w:vAnchor="text" w:hAnchor="page" w:x="4942" w:y="276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firstLine="1134"/>
        <w:rPr>
          <w:rFonts w:ascii="Arial" w:hAnsi="Arial" w:cs="Arial"/>
          <w:sz w:val="24"/>
          <w:szCs w:val="24"/>
        </w:rPr>
      </w:pPr>
    </w:p>
    <w:p w14:paraId="6C70F33C" w14:textId="35876608" w:rsidR="009A1CBD" w:rsidRDefault="009A1CBD" w:rsidP="009A1CBD">
      <w:pPr>
        <w:framePr w:w="5838" w:h="1205" w:hRule="exact" w:hSpace="180" w:wrap="around" w:vAnchor="text" w:hAnchor="page" w:x="4942" w:y="276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232B7D61" w14:textId="1A377FE3" w:rsidR="00503852" w:rsidRPr="00503852" w:rsidRDefault="00503852" w:rsidP="009239E7">
      <w:pPr>
        <w:framePr w:w="5838" w:h="1205" w:hRule="exact" w:hSpace="180" w:wrap="around" w:vAnchor="text" w:hAnchor="page" w:x="4942" w:y="276"/>
        <w:widowControl w:val="0"/>
        <w:shd w:val="solid" w:color="FFFFFF" w:fill="FFFFFF"/>
        <w:autoSpaceDE w:val="0"/>
        <w:autoSpaceDN w:val="0"/>
        <w:adjustRightInd w:val="0"/>
        <w:spacing w:after="0" w:line="240" w:lineRule="auto"/>
        <w:ind w:right="30"/>
        <w:rPr>
          <w:rFonts w:ascii="Arial" w:hAnsi="Arial" w:cs="Arial"/>
          <w:sz w:val="28"/>
          <w:szCs w:val="28"/>
        </w:rPr>
      </w:pPr>
    </w:p>
    <w:p w14:paraId="7F7B0527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D81931E" w14:textId="77777777" w:rsidR="00873283" w:rsidRPr="000726E7" w:rsidRDefault="00873283" w:rsidP="005B3C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5EF5B9BE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3E391AE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C588A05" w14:textId="77777777" w:rsidR="00873283" w:rsidRDefault="00873283" w:rsidP="005B3C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683447E" w14:textId="77777777" w:rsidR="004E5206" w:rsidRDefault="004E5206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Cuiabá-MT</w:t>
      </w:r>
    </w:p>
    <w:p w14:paraId="620815EB" w14:textId="606AFF27" w:rsidR="00873283" w:rsidRPr="002F7490" w:rsidRDefault="004E5206" w:rsidP="00D5144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30"/>
          <w:szCs w:val="28"/>
        </w:rPr>
      </w:pPr>
      <w:r>
        <w:rPr>
          <w:rFonts w:ascii="Arial" w:hAnsi="Arial" w:cs="Arial"/>
          <w:sz w:val="28"/>
          <w:szCs w:val="28"/>
        </w:rPr>
        <w:t>2024</w:t>
      </w:r>
    </w:p>
    <w:p w14:paraId="71267B8F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0"/>
          <w:szCs w:val="20"/>
        </w:rPr>
      </w:pPr>
      <w:commentRangeStart w:id="3"/>
      <w:r w:rsidRPr="00CB5E31">
        <w:rPr>
          <w:rFonts w:ascii="Arial" w:hAnsi="Arial" w:cs="Arial"/>
          <w:b/>
          <w:bCs/>
          <w:sz w:val="24"/>
          <w:szCs w:val="24"/>
        </w:rPr>
        <w:lastRenderedPageBreak/>
        <w:t>RESUMO</w:t>
      </w:r>
      <w:commentRangeEnd w:id="3"/>
      <w:r>
        <w:rPr>
          <w:rStyle w:val="Refdecomentrio"/>
          <w:rFonts w:cs="Calibri"/>
        </w:rPr>
        <w:commentReference w:id="3"/>
      </w:r>
    </w:p>
    <w:p w14:paraId="6C5F0493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143F5D56" w14:textId="77777777" w:rsidR="00873283" w:rsidRPr="00CB5E31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DEC6F4D" w14:textId="3096DF83" w:rsidR="00873283" w:rsidRDefault="0067480B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commentRangeStart w:id="4"/>
      <w:r>
        <w:rPr>
          <w:rFonts w:ascii="Arial" w:hAnsi="Arial" w:cs="Arial"/>
          <w:sz w:val="24"/>
          <w:szCs w:val="24"/>
        </w:rPr>
        <w:t>De</w:t>
      </w:r>
      <w:r w:rsidR="00873283" w:rsidRPr="004545E0">
        <w:rPr>
          <w:rFonts w:ascii="Arial" w:hAnsi="Arial" w:cs="Arial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150 a"/>
        </w:smartTagPr>
        <w:r w:rsidR="00873283" w:rsidRPr="004545E0">
          <w:rPr>
            <w:rFonts w:ascii="Arial" w:hAnsi="Arial" w:cs="Arial"/>
            <w:sz w:val="24"/>
            <w:szCs w:val="24"/>
          </w:rPr>
          <w:t>150 a</w:t>
        </w:r>
      </w:smartTag>
      <w:r w:rsidR="00873283" w:rsidRPr="004545E0">
        <w:rPr>
          <w:rFonts w:ascii="Arial" w:hAnsi="Arial" w:cs="Arial"/>
          <w:sz w:val="24"/>
          <w:szCs w:val="24"/>
        </w:rPr>
        <w:t xml:space="preserve"> 500 palavras </w:t>
      </w:r>
      <w:r w:rsidR="00873283">
        <w:rPr>
          <w:rFonts w:ascii="Arial" w:hAnsi="Arial" w:cs="Arial"/>
          <w:sz w:val="24"/>
          <w:szCs w:val="24"/>
        </w:rPr>
        <w:t xml:space="preserve">para </w:t>
      </w:r>
      <w:r w:rsidR="00873283" w:rsidRPr="004545E0">
        <w:rPr>
          <w:rFonts w:ascii="Arial" w:hAnsi="Arial" w:cs="Arial"/>
          <w:sz w:val="24"/>
          <w:szCs w:val="24"/>
        </w:rPr>
        <w:t>trabalhos acadêmicos</w:t>
      </w:r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Resumo</w:t>
      </w:r>
      <w:r w:rsidR="003928F7">
        <w:rPr>
          <w:rFonts w:ascii="Arial" w:hAnsi="Arial" w:cs="Arial"/>
          <w:sz w:val="24"/>
          <w:szCs w:val="24"/>
        </w:rPr>
        <w:t>ResumoResumoResumo</w:t>
      </w:r>
      <w:proofErr w:type="spellEnd"/>
      <w:r w:rsidR="00873283" w:rsidRPr="004545E0">
        <w:rPr>
          <w:rFonts w:ascii="Arial" w:hAnsi="Arial" w:cs="Arial"/>
          <w:sz w:val="24"/>
          <w:szCs w:val="24"/>
        </w:rPr>
        <w:t xml:space="preserve"> </w:t>
      </w:r>
      <w:commentRangeEnd w:id="4"/>
      <w:r w:rsidR="00873283">
        <w:rPr>
          <w:rStyle w:val="Refdecomentrio"/>
          <w:rFonts w:cs="Calibri"/>
        </w:rPr>
        <w:commentReference w:id="4"/>
      </w:r>
      <w:r w:rsidR="00873283" w:rsidRPr="00CB5E31">
        <w:rPr>
          <w:rFonts w:ascii="Arial" w:hAnsi="Arial" w:cs="Arial"/>
          <w:sz w:val="24"/>
          <w:szCs w:val="24"/>
        </w:rPr>
        <w:t>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Resumo</w:t>
      </w:r>
      <w:r w:rsidR="00873283">
        <w:rPr>
          <w:rFonts w:ascii="Arial" w:hAnsi="Arial" w:cs="Arial"/>
          <w:sz w:val="24"/>
          <w:szCs w:val="24"/>
        </w:rPr>
        <w:t>.</w:t>
      </w:r>
    </w:p>
    <w:p w14:paraId="5276CC9D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294959A" w14:textId="77777777" w:rsidR="00873283" w:rsidRPr="00F041F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commentRangeStart w:id="5"/>
      <w:r w:rsidRPr="00847142">
        <w:rPr>
          <w:rFonts w:ascii="Arial" w:hAnsi="Arial" w:cs="Arial"/>
          <w:b/>
          <w:bCs/>
          <w:sz w:val="24"/>
          <w:szCs w:val="24"/>
        </w:rPr>
        <w:t>Palavras-chave</w:t>
      </w:r>
      <w:commentRangeEnd w:id="5"/>
      <w:r>
        <w:rPr>
          <w:rStyle w:val="Refdecomentrio"/>
          <w:rFonts w:cs="Calibri"/>
        </w:rPr>
        <w:commentReference w:id="5"/>
      </w:r>
      <w:r w:rsidRPr="00847142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Palavra. Palavra. Palavra</w:t>
      </w:r>
      <w:r w:rsidRPr="00847142">
        <w:rPr>
          <w:rFonts w:ascii="Arial" w:hAnsi="Arial" w:cs="Arial"/>
          <w:sz w:val="24"/>
          <w:szCs w:val="24"/>
        </w:rPr>
        <w:t>.</w:t>
      </w:r>
    </w:p>
    <w:p w14:paraId="2C5CBBD4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A3ED605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1EEE259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BF148B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133EA142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4AF8FDA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583BCA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05F54394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2B482BC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45D102F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4884D6C6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45A1D1C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F276F47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6522413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B135BE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6ED1B83D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5A94F264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B72ED91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71873681" w14:textId="77777777" w:rsidR="00BE59DD" w:rsidRDefault="00BE59DD" w:rsidP="00BE59DD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</w:rPr>
      </w:pPr>
    </w:p>
    <w:p w14:paraId="3F6F734A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aps/>
          <w:sz w:val="24"/>
          <w:szCs w:val="24"/>
          <w:lang w:val="en-US"/>
        </w:rPr>
        <w:sectPr w:rsidR="00873283" w:rsidSect="006F0903">
          <w:headerReference w:type="default" r:id="rId13"/>
          <w:pgSz w:w="11920" w:h="16840"/>
          <w:pgMar w:top="1701" w:right="1147" w:bottom="1135" w:left="1701" w:header="720" w:footer="720" w:gutter="0"/>
          <w:cols w:space="720" w:equalWidth="0">
            <w:col w:w="9072"/>
          </w:cols>
          <w:noEndnote/>
        </w:sectPr>
      </w:pPr>
    </w:p>
    <w:p w14:paraId="31A6A5F8" w14:textId="77777777" w:rsidR="00873283" w:rsidRPr="00E765B6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4"/>
          <w:szCs w:val="24"/>
        </w:rPr>
      </w:pPr>
      <w:commentRangeStart w:id="6"/>
      <w:r>
        <w:rPr>
          <w:rFonts w:ascii="Arial" w:hAnsi="Arial" w:cs="Arial"/>
          <w:b/>
          <w:bCs/>
          <w:caps/>
          <w:sz w:val="24"/>
          <w:szCs w:val="24"/>
        </w:rPr>
        <w:lastRenderedPageBreak/>
        <w:t>sumário</w:t>
      </w:r>
      <w:commentRangeEnd w:id="6"/>
      <w:r>
        <w:rPr>
          <w:rStyle w:val="Refdecomentrio"/>
          <w:rFonts w:cs="Calibri"/>
        </w:rPr>
        <w:commentReference w:id="6"/>
      </w:r>
    </w:p>
    <w:p w14:paraId="6139DB88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p w14:paraId="03A7D257" w14:textId="77777777" w:rsidR="00873283" w:rsidRDefault="00873283" w:rsidP="00AF1D46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aps/>
          <w:sz w:val="28"/>
          <w:szCs w:val="28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56"/>
        <w:gridCol w:w="8422"/>
      </w:tblGrid>
      <w:tr w:rsidR="004B5C8C" w:rsidRPr="00097EE2" w14:paraId="0D08E321" w14:textId="77777777" w:rsidTr="004B5C8C">
        <w:tc>
          <w:tcPr>
            <w:tcW w:w="823" w:type="dxa"/>
          </w:tcPr>
          <w:p w14:paraId="3DA26FE2" w14:textId="29CF7261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commentRangeStart w:id="7"/>
            <w:r w:rsidRPr="005D3033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  <w:commentRangeEnd w:id="7"/>
            <w:r w:rsidRPr="005D3033">
              <w:rPr>
                <w:rStyle w:val="Refdecomentrio"/>
                <w:rFonts w:cs="Calibri"/>
                <w:b/>
                <w:bCs/>
              </w:rPr>
              <w:commentReference w:id="7"/>
            </w:r>
          </w:p>
        </w:tc>
        <w:tc>
          <w:tcPr>
            <w:tcW w:w="8355" w:type="dxa"/>
          </w:tcPr>
          <w:p w14:paraId="1BAB131C" w14:textId="04694BAE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  <w:r w:rsidRPr="00672506">
              <w:rPr>
                <w:rFonts w:ascii="Arial" w:hAnsi="Arial" w:cs="Arial"/>
                <w:b/>
                <w:bCs/>
                <w:sz w:val="24"/>
                <w:szCs w:val="24"/>
              </w:rPr>
              <w:t>NTRODUÇÃO</w:t>
            </w: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BE1BF4">
              <w:rPr>
                <w:rFonts w:ascii="Arial" w:hAnsi="Arial" w:cs="Arial"/>
                <w:sz w:val="24"/>
                <w:szCs w:val="24"/>
              </w:rPr>
              <w:t>0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4B5C8C" w:rsidRPr="00097EE2" w14:paraId="497AE7AC" w14:textId="77777777" w:rsidTr="004B5C8C">
        <w:tc>
          <w:tcPr>
            <w:tcW w:w="823" w:type="dxa"/>
          </w:tcPr>
          <w:p w14:paraId="28FE272E" w14:textId="6AEA919F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7E46C5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8355" w:type="dxa"/>
          </w:tcPr>
          <w:p w14:paraId="3931E069" w14:textId="16418727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46C5">
              <w:rPr>
                <w:rFonts w:ascii="Arial" w:hAnsi="Arial" w:cs="Arial"/>
                <w:b/>
                <w:bCs/>
                <w:sz w:val="24"/>
                <w:szCs w:val="24"/>
              </w:rPr>
              <w:t>TÍTULO</w:t>
            </w:r>
            <w:r>
              <w:rPr>
                <w:rFonts w:ascii="Arial" w:hAnsi="Arial" w:cs="Arial"/>
                <w:sz w:val="24"/>
                <w:szCs w:val="24"/>
              </w:rPr>
              <w:tab/>
              <w:t>02</w:t>
            </w:r>
          </w:p>
        </w:tc>
      </w:tr>
      <w:tr w:rsidR="004B5C8C" w:rsidRPr="00097EE2" w14:paraId="6E8512CB" w14:textId="77777777" w:rsidTr="004B5C8C">
        <w:tc>
          <w:tcPr>
            <w:tcW w:w="823" w:type="dxa"/>
          </w:tcPr>
          <w:p w14:paraId="0B168EEC" w14:textId="612863ED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1288D">
              <w:rPr>
                <w:rFonts w:ascii="Arial" w:hAnsi="Arial" w:cs="Arial"/>
                <w:b/>
                <w:bCs/>
                <w:sz w:val="24"/>
                <w:szCs w:val="24"/>
              </w:rPr>
              <w:t>2.1</w:t>
            </w:r>
          </w:p>
        </w:tc>
        <w:tc>
          <w:tcPr>
            <w:tcW w:w="8355" w:type="dxa"/>
          </w:tcPr>
          <w:p w14:paraId="7B75BA9D" w14:textId="5F647CDC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Título da s</w:t>
            </w:r>
            <w:r w:rsidRPr="0091288D">
              <w:rPr>
                <w:rFonts w:ascii="Arial" w:hAnsi="Arial" w:cs="Arial"/>
                <w:b/>
                <w:bCs/>
                <w:sz w:val="24"/>
                <w:szCs w:val="24"/>
              </w:rPr>
              <w:t>eção secundária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4B5C8C" w:rsidRPr="00097EE2" w14:paraId="766BBA1D" w14:textId="77777777" w:rsidTr="004B5C8C">
        <w:tc>
          <w:tcPr>
            <w:tcW w:w="823" w:type="dxa"/>
          </w:tcPr>
          <w:p w14:paraId="022ED608" w14:textId="6B681288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91288D">
              <w:rPr>
                <w:rFonts w:ascii="Arial" w:hAnsi="Arial" w:cs="Arial"/>
                <w:sz w:val="24"/>
                <w:szCs w:val="24"/>
              </w:rPr>
              <w:t>2.1.1</w:t>
            </w:r>
          </w:p>
        </w:tc>
        <w:tc>
          <w:tcPr>
            <w:tcW w:w="8355" w:type="dxa"/>
          </w:tcPr>
          <w:p w14:paraId="59D5B41E" w14:textId="65D83EE0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Título da s</w:t>
            </w:r>
            <w:r w:rsidRPr="0091288D">
              <w:rPr>
                <w:rFonts w:ascii="Arial" w:hAnsi="Arial" w:cs="Arial"/>
                <w:sz w:val="24"/>
                <w:szCs w:val="24"/>
              </w:rPr>
              <w:t>eção terciária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4B5C8C" w:rsidRPr="00097EE2" w14:paraId="088A5860" w14:textId="77777777" w:rsidTr="004B5C8C">
        <w:tc>
          <w:tcPr>
            <w:tcW w:w="823" w:type="dxa"/>
          </w:tcPr>
          <w:p w14:paraId="1DCFEBDD" w14:textId="1C6ACB23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8355" w:type="dxa"/>
          </w:tcPr>
          <w:p w14:paraId="4C98448B" w14:textId="3EEC6AEF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46C5">
              <w:rPr>
                <w:rFonts w:ascii="Arial" w:hAnsi="Arial" w:cs="Arial"/>
                <w:b/>
                <w:bCs/>
                <w:sz w:val="24"/>
                <w:szCs w:val="24"/>
              </w:rPr>
              <w:t>CONCLUSÃO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4B5C8C" w:rsidRPr="00097EE2" w14:paraId="7BF0AC4F" w14:textId="77777777" w:rsidTr="004B5C8C">
        <w:tc>
          <w:tcPr>
            <w:tcW w:w="823" w:type="dxa"/>
          </w:tcPr>
          <w:p w14:paraId="3E6D001D" w14:textId="77777777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55" w:type="dxa"/>
          </w:tcPr>
          <w:p w14:paraId="76AA3CF0" w14:textId="3E80D574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D072F">
              <w:rPr>
                <w:rFonts w:ascii="Arial" w:hAnsi="Arial" w:cs="Arial"/>
                <w:b/>
                <w:bCs/>
                <w:sz w:val="24"/>
                <w:szCs w:val="24"/>
              </w:rPr>
              <w:t>REFERÊNCIAS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4B5C8C" w:rsidRPr="00097EE2" w14:paraId="0C6BF7DE" w14:textId="77777777" w:rsidTr="004B5C8C">
        <w:tc>
          <w:tcPr>
            <w:tcW w:w="823" w:type="dxa"/>
          </w:tcPr>
          <w:p w14:paraId="5B0F4CE8" w14:textId="77777777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55" w:type="dxa"/>
          </w:tcPr>
          <w:p w14:paraId="75064402" w14:textId="0DAB771C" w:rsidR="004B5C8C" w:rsidRPr="00097EE2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459E1">
              <w:rPr>
                <w:rFonts w:ascii="Arial" w:hAnsi="Arial" w:cs="Arial"/>
                <w:b/>
                <w:bCs/>
                <w:sz w:val="24"/>
                <w:szCs w:val="24"/>
              </w:rPr>
              <w:t>APÊNDICE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A – TÍTULO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4B5C8C" w:rsidRPr="00097EE2" w14:paraId="2D3BFCFD" w14:textId="77777777" w:rsidTr="004B5C8C">
        <w:tc>
          <w:tcPr>
            <w:tcW w:w="823" w:type="dxa"/>
          </w:tcPr>
          <w:p w14:paraId="24CD62FE" w14:textId="77777777" w:rsidR="004B5C8C" w:rsidRPr="00097EE2" w:rsidRDefault="004B5C8C" w:rsidP="00D470AC">
            <w:pPr>
              <w:tabs>
                <w:tab w:val="left" w:pos="3225"/>
              </w:tabs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355" w:type="dxa"/>
          </w:tcPr>
          <w:p w14:paraId="765B7247" w14:textId="0D0A5A42" w:rsidR="004B5C8C" w:rsidRPr="004B5C8C" w:rsidRDefault="004B5C8C" w:rsidP="004B5C8C">
            <w:pPr>
              <w:widowControl w:val="0"/>
              <w:tabs>
                <w:tab w:val="right" w:leader="dot" w:pos="9072"/>
              </w:tabs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1288D">
              <w:rPr>
                <w:rFonts w:ascii="Arial" w:hAnsi="Arial" w:cs="Arial"/>
                <w:b/>
                <w:bCs/>
                <w:caps/>
                <w:sz w:val="24"/>
                <w:szCs w:val="24"/>
              </w:rPr>
              <w:t xml:space="preserve">ANEXO A </w:t>
            </w:r>
            <w:r w:rsidR="00FC11D8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 w:rsidRPr="0091288D">
              <w:rPr>
                <w:rFonts w:ascii="Arial" w:hAnsi="Arial" w:cs="Arial"/>
                <w:b/>
                <w:bCs/>
                <w:caps/>
                <w:sz w:val="24"/>
                <w:szCs w:val="24"/>
              </w:rPr>
              <w:t xml:space="preserve"> Título</w:t>
            </w:r>
            <w:r>
              <w:rPr>
                <w:rFonts w:ascii="Arial" w:hAnsi="Arial" w:cs="Arial"/>
                <w:sz w:val="24"/>
                <w:szCs w:val="24"/>
              </w:rPr>
              <w:tab/>
              <w:t>0</w:t>
            </w:r>
            <w:r w:rsidR="00BE1BF4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</w:tbl>
    <w:p w14:paraId="76A6467C" w14:textId="63EB0259" w:rsidR="004B5C8C" w:rsidRDefault="004B5C8C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58C0F34E" w14:textId="77777777" w:rsidR="004B5C8C" w:rsidRDefault="004B5C8C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4CCCE88B" w14:textId="77777777" w:rsidR="00873283" w:rsidRDefault="00873283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14:paraId="6C01F116" w14:textId="77777777" w:rsidR="00873283" w:rsidRDefault="00873283" w:rsidP="00AF1D46">
      <w:pPr>
        <w:widowControl w:val="0"/>
        <w:tabs>
          <w:tab w:val="right" w:leader="dot" w:pos="7938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  <w:sectPr w:rsidR="00873283" w:rsidSect="006F0903">
          <w:headerReference w:type="default" r:id="rId14"/>
          <w:pgSz w:w="11920" w:h="16840"/>
          <w:pgMar w:top="1701" w:right="1147" w:bottom="1134" w:left="1701" w:header="720" w:footer="720" w:gutter="0"/>
          <w:cols w:space="720" w:equalWidth="0">
            <w:col w:w="9072"/>
          </w:cols>
          <w:noEndnote/>
        </w:sectPr>
      </w:pPr>
    </w:p>
    <w:p w14:paraId="7B127B0C" w14:textId="08F02252" w:rsidR="00DD01EB" w:rsidRPr="009A1AEF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bCs/>
          <w:i w:val="0"/>
          <w:iCs w:val="0"/>
          <w:caps/>
          <w:color w:val="auto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sz w:val="28"/>
          <w:szCs w:val="28"/>
        </w:rPr>
        <w:lastRenderedPageBreak/>
        <w:t>iMPORTAÇÃO DE ASSETS:</w:t>
      </w:r>
    </w:p>
    <w:p w14:paraId="6252214E" w14:textId="64BBC3E2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8"/>
          <w:szCs w:val="28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 xml:space="preserve">O </w:t>
      </w:r>
      <w:proofErr w:type="spellStart"/>
      <w:r w:rsidRPr="00DD01EB">
        <w:rPr>
          <w:rStyle w:val="nfaseSutil"/>
          <w:rFonts w:ascii="Arial" w:hAnsi="Arial" w:cs="Arial"/>
          <w:i w:val="0"/>
          <w:sz w:val="24"/>
          <w:szCs w:val="24"/>
        </w:rPr>
        <w:t>Unity</w:t>
      </w:r>
      <w:proofErr w:type="spellEnd"/>
      <w:r w:rsidRPr="00DD01EB">
        <w:rPr>
          <w:rStyle w:val="nfaseSutil"/>
          <w:rFonts w:ascii="Arial" w:hAnsi="Arial" w:cs="Arial"/>
          <w:i w:val="0"/>
          <w:sz w:val="24"/>
          <w:szCs w:val="24"/>
        </w:rPr>
        <w:t xml:space="preserve"> permite que você adicione diversos tipos de objetos em seu jogo, sejam eles imagens, sons, modelos 3D, etc. Esses objetos podem ser adicionados no seu projeto e na sua cena</w:t>
      </w:r>
      <w:r w:rsidRPr="00DD01EB">
        <w:rPr>
          <w:rStyle w:val="nfaseSutil"/>
          <w:rFonts w:ascii="Arial" w:hAnsi="Arial" w:cs="Arial"/>
          <w:i w:val="0"/>
          <w:sz w:val="28"/>
          <w:szCs w:val="28"/>
        </w:rPr>
        <w:t>.</w:t>
      </w:r>
    </w:p>
    <w:p w14:paraId="125695FD" w14:textId="77777777" w:rsidR="00DD01EB" w:rsidRP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8"/>
          <w:szCs w:val="28"/>
        </w:rPr>
      </w:pPr>
    </w:p>
    <w:p w14:paraId="2B5E8908" w14:textId="3A9F363A" w:rsidR="00DD01EB" w:rsidRPr="009A1AEF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  <w:t>FORMATOS:</w:t>
      </w:r>
    </w:p>
    <w:p w14:paraId="075F577E" w14:textId="27CB3015" w:rsidR="002271F9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</w:pPr>
      <w:r w:rsidRPr="002271F9">
        <w:rPr>
          <w:rFonts w:ascii="Arial" w:hAnsi="Arial" w:cs="Arial"/>
          <w:bCs/>
          <w:caps/>
          <w:color w:val="000000" w:themeColor="text1"/>
          <w:sz w:val="24"/>
          <w:szCs w:val="24"/>
        </w:rPr>
        <w:t>MOV, AVI, ASF, MPG, MPEG, MP4</w:t>
      </w:r>
      <w:r w:rsidRPr="002271F9">
        <w:rPr>
          <w:rFonts w:ascii="Arial" w:hAnsi="Arial" w:cs="Arial"/>
          <w:b/>
          <w:bCs/>
          <w:caps/>
          <w:color w:val="000000" w:themeColor="text1"/>
          <w:sz w:val="24"/>
          <w:szCs w:val="24"/>
        </w:rPr>
        <w:t>.</w:t>
      </w:r>
    </w:p>
    <w:p w14:paraId="3900655A" w14:textId="77777777" w:rsidR="00DD01EB" w:rsidRP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caps/>
          <w:color w:val="000000" w:themeColor="text1"/>
          <w:sz w:val="24"/>
          <w:szCs w:val="24"/>
        </w:rPr>
      </w:pPr>
    </w:p>
    <w:p w14:paraId="5894FE0F" w14:textId="78F3C37B" w:rsidR="00DD01EB" w:rsidRPr="009A1AEF" w:rsidRDefault="002271F9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color w:val="000000" w:themeColor="text1"/>
          <w:sz w:val="28"/>
          <w:szCs w:val="28"/>
        </w:rPr>
        <w:t>compatibilidade:</w:t>
      </w:r>
    </w:p>
    <w:p w14:paraId="51B596DB" w14:textId="66E36FFF" w:rsidR="002271F9" w:rsidRPr="00DD01EB" w:rsidRDefault="00DD01EB" w:rsidP="00DD01EB">
      <w:pPr>
        <w:pStyle w:val="SemEspaamento"/>
        <w:rPr>
          <w:rStyle w:val="nfaseSutil"/>
          <w:rFonts w:ascii="Arial" w:hAnsi="Arial" w:cs="Arial"/>
          <w:i w:val="0"/>
          <w:sz w:val="24"/>
          <w:szCs w:val="24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>Imagens, vídeos, áudios, fontes</w:t>
      </w:r>
    </w:p>
    <w:p w14:paraId="455759C2" w14:textId="3E4C85B8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18B2B5E5" w14:textId="369B90F2" w:rsidR="00DD01EB" w:rsidRPr="009A1AEF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8"/>
          <w:szCs w:val="28"/>
        </w:rPr>
      </w:pPr>
      <w:r w:rsidRPr="009A1AEF">
        <w:rPr>
          <w:rFonts w:ascii="Arial" w:hAnsi="Arial" w:cs="Arial"/>
          <w:b/>
          <w:bCs/>
          <w:caps/>
          <w:sz w:val="28"/>
          <w:szCs w:val="28"/>
        </w:rPr>
        <w:t>FUNCIONALIDADE DE IMPORTAÇÃO DO ENGINE:</w:t>
      </w:r>
    </w:p>
    <w:p w14:paraId="04C2D357" w14:textId="56103C13" w:rsidR="00BE59DD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DD01EB">
        <w:rPr>
          <w:rStyle w:val="nfaseSutil"/>
          <w:rFonts w:ascii="Arial" w:hAnsi="Arial" w:cs="Arial"/>
          <w:i w:val="0"/>
          <w:sz w:val="24"/>
          <w:szCs w:val="24"/>
        </w:rPr>
        <w:t>I</w:t>
      </w:r>
      <w:r>
        <w:rPr>
          <w:rStyle w:val="nfaseSutil"/>
          <w:rFonts w:ascii="Arial" w:hAnsi="Arial" w:cs="Arial"/>
          <w:i w:val="0"/>
          <w:sz w:val="24"/>
          <w:szCs w:val="24"/>
        </w:rPr>
        <w:t>mportação de modelos 3D;</w:t>
      </w:r>
    </w:p>
    <w:p w14:paraId="47DD89FB" w14:textId="40B76DD5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texturas;</w:t>
      </w:r>
    </w:p>
    <w:p w14:paraId="57FD59B9" w14:textId="259FC0BC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áudio;</w:t>
      </w:r>
    </w:p>
    <w:p w14:paraId="194CF8B3" w14:textId="77777777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animações;</w:t>
      </w:r>
    </w:p>
    <w:p w14:paraId="7CB1C336" w14:textId="4EC8F77C" w:rsidR="00DD01EB" w:rsidRDefault="00DD01E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 xml:space="preserve">Importação de scripts e </w:t>
      </w:r>
      <w:proofErr w:type="spellStart"/>
      <w:r>
        <w:rPr>
          <w:rStyle w:val="nfaseSutil"/>
          <w:rFonts w:ascii="Arial" w:hAnsi="Arial" w:cs="Arial"/>
          <w:i w:val="0"/>
          <w:sz w:val="24"/>
          <w:szCs w:val="24"/>
        </w:rPr>
        <w:t>assets</w:t>
      </w:r>
      <w:proofErr w:type="spellEnd"/>
      <w:r>
        <w:rPr>
          <w:rStyle w:val="nfaseSutil"/>
          <w:rFonts w:ascii="Arial" w:hAnsi="Arial" w:cs="Arial"/>
          <w:i w:val="0"/>
          <w:sz w:val="24"/>
          <w:szCs w:val="24"/>
        </w:rPr>
        <w:t xml:space="preserve"> programáveis; </w:t>
      </w:r>
    </w:p>
    <w:p w14:paraId="0ECB3641" w14:textId="2BF0044B" w:rsidR="00DD01EB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Style w:val="nfaseSutil"/>
          <w:rFonts w:ascii="Arial" w:hAnsi="Arial" w:cs="Arial"/>
          <w:i w:val="0"/>
          <w:sz w:val="24"/>
          <w:szCs w:val="24"/>
        </w:rPr>
        <w:t>Importação de dados de cena e iluminação.</w:t>
      </w:r>
    </w:p>
    <w:p w14:paraId="31E1829F" w14:textId="335CCB47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9EF4182" w14:textId="36ABC36F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RECONFIGURAÇÃO DE MODELOS ASSETS:</w:t>
      </w:r>
    </w:p>
    <w:p w14:paraId="767556AF" w14:textId="77777777" w:rsidR="000D7FD3" w:rsidRPr="009A1AEF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131B98E6" w14:textId="2F55CA09" w:rsidR="000D7FD3" w:rsidRPr="00A77724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Redimensionamento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E3F7C7D" w14:textId="77777777" w:rsidR="00A77724" w:rsidRPr="00A77724" w:rsidRDefault="00A77724" w:rsidP="00436554">
      <w:pPr>
        <w:widowControl w:val="0"/>
        <w:numPr>
          <w:ilvl w:val="0"/>
          <w:numId w:val="1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redimensione modelos ajustando a escala no Editor ou através de um script C# que modifica </w:t>
      </w:r>
      <w:proofErr w:type="spellStart"/>
      <w:proofErr w:type="gram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transform.localScale</w:t>
      </w:r>
      <w:proofErr w:type="spellEnd"/>
      <w:proofErr w:type="gram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5497975C" w14:textId="77777777" w:rsidR="00A77724" w:rsidRPr="00A77724" w:rsidRDefault="00A77724" w:rsidP="00436554">
      <w:pPr>
        <w:widowControl w:val="0"/>
        <w:numPr>
          <w:ilvl w:val="0"/>
          <w:numId w:val="1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redimensione modelos no Editor ou usando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ajuste a escala com o nó "Set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Actor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Scale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3D".</w:t>
      </w:r>
    </w:p>
    <w:p w14:paraId="569676FE" w14:textId="77777777" w:rsidR="00A77724" w:rsidRPr="00A77724" w:rsidRDefault="00A77724" w:rsidP="00436554">
      <w:pPr>
        <w:widowControl w:val="0"/>
        <w:numPr>
          <w:ilvl w:val="0"/>
          <w:numId w:val="1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Certifique-se de testar cuidadosamente as mudanças de escala, ajustando os valores conforme necessário para atender aos requisitos do seu projeto.</w:t>
      </w:r>
    </w:p>
    <w:p w14:paraId="6221EED1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5F26DF9" w14:textId="77777777" w:rsidR="00A77724" w:rsidRDefault="00A77724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A690962" w14:textId="77777777" w:rsidR="00A77724" w:rsidRDefault="00A77724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00798B55" w14:textId="7071D799" w:rsidR="00A77724" w:rsidRDefault="000D7FD3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2.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Re-texturização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B2A7A8B" w14:textId="77777777" w:rsidR="00A77724" w:rsidRDefault="00A77724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hAnsi="Symbol"/>
        </w:rPr>
      </w:pPr>
    </w:p>
    <w:p w14:paraId="1357CC43" w14:textId="66F1D56D" w:rsidR="00A77724" w:rsidRPr="007C6CB1" w:rsidRDefault="007C6CB1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</w:rPr>
        <w:t>1.</w:t>
      </w:r>
      <w:r w:rsidR="00A77724" w:rsidRPr="007C6CB1">
        <w:rPr>
          <w:rStyle w:val="Forte"/>
          <w:rFonts w:ascii="Arial" w:hAnsi="Arial" w:cs="Arial"/>
          <w:bdr w:val="single" w:sz="2" w:space="0" w:color="E3E3E3" w:frame="1"/>
        </w:rPr>
        <w:t>Unity:</w:t>
      </w:r>
      <w:r w:rsidR="00A77724" w:rsidRPr="007C6CB1">
        <w:rPr>
          <w:rFonts w:ascii="Arial" w:hAnsi="Arial" w:cs="Arial"/>
        </w:rPr>
        <w:t xml:space="preserve"> No Editor, selecione o modelo e aplique ou substitua texturas no material. Em C#, use scripts para </w:t>
      </w:r>
      <w:proofErr w:type="spellStart"/>
      <w:r w:rsidR="00A77724" w:rsidRPr="007C6CB1">
        <w:rPr>
          <w:rFonts w:ascii="Arial" w:hAnsi="Arial" w:cs="Arial"/>
        </w:rPr>
        <w:t>re-texturização</w:t>
      </w:r>
      <w:proofErr w:type="spellEnd"/>
      <w:r w:rsidR="00A77724" w:rsidRPr="007C6CB1">
        <w:rPr>
          <w:rFonts w:ascii="Arial" w:hAnsi="Arial" w:cs="Arial"/>
        </w:rPr>
        <w:t xml:space="preserve"> dinâmica em tempo de execução.</w:t>
      </w:r>
    </w:p>
    <w:p w14:paraId="2A43E7D4" w14:textId="0D94A3DF" w:rsidR="00A77724" w:rsidRPr="007C6CB1" w:rsidRDefault="007C6CB1" w:rsidP="00A777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="00A77724" w:rsidRPr="007C6CB1">
        <w:rPr>
          <w:rStyle w:val="Forte"/>
          <w:rFonts w:ascii="Arial" w:hAnsi="Arial" w:cs="Arial"/>
          <w:bdr w:val="single" w:sz="2" w:space="0" w:color="E3E3E3" w:frame="1"/>
        </w:rPr>
        <w:t xml:space="preserve">Unreal </w:t>
      </w:r>
      <w:proofErr w:type="spellStart"/>
      <w:r w:rsidR="00A77724" w:rsidRPr="007C6CB1">
        <w:rPr>
          <w:rStyle w:val="Forte"/>
          <w:rFonts w:ascii="Arial" w:hAnsi="Arial" w:cs="Arial"/>
          <w:bdr w:val="single" w:sz="2" w:space="0" w:color="E3E3E3" w:frame="1"/>
        </w:rPr>
        <w:t>Engine</w:t>
      </w:r>
      <w:proofErr w:type="spellEnd"/>
      <w:r w:rsidR="00A77724" w:rsidRPr="007C6CB1">
        <w:rPr>
          <w:rStyle w:val="Forte"/>
          <w:rFonts w:ascii="Arial" w:hAnsi="Arial" w:cs="Arial"/>
          <w:bdr w:val="single" w:sz="2" w:space="0" w:color="E3E3E3" w:frame="1"/>
        </w:rPr>
        <w:t>:</w:t>
      </w:r>
      <w:r w:rsidR="00A77724" w:rsidRPr="007C6CB1">
        <w:rPr>
          <w:rFonts w:ascii="Arial" w:hAnsi="Arial" w:cs="Arial"/>
        </w:rPr>
        <w:t xml:space="preserve"> No Editor, selecione o modelo e aplique ou substitua texturas no Editor de Materiais. Em </w:t>
      </w:r>
      <w:proofErr w:type="spellStart"/>
      <w:r w:rsidR="00A77724" w:rsidRPr="007C6CB1">
        <w:rPr>
          <w:rFonts w:ascii="Arial" w:hAnsi="Arial" w:cs="Arial"/>
        </w:rPr>
        <w:t>Blueprints</w:t>
      </w:r>
      <w:proofErr w:type="spellEnd"/>
      <w:r w:rsidR="00A77724" w:rsidRPr="007C6CB1">
        <w:rPr>
          <w:rFonts w:ascii="Arial" w:hAnsi="Arial" w:cs="Arial"/>
        </w:rPr>
        <w:t xml:space="preserve"> ou C++, ajuste as texturas dinamicamente durante a execução do jogo.</w:t>
      </w:r>
    </w:p>
    <w:p w14:paraId="0A21806B" w14:textId="5418D4D3" w:rsidR="00A77724" w:rsidRPr="007C6CB1" w:rsidRDefault="007C6CB1" w:rsidP="00A7772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="00A77724" w:rsidRPr="007C6CB1">
        <w:rPr>
          <w:rStyle w:val="Forte"/>
          <w:rFonts w:ascii="Arial" w:hAnsi="Arial" w:cs="Arial"/>
          <w:bdr w:val="single" w:sz="2" w:space="0" w:color="E3E3E3" w:frame="1"/>
        </w:rPr>
        <w:t>Teste cuidadosamente:</w:t>
      </w:r>
      <w:r w:rsidR="00A77724" w:rsidRPr="007C6CB1">
        <w:rPr>
          <w:rFonts w:ascii="Arial" w:hAnsi="Arial" w:cs="Arial"/>
        </w:rPr>
        <w:t xml:space="preserve"> Verifique se as mudanças são aplicadas corretamente e ajuste caminhos e propriedades conforme necessário para suas texturas específicas.</w:t>
      </w:r>
    </w:p>
    <w:p w14:paraId="535EB884" w14:textId="77777777" w:rsidR="00EB4E1A" w:rsidRPr="000D7FD3" w:rsidRDefault="00EB4E1A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FCF3D63" w14:textId="24498969" w:rsidR="00EB4E1A" w:rsidRDefault="00EB4E1A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EB4E1A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9A1AEF" w:rsidRPr="00EB4E1A">
        <w:rPr>
          <w:rStyle w:val="nfaseSutil"/>
          <w:rFonts w:ascii="Arial" w:hAnsi="Arial" w:cs="Arial"/>
          <w:b/>
          <w:i w:val="0"/>
          <w:sz w:val="24"/>
          <w:szCs w:val="24"/>
        </w:rPr>
        <w:t>Reposicionament</w:t>
      </w:r>
      <w:r w:rsidRPr="00EB4E1A">
        <w:rPr>
          <w:rStyle w:val="nfaseSutil"/>
          <w:rFonts w:ascii="Arial" w:hAnsi="Arial" w:cs="Arial"/>
          <w:b/>
          <w:i w:val="0"/>
          <w:sz w:val="24"/>
          <w:szCs w:val="24"/>
        </w:rPr>
        <w:t>o:</w:t>
      </w:r>
    </w:p>
    <w:p w14:paraId="7CF2C58A" w14:textId="77777777" w:rsidR="00A77724" w:rsidRPr="00A77724" w:rsidRDefault="00A77724" w:rsidP="00436554">
      <w:pPr>
        <w:widowControl w:val="0"/>
        <w:numPr>
          <w:ilvl w:val="0"/>
          <w:numId w:val="1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Editor, ajuste as propriedades de transformação do modelo, como </w:t>
      </w:r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Position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Rotation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Scale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. Em C#, crie scripts para reposicionamento dinâmico em tempo de execução.</w:t>
      </w:r>
    </w:p>
    <w:p w14:paraId="08913898" w14:textId="77777777" w:rsidR="00A77724" w:rsidRPr="00A77724" w:rsidRDefault="00A77724" w:rsidP="00436554">
      <w:pPr>
        <w:widowControl w:val="0"/>
        <w:numPr>
          <w:ilvl w:val="0"/>
          <w:numId w:val="1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Unreal</w:t>
      </w:r>
      <w:proofErr w:type="spellEnd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Editor, ajuste as propriedades de transformação do modelo ou, em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use o nó "Set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Actor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Location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". Em C++, ajuste dinamicamente as propriedades de transformação.</w:t>
      </w:r>
    </w:p>
    <w:p w14:paraId="4634E3A1" w14:textId="77777777" w:rsidR="00A77724" w:rsidRPr="00A77724" w:rsidRDefault="00A77724" w:rsidP="00436554">
      <w:pPr>
        <w:widowControl w:val="0"/>
        <w:numPr>
          <w:ilvl w:val="0"/>
          <w:numId w:val="1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772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Teste cuidadosamente: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Verifique se as mudanças de posição são aplicadas corretamente, ajustando valores conforme necessário para atender aos requisitos do projeto.</w:t>
      </w:r>
    </w:p>
    <w:p w14:paraId="3429415C" w14:textId="1E0E2C85" w:rsidR="00EB4E1A" w:rsidRDefault="00EB4E1A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11D41B3D" w14:textId="5F20D600" w:rsidR="009A1AEF" w:rsidRPr="00A77724" w:rsidRDefault="00A7772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7724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9A1AEF" w:rsidRPr="00A77724">
        <w:rPr>
          <w:rStyle w:val="nfaseSutil"/>
          <w:rFonts w:ascii="Arial" w:hAnsi="Arial" w:cs="Arial"/>
          <w:b/>
          <w:i w:val="0"/>
          <w:sz w:val="24"/>
          <w:szCs w:val="24"/>
        </w:rPr>
        <w:t>Remodelagem</w:t>
      </w:r>
      <w:r w:rsidRPr="00A7772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55611F8" w14:textId="77777777" w:rsidR="00A77724" w:rsidRPr="00A77724" w:rsidRDefault="00A77724" w:rsidP="00436554">
      <w:pPr>
        <w:widowControl w:val="0"/>
        <w:numPr>
          <w:ilvl w:val="0"/>
          <w:numId w:val="1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Utilize software de modelagem 3D externo para editar geometria e edite texturas, ajustando materiais no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. Atualize animações conforme necessário.</w:t>
      </w:r>
    </w:p>
    <w:p w14:paraId="51FC16A2" w14:textId="77777777" w:rsidR="00A77724" w:rsidRPr="00A77724" w:rsidRDefault="00A77724" w:rsidP="00436554">
      <w:pPr>
        <w:widowControl w:val="0"/>
        <w:numPr>
          <w:ilvl w:val="0"/>
          <w:numId w:val="1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Unreal</w:t>
      </w:r>
      <w:proofErr w:type="spellEnd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Modifique geometria usando software externo, ajuste texturas no Editor de Materiais e, se necessário, atualize lógica usando </w:t>
      </w:r>
      <w:proofErr w:type="spellStart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C++. Faça backups e teste para garantir a funcionalidade.</w:t>
      </w:r>
    </w:p>
    <w:p w14:paraId="4EFD1FE4" w14:textId="107BB1CA" w:rsidR="00A77724" w:rsidRPr="00A77724" w:rsidRDefault="00A77724" w:rsidP="00436554">
      <w:pPr>
        <w:widowControl w:val="0"/>
        <w:numPr>
          <w:ilvl w:val="0"/>
          <w:numId w:val="1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772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Importante:</w:t>
      </w:r>
      <w:r w:rsidRPr="00A7772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Respeite as licenças de terceiros ao realizar alterações e ajuste conforme necessário para garantir uma transição suave.</w:t>
      </w:r>
    </w:p>
    <w:p w14:paraId="668A1669" w14:textId="5A8A98C7" w:rsidR="00A77724" w:rsidRDefault="00A7772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4D9D1DD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2DA42EBE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7F326B2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0EE21598" w14:textId="0EA20053" w:rsidR="009A1AEF" w:rsidRDefault="00A7772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7724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5.</w:t>
      </w:r>
      <w:r w:rsidR="009A1AEF" w:rsidRPr="00A77724">
        <w:rPr>
          <w:rStyle w:val="nfaseSutil"/>
          <w:rFonts w:ascii="Arial" w:hAnsi="Arial" w:cs="Arial"/>
          <w:b/>
          <w:i w:val="0"/>
          <w:sz w:val="24"/>
          <w:szCs w:val="24"/>
        </w:rPr>
        <w:t>Reutilização de partes</w:t>
      </w:r>
      <w:r w:rsidRPr="00A7772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77D53B5" w14:textId="77777777" w:rsidR="007C6CB1" w:rsidRPr="007C6CB1" w:rsidRDefault="007C6CB1" w:rsidP="00436554">
      <w:pPr>
        <w:widowControl w:val="0"/>
        <w:numPr>
          <w:ilvl w:val="0"/>
          <w:numId w:val="1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Divida o modelo original em partes usando software de modelagem 3D e importe arquivos separados (.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fbx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) no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, posicionando e</w:t>
      </w:r>
      <w:r w:rsidRPr="007C6CB1">
        <w:rPr>
          <w:rFonts w:ascii="Arial" w:hAnsi="Arial" w:cs="Arial"/>
          <w:b/>
          <w:iCs/>
          <w:color w:val="404040" w:themeColor="text1" w:themeTint="BF"/>
          <w:sz w:val="24"/>
          <w:szCs w:val="24"/>
        </w:rPr>
        <w:t xml:space="preserve"> 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ajustando as partes conforme necessário.</w:t>
      </w:r>
    </w:p>
    <w:p w14:paraId="3E010E89" w14:textId="77777777" w:rsidR="007C6CB1" w:rsidRPr="007C6CB1" w:rsidRDefault="007C6CB1" w:rsidP="00436554">
      <w:pPr>
        <w:widowControl w:val="0"/>
        <w:numPr>
          <w:ilvl w:val="0"/>
          <w:numId w:val="1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Unreal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Divida o modelo original e exporte partes como arquivos separados. Importe e posicione essas partes no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ajustando suas transformações. Para comportamentos específicos, use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4997780F" w14:textId="77777777" w:rsidR="007C6CB1" w:rsidRPr="007C6CB1" w:rsidRDefault="007C6CB1" w:rsidP="00436554">
      <w:pPr>
        <w:widowControl w:val="0"/>
        <w:numPr>
          <w:ilvl w:val="0"/>
          <w:numId w:val="1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Consistência e Licenças: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Mantenha consistência nas escalas e posições das partes para uma integração eficiente. Respeite as licenças dos modelos de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utilizados.</w:t>
      </w:r>
    </w:p>
    <w:p w14:paraId="0DA80815" w14:textId="024AB771" w:rsidR="00A77724" w:rsidRDefault="00A7772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0AD0A3C3" w14:textId="47F292B1" w:rsidR="009A1AEF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7C6CB1"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9A1AEF" w:rsidRPr="007C6CB1">
        <w:rPr>
          <w:rStyle w:val="nfaseSutil"/>
          <w:rFonts w:ascii="Arial" w:hAnsi="Arial" w:cs="Arial"/>
          <w:b/>
          <w:i w:val="0"/>
          <w:sz w:val="24"/>
          <w:szCs w:val="24"/>
        </w:rPr>
        <w:t>Re-rigging</w:t>
      </w:r>
      <w:r w:rsidRPr="007C6CB1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815983C" w14:textId="77777777" w:rsidR="007C6CB1" w:rsidRPr="007C6CB1" w:rsidRDefault="007C6CB1" w:rsidP="00436554">
      <w:pPr>
        <w:widowControl w:val="0"/>
        <w:numPr>
          <w:ilvl w:val="0"/>
          <w:numId w:val="1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Blender: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Importe o modelo, faça ou ajuste 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rigging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, atribua pesos, teste e refine o esqueleto. Exporte para FBX.</w:t>
      </w:r>
    </w:p>
    <w:p w14:paraId="5F7E0B10" w14:textId="77777777" w:rsidR="007C6CB1" w:rsidRPr="007C6CB1" w:rsidRDefault="007C6CB1" w:rsidP="00436554">
      <w:pPr>
        <w:widowControl w:val="0"/>
        <w:numPr>
          <w:ilvl w:val="0"/>
          <w:numId w:val="1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Unreal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Importe o modelo no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assegure a configuração correta do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rigging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e, se necessário, ajuste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comportamentos específicos.</w:t>
      </w:r>
    </w:p>
    <w:p w14:paraId="017B59C8" w14:textId="77777777" w:rsidR="007C6CB1" w:rsidRPr="007C6CB1" w:rsidRDefault="007C6CB1" w:rsidP="00436554">
      <w:pPr>
        <w:widowControl w:val="0"/>
        <w:numPr>
          <w:ilvl w:val="0"/>
          <w:numId w:val="1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Teste Rigoroso: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Mantenha consistência entre o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rigging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animações, testando exaustivamente para garantir desempenho adequado durante a execução do jogo.</w:t>
      </w:r>
    </w:p>
    <w:p w14:paraId="742FEF85" w14:textId="77777777" w:rsidR="007C6CB1" w:rsidRPr="007C6CB1" w:rsidRDefault="007C6CB1" w:rsidP="007C6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vanish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/>
          <w:iCs/>
          <w:vanish/>
          <w:color w:val="404040" w:themeColor="text1" w:themeTint="BF"/>
          <w:sz w:val="24"/>
          <w:szCs w:val="24"/>
        </w:rPr>
        <w:t>Parte superior do formulário</w:t>
      </w:r>
    </w:p>
    <w:p w14:paraId="3F229110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EC965C0" w14:textId="36991DBB" w:rsidR="009A1AEF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7C6CB1">
        <w:rPr>
          <w:rStyle w:val="nfaseSutil"/>
          <w:rFonts w:ascii="Arial" w:hAnsi="Arial" w:cs="Arial"/>
          <w:b/>
          <w:i w:val="0"/>
          <w:sz w:val="24"/>
          <w:szCs w:val="24"/>
        </w:rPr>
        <w:t>7.</w:t>
      </w:r>
      <w:r w:rsidR="009A1AEF" w:rsidRPr="007C6CB1">
        <w:rPr>
          <w:rStyle w:val="nfaseSutil"/>
          <w:rFonts w:ascii="Arial" w:hAnsi="Arial" w:cs="Arial"/>
          <w:b/>
          <w:i w:val="0"/>
          <w:sz w:val="24"/>
          <w:szCs w:val="24"/>
        </w:rPr>
        <w:t>Otimização de polígonos</w:t>
      </w:r>
      <w:r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309EB210" w14:textId="77777777" w:rsidR="007C6CB1" w:rsidRPr="007C6CB1" w:rsidRDefault="007C6CB1" w:rsidP="00436554">
      <w:pPr>
        <w:widowControl w:val="0"/>
        <w:numPr>
          <w:ilvl w:val="0"/>
          <w:numId w:val="1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Blender (Modelagem 3D):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Simplifique geometria, faça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retopologia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utilize normal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maps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crie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LODs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reduzir a contagem de polígonos.</w:t>
      </w:r>
    </w:p>
    <w:p w14:paraId="5321E6A7" w14:textId="77777777" w:rsidR="007C6CB1" w:rsidRPr="007C6CB1" w:rsidRDefault="007C6CB1" w:rsidP="00436554">
      <w:pPr>
        <w:widowControl w:val="0"/>
        <w:numPr>
          <w:ilvl w:val="0"/>
          <w:numId w:val="1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Unreal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Importe modelos, use simplificação automática, configure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LODs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otimize em </w:t>
      </w:r>
      <w:proofErr w:type="spellStart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Blueprints</w:t>
      </w:r>
      <w:proofErr w:type="spellEnd"/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>. Utilize instâncias de materiais para eficiência.</w:t>
      </w:r>
    </w:p>
    <w:p w14:paraId="569A8283" w14:textId="77777777" w:rsidR="007C6CB1" w:rsidRPr="007C6CB1" w:rsidRDefault="007C6CB1" w:rsidP="00436554">
      <w:pPr>
        <w:widowControl w:val="0"/>
        <w:numPr>
          <w:ilvl w:val="0"/>
          <w:numId w:val="1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C6CB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Equilíbrio Qualidade/Desempenho:</w:t>
      </w:r>
      <w:r w:rsidRPr="007C6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Encontre um equilíbrio entre otimização e qualidade visual, testando regularmente para garantir eficiência sem comprometer a experiência do jogo.</w:t>
      </w:r>
    </w:p>
    <w:p w14:paraId="2B165E82" w14:textId="14347752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50443D6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1A342823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F8BAB7D" w14:textId="77777777" w:rsidR="007C6CB1" w:rsidRDefault="007C6CB1" w:rsidP="007C6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7C6CB1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8. Refinação visual:</w:t>
      </w:r>
    </w:p>
    <w:p w14:paraId="4D61610E" w14:textId="70CE9C5E" w:rsidR="007C6CB1" w:rsidRPr="007C6CB1" w:rsidRDefault="007C6CB1" w:rsidP="007C6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  <w:r>
        <w:rPr>
          <w:b/>
          <w:bCs/>
          <w:bdr w:val="single" w:sz="2" w:space="0" w:color="E3E3E3" w:frame="1"/>
        </w:rPr>
        <w:br/>
      </w:r>
      <w:r>
        <w:rPr>
          <w:rStyle w:val="Forte"/>
          <w:rFonts w:ascii="Arial" w:hAnsi="Arial" w:cs="Arial"/>
          <w:bdr w:val="single" w:sz="2" w:space="0" w:color="E3E3E3" w:frame="1"/>
        </w:rPr>
        <w:t>1.</w:t>
      </w:r>
      <w:r w:rsidRPr="007C6CB1">
        <w:rPr>
          <w:rStyle w:val="Forte"/>
          <w:rFonts w:ascii="Arial" w:hAnsi="Arial" w:cs="Arial"/>
          <w:bdr w:val="single" w:sz="2" w:space="0" w:color="E3E3E3" w:frame="1"/>
        </w:rPr>
        <w:t>Blender (Modelagem 3D):</w:t>
      </w:r>
      <w:r w:rsidRPr="007C6CB1">
        <w:rPr>
          <w:rFonts w:ascii="Arial" w:hAnsi="Arial" w:cs="Arial"/>
        </w:rPr>
        <w:t xml:space="preserve"> Adicione detalhes finos, use mapas normais para simular detalhes e experimente técnicas de iluminação avançada para refinamento visual.</w:t>
      </w:r>
    </w:p>
    <w:p w14:paraId="2BD53027" w14:textId="5B257FA0" w:rsidR="007C6CB1" w:rsidRPr="007C6CB1" w:rsidRDefault="007C6CB1" w:rsidP="007C6CB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2.</w:t>
      </w:r>
      <w:r w:rsidRPr="007C6CB1">
        <w:rPr>
          <w:rStyle w:val="Forte"/>
          <w:rFonts w:ascii="Arial" w:hAnsi="Arial" w:cs="Arial"/>
          <w:bdr w:val="single" w:sz="2" w:space="0" w:color="E3E3E3" w:frame="1"/>
        </w:rPr>
        <w:t xml:space="preserve">Unreal </w:t>
      </w:r>
      <w:proofErr w:type="spellStart"/>
      <w:r w:rsidRPr="007C6CB1">
        <w:rPr>
          <w:rStyle w:val="Forte"/>
          <w:rFonts w:ascii="Arial" w:hAnsi="Arial" w:cs="Arial"/>
          <w:bdr w:val="single" w:sz="2" w:space="0" w:color="E3E3E3" w:frame="1"/>
        </w:rPr>
        <w:t>Engine</w:t>
      </w:r>
      <w:proofErr w:type="spellEnd"/>
      <w:r w:rsidRPr="007C6CB1">
        <w:rPr>
          <w:rStyle w:val="Forte"/>
          <w:rFonts w:ascii="Arial" w:hAnsi="Arial" w:cs="Arial"/>
          <w:bdr w:val="single" w:sz="2" w:space="0" w:color="E3E3E3" w:frame="1"/>
        </w:rPr>
        <w:t>:</w:t>
      </w:r>
      <w:r w:rsidRPr="007C6CB1">
        <w:rPr>
          <w:rFonts w:ascii="Arial" w:hAnsi="Arial" w:cs="Arial"/>
        </w:rPr>
        <w:t xml:space="preserve"> Explore iluminação dinâmica, materiais avançados e pós-processamento para aprimorar a qualidade visual. Integre partículas e efeitos para realismo.</w:t>
      </w:r>
    </w:p>
    <w:p w14:paraId="2CA50862" w14:textId="68C6A151" w:rsidR="007C6CB1" w:rsidRPr="007C6CB1" w:rsidRDefault="007C6CB1" w:rsidP="007C6CB1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3.</w:t>
      </w:r>
      <w:r w:rsidRPr="007C6CB1">
        <w:rPr>
          <w:rStyle w:val="Forte"/>
          <w:rFonts w:ascii="Arial" w:hAnsi="Arial" w:cs="Arial"/>
          <w:bdr w:val="single" w:sz="2" w:space="0" w:color="E3E3E3" w:frame="1"/>
        </w:rPr>
        <w:t>Iteração e Teste:</w:t>
      </w:r>
      <w:r w:rsidRPr="007C6CB1">
        <w:rPr>
          <w:rFonts w:ascii="Arial" w:hAnsi="Arial" w:cs="Arial"/>
        </w:rPr>
        <w:t xml:space="preserve"> O refinamento visual é um processo iterativo; teste regularmente para garantir que as mudanças contribuam positivamente para a estética geral do modelo e do jogo.</w:t>
      </w:r>
    </w:p>
    <w:p w14:paraId="7B233E5A" w14:textId="121BF869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6159568" w14:textId="151198A4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F198798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AF3EF2C" w14:textId="6EEA3A34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AC7E290" w14:textId="514B89F3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9F80EBC" w14:textId="77777777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2F9F208" w14:textId="44359C2A" w:rsid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SPRITES</w:t>
      </w:r>
      <w:r w:rsidR="00A75EB6"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8CB8EE4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7C869C34" w14:textId="6A91DCA7" w:rsidR="009A1AEF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9A1AEF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Personagens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8CAE53B" w14:textId="7B12B680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representam personagens jogáveis,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NPCs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(personagens não jogáveis) e inimigos. Eles podem incluir várias animações, como caminhar, correr, pular, atacar e serem atingidos.</w:t>
      </w:r>
    </w:p>
    <w:p w14:paraId="0D3D2E12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253EE8F" w14:textId="425335A1" w:rsidR="009A1AEF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9A1AEF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Objetos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258703E" w14:textId="180D14AF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representam itens colecionáveis, como moedas,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power-ups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chaves e outros elementos interativos do jogo.</w:t>
      </w:r>
    </w:p>
    <w:p w14:paraId="4E91E025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6EC8209" w14:textId="4D50BACA" w:rsidR="009A1AEF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9A1AEF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Cenários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D05B60A" w14:textId="77777777" w:rsidR="000D7FD3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compõem o ambiente do jogo, incluindo plataformas, paredes, portas, árvores, pedras e outros elementos estáticos ou móveis.</w:t>
      </w:r>
    </w:p>
    <w:p w14:paraId="0D847631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04BE2DB5" w14:textId="6F2585A1" w:rsidR="009A1AEF" w:rsidRPr="000D7FD3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Efeitos visuais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53C6F41D" w14:textId="5B232143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usados para criar efeitos visuais especiais, como explosões, fumaça, faíscas, fogo, magias e muito mais.</w:t>
      </w:r>
    </w:p>
    <w:p w14:paraId="64F2AA44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DF38F19" w14:textId="1FF71523" w:rsidR="009A1AEF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Interface do usuário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3A17088F" w14:textId="43291D69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utilizados na interface do usuário do jogo, como botões, ícones, barras de vida, pontuações, indicadores de status e outros elementos de HUD (</w:t>
      </w: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heads-up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display).</w:t>
      </w:r>
    </w:p>
    <w:p w14:paraId="41D260E9" w14:textId="7777777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245B221C" w14:textId="28438858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Ícones e miniaturas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BC539B5" w14:textId="57A3FCDC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usados em menus, telas de seleção, mapas e outros lugares onde representações visuais compactas são necessárias.</w:t>
      </w:r>
    </w:p>
    <w:p w14:paraId="33807518" w14:textId="6218F6DA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DF013C5" w14:textId="0795E1AF" w:rsidR="009A1AEF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7.</w:t>
      </w:r>
      <w:r w:rsidR="009A1AEF"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Texto e fontes</w:t>
      </w:r>
      <w:r w:rsidRPr="000D7FD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BFFA029" w14:textId="08365B86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proofErr w:type="spellStart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0D7FD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contêm caracteres de fontes personalizadas, usadas para exibir texto no jogo, como diálogos, legendas e menus.</w:t>
      </w:r>
    </w:p>
    <w:p w14:paraId="56811083" w14:textId="30635B17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EAA519A" w14:textId="17096F64" w:rsid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0031F46" w14:textId="77777777" w:rsidR="000D7FD3" w:rsidRPr="000D7FD3" w:rsidRDefault="000D7FD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405A52DE" w14:textId="174D0934" w:rsidR="009A1AEF" w:rsidRPr="009A1AEF" w:rsidRDefault="009A1AEF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9A1AEF">
        <w:rPr>
          <w:rStyle w:val="nfaseSutil"/>
          <w:rFonts w:ascii="Arial" w:hAnsi="Arial" w:cs="Arial"/>
          <w:b/>
          <w:i w:val="0"/>
          <w:sz w:val="28"/>
          <w:szCs w:val="28"/>
        </w:rPr>
        <w:t>REPOSITÓRIO ONLINE DE ARTES</w:t>
      </w:r>
      <w:r w:rsidR="005F2CAD"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2E34612" w14:textId="64BA0DED" w:rsidR="00BE59D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Unsplash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50B538BB" w14:textId="304BEBD3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Uma plataforma onde você pode encontrar fotos de alta qualidade gratuitas e livres de direitos autorais.</w:t>
      </w:r>
    </w:p>
    <w:p w14:paraId="1C27FD90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5FCB942" w14:textId="392A05A9" w:rsidR="005F2CA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Pixabay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39F2E53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Similar ao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Unsplash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oferece uma grande variedade de imagens gratuitas, além de vetores e ilustrações.</w:t>
      </w:r>
    </w:p>
    <w:p w14:paraId="1BD8C65E" w14:textId="4574243E" w:rsidR="005F2CAD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Adobe stock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FFC098B" w14:textId="078F67B3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Um banco de imagens premium que oferece uma grande variedade de fotos, ilustrações, vetores e vídeos.</w:t>
      </w:r>
    </w:p>
    <w:p w14:paraId="2EEE0254" w14:textId="77777777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4C620998" w14:textId="0DD0D7FE" w:rsidR="005F2CA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ArtStation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FFAE665" w14:textId="272788A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Uma plataforma popular entre artistas digitais que oferece uma ampla gama de arte digital, incluindo modelos 3D,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concept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art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e muito mais.</w:t>
      </w:r>
    </w:p>
    <w:p w14:paraId="32B23B8C" w14:textId="77777777" w:rsidR="007C6CB1" w:rsidRPr="00A75EB6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CBC1097" w14:textId="7777777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i w:val="0"/>
        </w:rPr>
      </w:pPr>
    </w:p>
    <w:p w14:paraId="188EDDAE" w14:textId="67F3365A" w:rsidR="005F2CAD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5.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OpenGameArt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7C3D219" w14:textId="176605B5" w:rsidR="00A75EB6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Especializado em recursos para jogos, incluindo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, texturas, músicas e efeitos sonoros gratuitos.</w:t>
      </w:r>
    </w:p>
    <w:p w14:paraId="24962F99" w14:textId="30ACD94C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4569456" w14:textId="49859C4B" w:rsidR="005F2CAD" w:rsidRP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b/>
          <w:i w:val="0"/>
          <w:sz w:val="24"/>
          <w:szCs w:val="24"/>
        </w:rPr>
      </w:pP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5F2CAD"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GitHub</w:t>
      </w:r>
      <w:r w:rsidRPr="00A75EB6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F814260" w14:textId="5D699667" w:rsidR="00A75EB6" w:rsidRDefault="00A75EB6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Não apenas para códigos, mas também para arte. Muitos desenvolvedores de jogos e projetos de software livre hospedam seus recursos gráficos e </w:t>
      </w:r>
      <w:proofErr w:type="spellStart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A75EB6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aqui.</w:t>
      </w:r>
    </w:p>
    <w:p w14:paraId="36BBCBAE" w14:textId="77777777" w:rsidR="00DE402B" w:rsidRPr="00A75EB6" w:rsidRDefault="00DE402B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F32B289" w14:textId="7F13E670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5F2CAD">
        <w:rPr>
          <w:rStyle w:val="nfaseSutil"/>
          <w:rFonts w:ascii="Arial" w:hAnsi="Arial" w:cs="Arial"/>
          <w:b/>
          <w:i w:val="0"/>
          <w:sz w:val="28"/>
          <w:szCs w:val="28"/>
        </w:rPr>
        <w:t>OBTENÇÃO DE ASSETS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397C5518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48F3BE0A" w14:textId="6606506D" w:rsidR="00BE59D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Sites de repositório de </w:t>
      </w:r>
      <w:proofErr w:type="spellStart"/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B485EE9" w14:textId="70626A2E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Como mencionei antes, você pode visitar sites como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OpenGameArt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Kenney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ou Itch.io, que oferecem uma ampla variedade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gratuitos para jogos e outros projetos. Esses sites geralmente incluem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, texturas, músicas, efeitos sonoros e muito mais.</w:t>
      </w:r>
    </w:p>
    <w:p w14:paraId="0879C5E5" w14:textId="42A98DF3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CE79545" w14:textId="446327BC" w:rsidR="005F2CAD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Plataforma de mercado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3528FF3" w14:textId="578061C8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Existem também plataformas de mercado como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Marketplace, onde você pode encontrar uma grande variedade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alta qualidade, tanto gratuitos quanto pagos. Esses incluem modelos 3D, texturas, animações, scripts e muito mais.</w:t>
      </w:r>
    </w:p>
    <w:p w14:paraId="19292D74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68952F83" w14:textId="5BC16D31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Criação própria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686D788" w14:textId="49AB722A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 você tiver habilidades artísticas ou acesso a um designer, pode criar seus próprios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personalizados. Ferramentas como Photoshop, Blender, Maya e Illustrator são comumente usadas para criar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jogos, aplicativos e outros projetos.</w:t>
      </w:r>
    </w:p>
    <w:p w14:paraId="633DE6B5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7CEA784" w14:textId="58C894EE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Redes sociais e comunidades;</w:t>
      </w:r>
    </w:p>
    <w:p w14:paraId="22064CDF" w14:textId="775A6ABC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Participar de comunidades online, fóruns ou grupos de redes sociais dedicados ao desenvolvimento de jogos e design pode ser uma ótima maneira de encontrar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exclusivos compartilhados por outros membros da comunidade.</w:t>
      </w:r>
    </w:p>
    <w:p w14:paraId="24051285" w14:textId="77777777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5F46B7E8" w14:textId="7B43E47F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5.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Crowdsourcing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6A1D059" w14:textId="55136086" w:rsidR="00134254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Você também pode considerar plataformas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crowdsourcing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onde artistas freelancers podem ser contratados para criar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personalizados de acordo com suas especificações.</w:t>
      </w:r>
    </w:p>
    <w:p w14:paraId="268079A0" w14:textId="29C6AA9F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2D3D574B" w14:textId="254A9132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8B0E070" w14:textId="3E0E31F1" w:rsidR="005F2CAD" w:rsidRDefault="005F2CA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5F2CAD">
        <w:rPr>
          <w:rStyle w:val="nfaseSutil"/>
          <w:rFonts w:ascii="Arial" w:hAnsi="Arial" w:cs="Arial"/>
          <w:b/>
          <w:i w:val="0"/>
          <w:sz w:val="28"/>
          <w:szCs w:val="28"/>
        </w:rPr>
        <w:t>IMPORTAÇÃO E UTILIZAÇÃO DE ASSETS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419EAD89" w14:textId="77777777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639F4558" w14:textId="7F744971" w:rsidR="005F2CAD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Encontre os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para o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unity</w:t>
      </w:r>
      <w:proofErr w:type="spellEnd"/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B326ABD" w14:textId="11198C08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Comece encontrando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que você deseja usar. Isso pode ser feito em sites como 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onde você pode encontrar uma variedade de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, desde modelos 3D até scripts e efeitos sonoros.</w:t>
      </w:r>
    </w:p>
    <w:p w14:paraId="1C1DD4E5" w14:textId="77777777" w:rsidR="00FA42B3" w:rsidRP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52AF2631" w14:textId="5E76F608" w:rsidR="005F2CAD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Baixe as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;</w:t>
      </w:r>
    </w:p>
    <w:p w14:paraId="5882567B" w14:textId="77777777" w:rsidR="00FA42B3" w:rsidRPr="00FA42B3" w:rsidRDefault="00FA42B3" w:rsidP="00436554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Abra 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crie ou abra um projeto existente.</w:t>
      </w:r>
    </w:p>
    <w:p w14:paraId="1B3CA2C6" w14:textId="77777777" w:rsidR="00FA42B3" w:rsidRPr="00FA42B3" w:rsidRDefault="00FA42B3" w:rsidP="00436554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painel de Projetos do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navegue até a pasta onde deseja importar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03D439A" w14:textId="77777777" w:rsidR="00FA42B3" w:rsidRPr="00FA42B3" w:rsidRDefault="00FA42B3" w:rsidP="00436554">
      <w:pPr>
        <w:widowControl w:val="0"/>
        <w:numPr>
          <w:ilvl w:val="0"/>
          <w:numId w:val="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Arraste e solte os arquivos dos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da pasta do seu computador para a pasta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. Isso importará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 seu projeto.</w:t>
      </w:r>
    </w:p>
    <w:p w14:paraId="18334F25" w14:textId="77777777" w:rsidR="00FA42B3" w:rsidRP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773CFC28" w14:textId="05A95987" w:rsidR="005F2CAD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3.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Importe os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para o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unity</w:t>
      </w:r>
      <w:proofErr w:type="spellEnd"/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B75EB03" w14:textId="77777777" w:rsidR="00FA42B3" w:rsidRPr="00FA42B3" w:rsidRDefault="00FA42B3" w:rsidP="00436554">
      <w:pPr>
        <w:widowControl w:val="0"/>
        <w:numPr>
          <w:ilvl w:val="0"/>
          <w:numId w:val="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Abra 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crie ou abra um projeto existente.</w:t>
      </w:r>
    </w:p>
    <w:p w14:paraId="05C5B214" w14:textId="77777777" w:rsidR="00FA42B3" w:rsidRPr="00FA42B3" w:rsidRDefault="00FA42B3" w:rsidP="00436554">
      <w:pPr>
        <w:widowControl w:val="0"/>
        <w:numPr>
          <w:ilvl w:val="0"/>
          <w:numId w:val="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painel de Projetos do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navegue até a pasta onde deseja importar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97A2EC3" w14:textId="77777777" w:rsidR="00FA42B3" w:rsidRDefault="00FA42B3" w:rsidP="00436554">
      <w:pPr>
        <w:widowControl w:val="0"/>
        <w:numPr>
          <w:ilvl w:val="0"/>
          <w:numId w:val="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Arraste e solte os arquivos dos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da pasta do seu computador para a pasta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. Isso importará os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 seu projeto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2B4537D2" w14:textId="77777777" w:rsid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B17EED1" w14:textId="633ED83E" w:rsidR="00BE59DD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4.</w:t>
      </w:r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Use os </w:t>
      </w:r>
      <w:proofErr w:type="spellStart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no seu projeto</w:t>
      </w: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7A173DD6" w14:textId="77777777" w:rsidR="00134254" w:rsidRPr="00134254" w:rsidRDefault="00134254" w:rsidP="00436554">
      <w:pPr>
        <w:widowControl w:val="0"/>
        <w:numPr>
          <w:ilvl w:val="0"/>
          <w:numId w:val="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Depois que 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estiverem importados, você pode começar a usá-los no seu projeto.</w:t>
      </w:r>
    </w:p>
    <w:p w14:paraId="68AC4309" w14:textId="77777777" w:rsidR="00134254" w:rsidRPr="00134254" w:rsidRDefault="00134254" w:rsidP="00436554">
      <w:pPr>
        <w:widowControl w:val="0"/>
        <w:numPr>
          <w:ilvl w:val="0"/>
          <w:numId w:val="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Por exemplo, se você importou um modelo 3D, pode arrastá-lo para a cena para colocá-lo no ambiente.</w:t>
      </w:r>
    </w:p>
    <w:p w14:paraId="3C61702B" w14:textId="1A485467" w:rsidR="00134254" w:rsidRPr="00134254" w:rsidRDefault="00134254" w:rsidP="00436554">
      <w:pPr>
        <w:widowControl w:val="0"/>
        <w:numPr>
          <w:ilvl w:val="0"/>
          <w:numId w:val="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 xml:space="preserve">Se você importou um script, pode adicioná-lo a um objeto no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adicionar funcionalidade ao seu jogo.</w:t>
      </w:r>
    </w:p>
    <w:p w14:paraId="36768F69" w14:textId="7D688469" w:rsidR="00134254" w:rsidRDefault="00134254" w:rsidP="0013425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1C8A384" w14:textId="54C8AAE7" w:rsidR="005F2CAD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Configure os </w:t>
      </w:r>
      <w:proofErr w:type="spellStart"/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 conforme necessário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08299B2" w14:textId="77777777" w:rsidR="00134254" w:rsidRPr="00134254" w:rsidRDefault="00134254" w:rsidP="00436554">
      <w:pPr>
        <w:widowControl w:val="0"/>
        <w:numPr>
          <w:ilvl w:val="0"/>
          <w:numId w:val="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Dependendo do tipo de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, você pode precisar fazer ajustes ou configurações adicionais.</w:t>
      </w:r>
    </w:p>
    <w:p w14:paraId="66A1F1A5" w14:textId="179776B7" w:rsidR="00134254" w:rsidRDefault="00134254" w:rsidP="00436554">
      <w:pPr>
        <w:widowControl w:val="0"/>
        <w:numPr>
          <w:ilvl w:val="0"/>
          <w:numId w:val="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Por exemplo, você pode precisar configurar materiais ou ajustar a escala e a posição de um modelo 3D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5AEBA809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F5CACA0" w14:textId="2123522A" w:rsidR="005F2CAD" w:rsidRP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Teste e ajuste</w:t>
      </w: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2C500686" w14:textId="77777777" w:rsidR="00134254" w:rsidRPr="00134254" w:rsidRDefault="00134254" w:rsidP="00436554">
      <w:pPr>
        <w:widowControl w:val="0"/>
        <w:numPr>
          <w:ilvl w:val="0"/>
          <w:numId w:val="1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Após importar e configurar 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, é importante testar seu projeto para garantir que tudo funcione conforme o esperado.</w:t>
      </w:r>
    </w:p>
    <w:p w14:paraId="265827A7" w14:textId="2F835D94" w:rsidR="00134254" w:rsidRDefault="00134254" w:rsidP="00436554">
      <w:pPr>
        <w:widowControl w:val="0"/>
        <w:numPr>
          <w:ilvl w:val="0"/>
          <w:numId w:val="1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ajustes conforme necessário para garantir que os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se integrem bem ao seu projeto e atendam aos seus requisitos.</w:t>
      </w:r>
    </w:p>
    <w:p w14:paraId="5DA9B3AE" w14:textId="77777777" w:rsidR="00134254" w:rsidRPr="00134254" w:rsidRDefault="00134254" w:rsidP="0013425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2344D377" w14:textId="525F0DE6" w:rsidR="005F2CAD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7.</w:t>
      </w:r>
      <w:r w:rsidR="005F2CAD" w:rsidRPr="00134254">
        <w:rPr>
          <w:rStyle w:val="nfaseSutil"/>
          <w:rFonts w:ascii="Arial" w:hAnsi="Arial" w:cs="Arial"/>
          <w:b/>
          <w:i w:val="0"/>
          <w:sz w:val="24"/>
          <w:szCs w:val="24"/>
        </w:rPr>
        <w:t>Otimize e refine</w:t>
      </w:r>
      <w:r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6216C85F" w14:textId="366CB198" w:rsidR="00AF5DC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Uma vez que seus </w:t>
      </w:r>
      <w:proofErr w:type="spellStart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13425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estejam integrados e funcionando conforme o esperado, você pode otimizá-los e refinar seu projeto para melhorar o desempenho e a qualidade geral.</w:t>
      </w:r>
    </w:p>
    <w:p w14:paraId="02E5EE49" w14:textId="49F326BC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1021C754" w14:textId="77777777" w:rsidR="00134254" w:rsidRDefault="0013425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8F3BB06" w14:textId="004B390A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  <w:r w:rsidRPr="00AF5DC4">
        <w:rPr>
          <w:rStyle w:val="nfaseSutil"/>
          <w:rFonts w:ascii="Arial" w:hAnsi="Arial" w:cs="Arial"/>
          <w:b/>
          <w:i w:val="0"/>
          <w:sz w:val="28"/>
          <w:szCs w:val="28"/>
        </w:rPr>
        <w:t>ANIMAÇÃO EM ENGINE</w:t>
      </w:r>
      <w:r>
        <w:rPr>
          <w:rStyle w:val="nfaseSutil"/>
          <w:rFonts w:ascii="Arial" w:hAnsi="Arial" w:cs="Arial"/>
          <w:b/>
          <w:i w:val="0"/>
          <w:sz w:val="28"/>
          <w:szCs w:val="28"/>
        </w:rPr>
        <w:t>:</w:t>
      </w:r>
    </w:p>
    <w:p w14:paraId="60D7F79E" w14:textId="77777777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8"/>
          <w:szCs w:val="28"/>
        </w:rPr>
      </w:pPr>
    </w:p>
    <w:p w14:paraId="2E294D3B" w14:textId="4CEBB39E" w:rsid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1.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Preparação dos </w:t>
      </w:r>
      <w:proofErr w:type="spellStart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09569E20" w14:textId="20C4CE2E" w:rsidR="00FE1EFC" w:rsidRDefault="00FE1EFC" w:rsidP="00436554">
      <w:pPr>
        <w:widowControl w:val="0"/>
        <w:numPr>
          <w:ilvl w:val="0"/>
          <w:numId w:val="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Certifique-se de ter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necessários para a animação. Isso pode incluir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uma animação 2D ou modelos 3D para uma animação 3D.</w:t>
      </w:r>
    </w:p>
    <w:p w14:paraId="392674A2" w14:textId="77777777" w:rsidR="00FE1EFC" w:rsidRPr="00FE1EFC" w:rsidRDefault="00FE1EFC" w:rsidP="00FE1EF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2BD0F2A" w14:textId="50FF9178" w:rsidR="00AF5DC4" w:rsidRP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2.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 xml:space="preserve">Importação dos </w:t>
      </w:r>
      <w:proofErr w:type="spellStart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assets</w:t>
      </w:r>
      <w:proofErr w:type="spellEnd"/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C35320C" w14:textId="44B62E9D" w:rsidR="00FE1EFC" w:rsidRPr="00FE1EFC" w:rsidRDefault="00FE1EFC" w:rsidP="00436554">
      <w:pPr>
        <w:widowControl w:val="0"/>
        <w:numPr>
          <w:ilvl w:val="0"/>
          <w:numId w:val="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por exemplo, importe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modelos 3D para o seu projeto, como explicado anteriormente.</w:t>
      </w:r>
    </w:p>
    <w:p w14:paraId="2AD01869" w14:textId="7AA32B45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0BFE5DC" w14:textId="77777777" w:rsidR="007C6CB1" w:rsidRDefault="007C6CB1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061F1823" w14:textId="7E1AB433" w:rsidR="00AF5DC4" w:rsidRPr="00AF5DC4" w:rsidRDefault="00FE1EFC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lastRenderedPageBreak/>
        <w:t>3.</w:t>
      </w:r>
      <w:r w:rsidR="00AF5DC4" w:rsidRPr="00AF5DC4">
        <w:rPr>
          <w:rStyle w:val="nfaseSutil"/>
          <w:rFonts w:ascii="Arial" w:hAnsi="Arial" w:cs="Arial"/>
          <w:b/>
          <w:i w:val="0"/>
          <w:sz w:val="24"/>
          <w:szCs w:val="24"/>
        </w:rPr>
        <w:t>Configuração da cena:</w:t>
      </w:r>
    </w:p>
    <w:p w14:paraId="3444B1F5" w14:textId="77777777" w:rsidR="00FE1EFC" w:rsidRDefault="00FE1EFC" w:rsidP="00436554">
      <w:pPr>
        <w:widowControl w:val="0"/>
        <w:numPr>
          <w:ilvl w:val="0"/>
          <w:numId w:val="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Crie uma nova cena ou abra uma cena existente onde deseja adicionar a animação.</w:t>
      </w:r>
    </w:p>
    <w:p w14:paraId="47296DBB" w14:textId="77777777" w:rsidR="00FA42B3" w:rsidRDefault="00FE1EFC" w:rsidP="00436554">
      <w:pPr>
        <w:widowControl w:val="0"/>
        <w:numPr>
          <w:ilvl w:val="0"/>
          <w:numId w:val="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Adicione os </w:t>
      </w:r>
      <w:proofErr w:type="spellStart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FE1EF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modelos 3D à cena e posicione-os conforme necessário.</w:t>
      </w:r>
    </w:p>
    <w:p w14:paraId="1C5EB0E2" w14:textId="59F5D641" w:rsidR="00FE1EFC" w:rsidRDefault="00FE1EFC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</w:p>
    <w:p w14:paraId="6F8873FC" w14:textId="2B1FC850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4.Criação de animação:</w:t>
      </w:r>
    </w:p>
    <w:p w14:paraId="441A4FC4" w14:textId="77777777" w:rsidR="00FA42B3" w:rsidRP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, você pode criar animações usando o sistema de animação.</w:t>
      </w:r>
    </w:p>
    <w:p w14:paraId="4072E825" w14:textId="77777777" w:rsidR="00FA42B3" w:rsidRP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Selecione o objeto que você deseja animar na cena.</w:t>
      </w:r>
    </w:p>
    <w:p w14:paraId="1340BA65" w14:textId="77777777" w:rsidR="00FA42B3" w:rsidRP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Abra a janela de animação (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Window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&gt;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Animation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) e clique em "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Create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" para criar uma nova animação.</w:t>
      </w:r>
    </w:p>
    <w:p w14:paraId="353B7E32" w14:textId="77777777" w:rsidR="00FA42B3" w:rsidRP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Isso criará um novo arquivo de animação no seu projeto e abrirá o editor de animação.</w:t>
      </w:r>
    </w:p>
    <w:p w14:paraId="46652545" w14:textId="77777777" w:rsidR="00FA42B3" w:rsidRP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editor de animação, você pode adicionar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keyframes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os diferentes atributos do objeto, como posição, rotação, escala, etc.</w:t>
      </w:r>
    </w:p>
    <w:p w14:paraId="139F0910" w14:textId="618BE153" w:rsidR="00FA42B3" w:rsidRDefault="00FA42B3" w:rsidP="00436554">
      <w:pPr>
        <w:widowControl w:val="0"/>
        <w:numPr>
          <w:ilvl w:val="0"/>
          <w:numId w:val="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Mova o objeto na cena para a posição desejada em um determinado ponto no tempo, adicione um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keyframe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repita esse processo para criar a animação desejada.</w:t>
      </w:r>
    </w:p>
    <w:p w14:paraId="38E7DACC" w14:textId="77777777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111FFE1F" w14:textId="583AD4CA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5.</w:t>
      </w:r>
      <w:r w:rsidR="00AF5DC4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Teste e ajuste</w:t>
      </w: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1547841B" w14:textId="77777777" w:rsidR="00FA42B3" w:rsidRPr="00FA42B3" w:rsidRDefault="00FA42B3" w:rsidP="00436554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Após criar a animação, teste-a para garantir que esteja funcionando conforme o esperado.</w:t>
      </w:r>
    </w:p>
    <w:p w14:paraId="73A3B5E7" w14:textId="77777777" w:rsidR="00FA42B3" w:rsidRPr="00FA42B3" w:rsidRDefault="00FA42B3" w:rsidP="00436554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ajustes conforme necessário para aprimorar a animação, como adicionar mais </w:t>
      </w:r>
      <w:proofErr w:type="spellStart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keyframes</w:t>
      </w:r>
      <w:proofErr w:type="spellEnd"/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suavizar os movimentos ou ajustar os tempos de duração.</w:t>
      </w:r>
    </w:p>
    <w:p w14:paraId="6402404B" w14:textId="210D9AFF" w:rsidR="00FA42B3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</w:p>
    <w:p w14:paraId="3A8113E5" w14:textId="47FC7FFE" w:rsidR="00AF5DC4" w:rsidRDefault="00FA42B3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>
        <w:rPr>
          <w:rStyle w:val="nfaseSutil"/>
          <w:rFonts w:ascii="Arial" w:hAnsi="Arial" w:cs="Arial"/>
          <w:b/>
          <w:i w:val="0"/>
          <w:sz w:val="24"/>
          <w:szCs w:val="24"/>
        </w:rPr>
        <w:t>6.</w:t>
      </w:r>
      <w:r w:rsidR="00AF5DC4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Integração com lógica do jogo</w:t>
      </w: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:</w:t>
      </w:r>
    </w:p>
    <w:p w14:paraId="43840503" w14:textId="31E1A9E3" w:rsidR="00FA42B3" w:rsidRDefault="00FA42B3" w:rsidP="00436554">
      <w:pPr>
        <w:widowControl w:val="0"/>
        <w:numPr>
          <w:ilvl w:val="0"/>
          <w:numId w:val="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Se necessário, integre a animação com a lógica do seu jogo. Isso pode envolver a reprodução da animação em resposta a certos eventos ou condições no jogo.</w:t>
      </w:r>
    </w:p>
    <w:p w14:paraId="393F3F56" w14:textId="77777777" w:rsidR="00FA42B3" w:rsidRP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3BA8AB37" w14:textId="77777777" w:rsidR="00FA42B3" w:rsidRPr="00FA42B3" w:rsidRDefault="00FA42B3" w:rsidP="00FA42B3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b/>
          <w:i w:val="0"/>
          <w:sz w:val="24"/>
          <w:szCs w:val="24"/>
        </w:rPr>
      </w:pPr>
      <w:r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7</w:t>
      </w:r>
      <w:r>
        <w:rPr>
          <w:rStyle w:val="nfaseSutil"/>
          <w:rFonts w:ascii="Arial" w:hAnsi="Arial" w:cs="Arial"/>
          <w:i w:val="0"/>
          <w:sz w:val="24"/>
          <w:szCs w:val="24"/>
        </w:rPr>
        <w:t>.</w:t>
      </w:r>
      <w:r w:rsidR="00AF5DC4" w:rsidRPr="00FA42B3">
        <w:rPr>
          <w:rStyle w:val="nfaseSutil"/>
          <w:rFonts w:ascii="Arial" w:hAnsi="Arial" w:cs="Arial"/>
          <w:b/>
          <w:i w:val="0"/>
          <w:sz w:val="24"/>
          <w:szCs w:val="24"/>
        </w:rPr>
        <w:t>Otimize e redefine.</w:t>
      </w:r>
    </w:p>
    <w:p w14:paraId="159943A1" w14:textId="38309AA0" w:rsidR="00FA42B3" w:rsidRPr="00FA42B3" w:rsidRDefault="00FA42B3" w:rsidP="00436554">
      <w:pPr>
        <w:widowControl w:val="0"/>
        <w:numPr>
          <w:ilvl w:val="0"/>
          <w:numId w:val="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Segoe UI" w:hAnsi="Segoe UI" w:cs="Segoe UI"/>
          <w:color w:val="ECECEC"/>
          <w:sz w:val="24"/>
          <w:szCs w:val="24"/>
        </w:rPr>
        <w:t xml:space="preserve"> </w:t>
      </w: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>Otimize a animação, se necessário, para garantir um bom desempenho do jogo.</w:t>
      </w:r>
    </w:p>
    <w:p w14:paraId="534D58F1" w14:textId="64DF4895" w:rsidR="00EB4E1A" w:rsidRDefault="00FA42B3" w:rsidP="00436554">
      <w:pPr>
        <w:widowControl w:val="0"/>
        <w:numPr>
          <w:ilvl w:val="0"/>
          <w:numId w:val="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Refine a animação conforme necessário para melhorar a aparência e a </w:t>
      </w:r>
      <w:r w:rsidRPr="00FA42B3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sensação do jogo.</w:t>
      </w:r>
    </w:p>
    <w:p w14:paraId="64F079A2" w14:textId="77777777" w:rsidR="00A77724" w:rsidRPr="00A77724" w:rsidRDefault="00A77724" w:rsidP="00A7772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875961B" w14:textId="77777777" w:rsidR="00EB4E1A" w:rsidRDefault="004F630B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iCs/>
          <w:color w:val="404040" w:themeColor="text1" w:themeTint="BF"/>
          <w:sz w:val="24"/>
          <w:szCs w:val="24"/>
        </w:rPr>
        <w:t>8. Controle de código.</w:t>
      </w:r>
    </w:p>
    <w:p w14:paraId="60261B86" w14:textId="77777777" w:rsidR="00EB4E1A" w:rsidRPr="00EB4E1A" w:rsidRDefault="00EB4E1A" w:rsidP="00436554">
      <w:pPr>
        <w:widowControl w:val="0"/>
        <w:numPr>
          <w:ilvl w:val="0"/>
          <w:numId w:val="1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Em muitas 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engines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jogos, como 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, o controle de código é essencial para criar animações personalizadas e interações.</w:t>
      </w:r>
    </w:p>
    <w:p w14:paraId="30FADBF1" w14:textId="46717668" w:rsidR="00EB4E1A" w:rsidRDefault="00EB4E1A" w:rsidP="00436554">
      <w:pPr>
        <w:widowControl w:val="0"/>
        <w:numPr>
          <w:ilvl w:val="0"/>
          <w:numId w:val="1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A programação é frequentemente feita em linguagens como C# (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) ou C++ (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Unreal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EB4E1A">
        <w:rPr>
          <w:rFonts w:ascii="Arial" w:hAnsi="Arial" w:cs="Arial"/>
          <w:iCs/>
          <w:color w:val="404040" w:themeColor="text1" w:themeTint="BF"/>
          <w:sz w:val="24"/>
          <w:szCs w:val="24"/>
        </w:rPr>
        <w:t>).</w:t>
      </w:r>
    </w:p>
    <w:p w14:paraId="09D84CA6" w14:textId="4A01401D" w:rsidR="004E2FBE" w:rsidRPr="004E2FBE" w:rsidRDefault="004E2FBE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</w:p>
    <w:p w14:paraId="2D058123" w14:textId="0375AF25" w:rsidR="004E2FBE" w:rsidRPr="004E2FBE" w:rsidRDefault="004E2FBE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CRIAÇÃO DE ANIMAÇÃO NA UNITY:</w:t>
      </w:r>
    </w:p>
    <w:p w14:paraId="7C057B98" w14:textId="49C38A9A" w:rsidR="004F630B" w:rsidRDefault="00EB4E1A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 </w:t>
      </w:r>
    </w:p>
    <w:p w14:paraId="4EFAEDD6" w14:textId="77777777" w:rsidR="004E2FBE" w:rsidRPr="004E2FBE" w:rsidRDefault="004E2FBE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Importação de Modelos:</w:t>
      </w:r>
    </w:p>
    <w:p w14:paraId="74FAFBA8" w14:textId="77777777" w:rsidR="004E2FBE" w:rsidRPr="004E2FBE" w:rsidRDefault="004E2FBE" w:rsidP="00436554">
      <w:pPr>
        <w:widowControl w:val="0"/>
        <w:numPr>
          <w:ilvl w:val="0"/>
          <w:numId w:val="1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Importe os modelos 3D na </w:t>
      </w:r>
      <w:proofErr w:type="spellStart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formato suportado, como FBX.</w:t>
      </w:r>
    </w:p>
    <w:p w14:paraId="5B95430E" w14:textId="28B3FF64" w:rsidR="004E2FBE" w:rsidRDefault="004E2FBE" w:rsidP="00436554">
      <w:pPr>
        <w:widowControl w:val="0"/>
        <w:numPr>
          <w:ilvl w:val="0"/>
          <w:numId w:val="1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Certifique-se de incluir as malhas e os esqueletos necessários para a animação.</w:t>
      </w:r>
    </w:p>
    <w:p w14:paraId="1C5967A3" w14:textId="77777777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7CDE7EA" w14:textId="77777777" w:rsidR="004E2FBE" w:rsidRPr="004E2FBE" w:rsidRDefault="004E2FBE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2. Configuração do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Animator</w:t>
      </w:r>
      <w:proofErr w:type="spellEnd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B7BC56F" w14:textId="77777777" w:rsidR="004E2FBE" w:rsidRPr="004E2FBE" w:rsidRDefault="004E2FBE" w:rsidP="00436554">
      <w:pPr>
        <w:widowControl w:val="0"/>
        <w:numPr>
          <w:ilvl w:val="0"/>
          <w:numId w:val="1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Selecione o modelo na Hierarquia.</w:t>
      </w:r>
    </w:p>
    <w:p w14:paraId="065232EE" w14:textId="77777777" w:rsidR="004E2FBE" w:rsidRPr="004E2FBE" w:rsidRDefault="004E2FBE" w:rsidP="00436554">
      <w:pPr>
        <w:widowControl w:val="0"/>
        <w:numPr>
          <w:ilvl w:val="0"/>
          <w:numId w:val="1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a janela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Animator</w:t>
      </w:r>
      <w:proofErr w:type="spellEnd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A7894D4" w14:textId="2CE9968F" w:rsidR="004E2FBE" w:rsidRDefault="004E2FBE" w:rsidP="00436554">
      <w:pPr>
        <w:widowControl w:val="0"/>
        <w:numPr>
          <w:ilvl w:val="0"/>
          <w:numId w:val="1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 não houver um </w:t>
      </w:r>
      <w:proofErr w:type="spellStart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Controller</w:t>
      </w:r>
      <w:proofErr w:type="spellEnd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crie um novo em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Assets</w:t>
      </w:r>
      <w:proofErr w:type="spellEnd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Create</w:t>
      </w:r>
      <w:proofErr w:type="spellEnd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Animator</w:t>
      </w:r>
      <w:proofErr w:type="spellEnd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4E2FB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Controller</w:t>
      </w:r>
      <w:proofErr w:type="spellEnd"/>
      <w:r w:rsidRPr="004E2FBE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841A439" w14:textId="2945E1FF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F8C92EA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Animações Básicas:</w:t>
      </w:r>
    </w:p>
    <w:p w14:paraId="56D0688D" w14:textId="77777777" w:rsidR="00B27150" w:rsidRPr="00B27150" w:rsidRDefault="00B27150" w:rsidP="00436554">
      <w:pPr>
        <w:widowControl w:val="0"/>
        <w:numPr>
          <w:ilvl w:val="0"/>
          <w:numId w:val="2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Animator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, clique em "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Add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Property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" para adicionar parâmetros que controlarão as transições.</w:t>
      </w:r>
    </w:p>
    <w:p w14:paraId="1447CD54" w14:textId="77777777" w:rsidR="00B27150" w:rsidRPr="00B27150" w:rsidRDefault="00B27150" w:rsidP="00436554">
      <w:pPr>
        <w:widowControl w:val="0"/>
        <w:numPr>
          <w:ilvl w:val="0"/>
          <w:numId w:val="2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Crie estados de animação (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Idle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Walk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Run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) e configure transições entre eles.</w:t>
      </w:r>
    </w:p>
    <w:p w14:paraId="219CDCC5" w14:textId="77777777" w:rsidR="00B27150" w:rsidRPr="00B27150" w:rsidRDefault="00B27150" w:rsidP="00436554">
      <w:pPr>
        <w:widowControl w:val="0"/>
        <w:numPr>
          <w:ilvl w:val="0"/>
          <w:numId w:val="2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Grave animações no modo </w:t>
      </w: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Record</w:t>
      </w: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ao ajustar a posição e rotação do modelo para cada estado.</w:t>
      </w:r>
    </w:p>
    <w:p w14:paraId="78FBAB75" w14:textId="3AA51900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5E85053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4. </w:t>
      </w: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Blend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Trees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FC59D7A" w14:textId="77777777" w:rsidR="00B27150" w:rsidRPr="00B27150" w:rsidRDefault="00B27150" w:rsidP="00436554">
      <w:pPr>
        <w:widowControl w:val="0"/>
        <w:numPr>
          <w:ilvl w:val="0"/>
          <w:numId w:val="2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Para transições suaves entre animações, use um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Blend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Tree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B373880" w14:textId="77777777" w:rsidR="00B27150" w:rsidRPr="00B27150" w:rsidRDefault="00B27150" w:rsidP="00436554">
      <w:pPr>
        <w:widowControl w:val="0"/>
        <w:numPr>
          <w:ilvl w:val="0"/>
          <w:numId w:val="2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Blend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Tree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controlar animações com base em parâmetros (por exemplo, velocidade e direção).</w:t>
      </w:r>
    </w:p>
    <w:p w14:paraId="5EE57B26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 xml:space="preserve">5. </w:t>
      </w: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Scripting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(Opcional):</w:t>
      </w:r>
    </w:p>
    <w:p w14:paraId="02AE8C91" w14:textId="77777777" w:rsidR="00B27150" w:rsidRPr="00B27150" w:rsidRDefault="00B27150" w:rsidP="00436554">
      <w:pPr>
        <w:widowControl w:val="0"/>
        <w:numPr>
          <w:ilvl w:val="0"/>
          <w:numId w:val="2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Utilize C# para controlar animações dinamicamente.</w:t>
      </w:r>
    </w:p>
    <w:p w14:paraId="7D5339BD" w14:textId="77777777" w:rsidR="00B27150" w:rsidRPr="00B27150" w:rsidRDefault="00B27150" w:rsidP="00436554">
      <w:pPr>
        <w:widowControl w:val="0"/>
        <w:numPr>
          <w:ilvl w:val="0"/>
          <w:numId w:val="2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o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Animator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Controller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através de scripts para modificar parâmetros e estados de animação.</w:t>
      </w:r>
    </w:p>
    <w:p w14:paraId="6ABCE9F7" w14:textId="7E0B0253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05C70C0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Exportação:</w:t>
      </w:r>
    </w:p>
    <w:p w14:paraId="51958CE0" w14:textId="77777777" w:rsidR="00B27150" w:rsidRPr="00B27150" w:rsidRDefault="00B27150" w:rsidP="00436554">
      <w:pPr>
        <w:widowControl w:val="0"/>
        <w:numPr>
          <w:ilvl w:val="0"/>
          <w:numId w:val="2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Configure as configurações de exportação do modelo para incluir animações.</w:t>
      </w:r>
    </w:p>
    <w:p w14:paraId="714A5AFE" w14:textId="77777777" w:rsidR="00B27150" w:rsidRPr="00B27150" w:rsidRDefault="00B27150" w:rsidP="00436554">
      <w:pPr>
        <w:widowControl w:val="0"/>
        <w:numPr>
          <w:ilvl w:val="0"/>
          <w:numId w:val="2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Exporte o modelo para o formato desejado para uso na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765281C" w14:textId="41510CF2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3CDBD2B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Teste:</w:t>
      </w:r>
    </w:p>
    <w:p w14:paraId="7B12F6C3" w14:textId="77777777" w:rsidR="00B27150" w:rsidRPr="00B27150" w:rsidRDefault="00B27150" w:rsidP="00436554">
      <w:pPr>
        <w:widowControl w:val="0"/>
        <w:numPr>
          <w:ilvl w:val="0"/>
          <w:numId w:val="2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Teste as animações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na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garantir que elas se reproduzam corretamente e se integrem ao seu projeto.</w:t>
      </w:r>
    </w:p>
    <w:p w14:paraId="21918FC7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Lembre-se de que a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oferece uma variedade de recursos avançados, como animações de física,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blend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trees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mais complexos e outras opções para personalizar seu sistema de animação de acordo com as necessidades específicas do seu projeto. Experimente com esses recursos para criar animações mais complexas e dinâmicas.</w:t>
      </w:r>
    </w:p>
    <w:p w14:paraId="68D40440" w14:textId="5AB936ED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E7D114B" w14:textId="5636F13A" w:rsidR="00B27150" w:rsidRPr="004E2FBE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</w:p>
    <w:p w14:paraId="339AC24F" w14:textId="4F42C82B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MANIPULA</w:t>
      </w: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ÇÃO NA UNITY:</w:t>
      </w:r>
    </w:p>
    <w:p w14:paraId="5005F0B0" w14:textId="0EEF6C54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</w:p>
    <w:p w14:paraId="577169E5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Transformações de Objetos:</w:t>
      </w:r>
    </w:p>
    <w:p w14:paraId="57A7ED0E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Posição, Rotação e Escala:</w:t>
      </w:r>
    </w:p>
    <w:p w14:paraId="603E23E6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as propriedades de </w:t>
      </w:r>
      <w:proofErr w:type="spellStart"/>
      <w:r w:rsidRPr="00B27150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Transform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ajustar a posição, rotação e escala de objetos na cena.</w:t>
      </w:r>
    </w:p>
    <w:p w14:paraId="121B8492" w14:textId="102D7788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413E5B73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>2. Manipulação de Componentes:</w:t>
      </w:r>
    </w:p>
    <w:p w14:paraId="7BD85521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B27150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Scripting</w:t>
      </w:r>
      <w:proofErr w:type="spellEnd"/>
      <w:r w:rsidRPr="00B27150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(C#):</w:t>
      </w:r>
    </w:p>
    <w:p w14:paraId="3546DA76" w14:textId="77777777" w:rsidR="00B27150" w:rsidRPr="00B27150" w:rsidRDefault="00B27150" w:rsidP="00436554">
      <w:pPr>
        <w:widowControl w:val="0"/>
        <w:numPr>
          <w:ilvl w:val="0"/>
          <w:numId w:val="2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Use scripts em C# para manipular e controlar objetos e componentes.</w:t>
      </w:r>
    </w:p>
    <w:p w14:paraId="7A37A3ED" w14:textId="77777777" w:rsidR="00B27150" w:rsidRPr="00B27150" w:rsidRDefault="00B27150" w:rsidP="00436554">
      <w:pPr>
        <w:widowControl w:val="0"/>
        <w:numPr>
          <w:ilvl w:val="0"/>
          <w:numId w:val="2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Acesse e modifique propriedades e métodos diretamente por meio de scripts.</w:t>
      </w:r>
    </w:p>
    <w:p w14:paraId="3B4F6802" w14:textId="77777777" w:rsidR="00B27150" w:rsidRPr="004E2FBE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5D414AC9" w14:textId="77777777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7EA402E4" w14:textId="77777777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67C2AA31" w14:textId="2CDEE92C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3. UI (Interface do Usuário):</w:t>
      </w:r>
    </w:p>
    <w:p w14:paraId="3A2D4572" w14:textId="77777777" w:rsidR="00B27150" w:rsidRPr="00B27150" w:rsidRDefault="00B27150" w:rsidP="00436554">
      <w:pPr>
        <w:widowControl w:val="0"/>
        <w:numPr>
          <w:ilvl w:val="0"/>
          <w:numId w:val="2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e manipule elementos da interface do usuário (UI) usando o sistema de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Canvas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75CDF77C" w14:textId="77777777" w:rsidR="00B27150" w:rsidRPr="00B27150" w:rsidRDefault="00B27150" w:rsidP="00436554">
      <w:pPr>
        <w:widowControl w:val="0"/>
        <w:numPr>
          <w:ilvl w:val="0"/>
          <w:numId w:val="2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scripts para interagir com eventos UI, como cliques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de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botões.</w:t>
      </w:r>
    </w:p>
    <w:p w14:paraId="70AFD91C" w14:textId="750FD0B9" w:rsidR="004E2FBE" w:rsidRDefault="004E2FBE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CC23B11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Física:</w:t>
      </w:r>
    </w:p>
    <w:p w14:paraId="06C20F54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Rigidbody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Colliders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5DD2BBA4" w14:textId="77777777" w:rsidR="00B27150" w:rsidRPr="00B27150" w:rsidRDefault="00B27150" w:rsidP="00436554">
      <w:pPr>
        <w:widowControl w:val="0"/>
        <w:numPr>
          <w:ilvl w:val="0"/>
          <w:numId w:val="2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Utilize componentes como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Rigidbody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Colliders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interações físicas.</w:t>
      </w:r>
    </w:p>
    <w:p w14:paraId="78757045" w14:textId="01159EDF" w:rsidR="00B27150" w:rsidRDefault="00B27150" w:rsidP="00436554">
      <w:pPr>
        <w:widowControl w:val="0"/>
        <w:numPr>
          <w:ilvl w:val="0"/>
          <w:numId w:val="2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Manipule forças, velocidades e detecção de colisões para criar comportamentos físicos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57C749B" w14:textId="02923380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6AB5C8B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Animação:</w:t>
      </w:r>
    </w:p>
    <w:p w14:paraId="5381F7A4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Animator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Animation</w:t>
      </w:r>
      <w:proofErr w:type="spellEnd"/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3C062B1D" w14:textId="77777777" w:rsidR="00B27150" w:rsidRPr="00B27150" w:rsidRDefault="00B27150" w:rsidP="00436554">
      <w:pPr>
        <w:widowControl w:val="0"/>
        <w:numPr>
          <w:ilvl w:val="0"/>
          <w:numId w:val="2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Manipule animações diretamente no Editor ou através de scripts.</w:t>
      </w:r>
    </w:p>
    <w:p w14:paraId="53B0DDE3" w14:textId="77777777" w:rsidR="00B27150" w:rsidRPr="00B27150" w:rsidRDefault="00B27150" w:rsidP="00436554">
      <w:pPr>
        <w:widowControl w:val="0"/>
        <w:numPr>
          <w:ilvl w:val="0"/>
          <w:numId w:val="2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Altere estados, parâmetros e controle transições no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Animator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Controller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DCE6A06" w14:textId="46D95CB2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7C9F85C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Manipulação de Recursos:</w:t>
      </w:r>
    </w:p>
    <w:p w14:paraId="73869EC9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Carregamento e Descarregamento:</w:t>
      </w:r>
    </w:p>
    <w:p w14:paraId="0E86879F" w14:textId="77777777" w:rsidR="00B27150" w:rsidRPr="00B27150" w:rsidRDefault="00B27150" w:rsidP="00436554">
      <w:pPr>
        <w:widowControl w:val="0"/>
        <w:numPr>
          <w:ilvl w:val="0"/>
          <w:numId w:val="2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Carregue e descarregue recursos, como texturas ou modelos 3D, dinamicamente.</w:t>
      </w:r>
    </w:p>
    <w:p w14:paraId="5A0DA950" w14:textId="77777777" w:rsidR="00B27150" w:rsidRPr="00B27150" w:rsidRDefault="00B27150" w:rsidP="00436554">
      <w:pPr>
        <w:widowControl w:val="0"/>
        <w:numPr>
          <w:ilvl w:val="0"/>
          <w:numId w:val="2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Use </w:t>
      </w:r>
      <w:proofErr w:type="spellStart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AssetBundles</w:t>
      </w:r>
      <w:proofErr w:type="spellEnd"/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gerenciar recursos de forma eficiente.</w:t>
      </w:r>
    </w:p>
    <w:p w14:paraId="1BC5F042" w14:textId="32E25B26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777277F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Networking (Rede):</w:t>
      </w:r>
    </w:p>
    <w:p w14:paraId="211B67F1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UNET e APIs de Rede:</w:t>
      </w:r>
    </w:p>
    <w:p w14:paraId="336F5EF2" w14:textId="77777777" w:rsidR="00B27150" w:rsidRPr="00B27150" w:rsidRDefault="00B27150" w:rsidP="00436554">
      <w:pPr>
        <w:widowControl w:val="0"/>
        <w:numPr>
          <w:ilvl w:val="0"/>
          <w:numId w:val="3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Utilize o sistema UNET ou APIs de rede para criar interações multiplayer.</w:t>
      </w:r>
    </w:p>
    <w:p w14:paraId="529A2DF3" w14:textId="77777777" w:rsidR="00B27150" w:rsidRPr="00B27150" w:rsidRDefault="00B27150" w:rsidP="00436554">
      <w:pPr>
        <w:widowControl w:val="0"/>
        <w:numPr>
          <w:ilvl w:val="0"/>
          <w:numId w:val="3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Manipule sincronização de dados e comunique-se entre jogadores.</w:t>
      </w:r>
    </w:p>
    <w:p w14:paraId="30CFA2AA" w14:textId="095935A2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74344CF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8. Controles de Câmera:</w:t>
      </w:r>
    </w:p>
    <w:p w14:paraId="215D8235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Movimento e Rotação:</w:t>
      </w:r>
    </w:p>
    <w:p w14:paraId="1B58EB2C" w14:textId="77777777" w:rsidR="00B27150" w:rsidRPr="00B27150" w:rsidRDefault="00B27150" w:rsidP="00436554">
      <w:pPr>
        <w:widowControl w:val="0"/>
        <w:numPr>
          <w:ilvl w:val="0"/>
          <w:numId w:val="3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Implemente scripts para controlar a movimentação e rotação da câmera.</w:t>
      </w:r>
    </w:p>
    <w:p w14:paraId="3D42A823" w14:textId="77777777" w:rsidR="00B27150" w:rsidRPr="00B27150" w:rsidRDefault="00B27150" w:rsidP="00436554">
      <w:pPr>
        <w:widowControl w:val="0"/>
        <w:numPr>
          <w:ilvl w:val="0"/>
          <w:numId w:val="3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Permita ao jogador manipular a visão do jogo.</w:t>
      </w:r>
    </w:p>
    <w:p w14:paraId="17145226" w14:textId="01A048FC" w:rsid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DABC76F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9. Interação com Input:</w:t>
      </w:r>
    </w:p>
    <w:p w14:paraId="1ABA5337" w14:textId="77777777" w:rsidR="00B27150" w:rsidRPr="00B27150" w:rsidRDefault="00B27150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Controles de Teclado e Mouse:</w:t>
      </w:r>
    </w:p>
    <w:p w14:paraId="79171A7A" w14:textId="77777777" w:rsidR="00B27150" w:rsidRPr="00B27150" w:rsidRDefault="00B27150" w:rsidP="00436554">
      <w:pPr>
        <w:widowControl w:val="0"/>
        <w:numPr>
          <w:ilvl w:val="0"/>
          <w:numId w:val="3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Utilize o sistema de Input para detectar e responder a eventos de teclado e mouse.</w:t>
      </w:r>
    </w:p>
    <w:p w14:paraId="7D1CA277" w14:textId="13C8BAFC" w:rsidR="00B27150" w:rsidRDefault="00B27150" w:rsidP="00436554">
      <w:pPr>
        <w:widowControl w:val="0"/>
        <w:numPr>
          <w:ilvl w:val="0"/>
          <w:numId w:val="3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27150">
        <w:rPr>
          <w:rFonts w:ascii="Arial" w:hAnsi="Arial" w:cs="Arial"/>
          <w:iCs/>
          <w:color w:val="404040" w:themeColor="text1" w:themeTint="BF"/>
          <w:sz w:val="24"/>
          <w:szCs w:val="24"/>
        </w:rPr>
        <w:t>Capture e interprete entradas do jogador para interações específicas.</w:t>
      </w:r>
    </w:p>
    <w:p w14:paraId="16BA1414" w14:textId="7BA0F9C6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99B1375" w14:textId="7D464EBC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A9FE340" w14:textId="74409C8D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CONFIGURAÇÕES </w:t>
      </w: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NA UNITY:</w:t>
      </w:r>
    </w:p>
    <w:p w14:paraId="6DC2B1B3" w14:textId="61281031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1921719B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Configurações de Projeto:</w:t>
      </w:r>
    </w:p>
    <w:p w14:paraId="50D796C5" w14:textId="49E58B22" w:rsidR="007632EB" w:rsidRPr="007632EB" w:rsidRDefault="007632EB" w:rsidP="00436554">
      <w:pPr>
        <w:widowControl w:val="0"/>
        <w:numPr>
          <w:ilvl w:val="0"/>
          <w:numId w:val="3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Player Settings:</w:t>
      </w:r>
    </w:p>
    <w:p w14:paraId="79BFD9CE" w14:textId="77777777" w:rsidR="007632EB" w:rsidRPr="007632EB" w:rsidRDefault="007632EB" w:rsidP="00436554">
      <w:pPr>
        <w:widowControl w:val="0"/>
        <w:numPr>
          <w:ilvl w:val="0"/>
          <w:numId w:val="3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gramStart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</w:t>
      </w:r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File</w:t>
      </w:r>
      <w:proofErr w:type="gramEnd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-&gt; Build Settings -&gt; Player Settings</w:t>
      </w: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definir propriedades como nome do jogo, ícone, configurações de resolução e orientação da tela.</w:t>
      </w:r>
    </w:p>
    <w:p w14:paraId="5013B6A9" w14:textId="493EF126" w:rsidR="007632EB" w:rsidRPr="007632EB" w:rsidRDefault="007632EB" w:rsidP="00436554">
      <w:pPr>
        <w:widowControl w:val="0"/>
        <w:numPr>
          <w:ilvl w:val="0"/>
          <w:numId w:val="3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Quality</w:t>
      </w:r>
      <w:proofErr w:type="spellEnd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Settings:</w:t>
      </w:r>
    </w:p>
    <w:p w14:paraId="1F5350EE" w14:textId="72D0D8D5" w:rsidR="007632EB" w:rsidRDefault="007632EB" w:rsidP="00436554">
      <w:pPr>
        <w:widowControl w:val="0"/>
        <w:numPr>
          <w:ilvl w:val="0"/>
          <w:numId w:val="3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Configure as opções de qualidade gráfica em </w:t>
      </w:r>
      <w:proofErr w:type="spellStart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Edit</w:t>
      </w:r>
      <w:proofErr w:type="spellEnd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-&gt; Project Settings -&gt; </w:t>
      </w:r>
      <w:proofErr w:type="spellStart"/>
      <w:r w:rsidRPr="007632EB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Quality</w:t>
      </w:r>
      <w:proofErr w:type="spellEnd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511B5A37" w14:textId="2160CD1E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53EF89B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Configurações de Cenas:</w:t>
      </w:r>
    </w:p>
    <w:p w14:paraId="5B771733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Build Settings:</w:t>
      </w:r>
    </w:p>
    <w:p w14:paraId="2E86389A" w14:textId="7A8C577B" w:rsidR="007632EB" w:rsidRDefault="007632EB" w:rsidP="00436554">
      <w:pPr>
        <w:widowControl w:val="0"/>
        <w:numPr>
          <w:ilvl w:val="0"/>
          <w:numId w:val="3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Gerencie as cenas do jogo e defina a ordem de execução em </w:t>
      </w: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File -&gt; Build Settings</w:t>
      </w:r>
      <w:r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75050B62" w14:textId="5D9298A0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F7CAF24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Configurações de Física:</w:t>
      </w:r>
    </w:p>
    <w:p w14:paraId="47AF414D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Project Settings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Physics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2968F32D" w14:textId="77777777" w:rsidR="007632EB" w:rsidRPr="007632EB" w:rsidRDefault="007632EB" w:rsidP="00436554">
      <w:pPr>
        <w:widowControl w:val="0"/>
        <w:numPr>
          <w:ilvl w:val="0"/>
          <w:numId w:val="3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Ajuste as configurações relacionadas à física do jogo, como gravidade, camadas de colisão e configurações do solucionador de física.</w:t>
      </w:r>
    </w:p>
    <w:p w14:paraId="5BF60CDD" w14:textId="410BBAC2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0B15C8D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Configurações de Iluminação:</w:t>
      </w:r>
    </w:p>
    <w:p w14:paraId="5444DEA7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Window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Rendering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Lighting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711E8980" w14:textId="5DF3B3FD" w:rsidR="007632EB" w:rsidRDefault="007632EB" w:rsidP="00436554">
      <w:pPr>
        <w:widowControl w:val="0"/>
        <w:numPr>
          <w:ilvl w:val="0"/>
          <w:numId w:val="3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Configure as configurações de iluminação global, luz ambiente e outras opções para criar a atmosfera desejada.</w:t>
      </w:r>
    </w:p>
    <w:p w14:paraId="694CE75F" w14:textId="217B586D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3FC142F" w14:textId="77777777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1F9E399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5. Configurações de Controles de Entrada:</w:t>
      </w:r>
    </w:p>
    <w:p w14:paraId="46D880E6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Edit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Project Settings -&gt; Input Manager:</w:t>
      </w:r>
    </w:p>
    <w:p w14:paraId="7AD5D8E2" w14:textId="77777777" w:rsidR="007632EB" w:rsidRPr="007632EB" w:rsidRDefault="007632EB" w:rsidP="00436554">
      <w:pPr>
        <w:widowControl w:val="0"/>
        <w:numPr>
          <w:ilvl w:val="0"/>
          <w:numId w:val="3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Configure os controles de entrada, como mapeamento de teclas e botões para interações do jogador.</w:t>
      </w:r>
    </w:p>
    <w:p w14:paraId="47217FDB" w14:textId="64054EAA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DB4EFDD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Configurações de Build e Publicação:</w:t>
      </w:r>
    </w:p>
    <w:p w14:paraId="5782F166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Build Settings:</w:t>
      </w:r>
    </w:p>
    <w:p w14:paraId="5573B73C" w14:textId="5BD046F1" w:rsidR="007632EB" w:rsidRDefault="007632EB" w:rsidP="00436554">
      <w:pPr>
        <w:widowControl w:val="0"/>
        <w:numPr>
          <w:ilvl w:val="0"/>
          <w:numId w:val="3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Configure as plataformas de destino e opções de build em </w:t>
      </w: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File -&gt; Build Settings</w:t>
      </w: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03E7DD1" w14:textId="586D94D7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43B826D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7. Configurações de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Scripting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20C05C81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Edit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Project Settings -&gt; Script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Execution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Order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0EA976D1" w14:textId="77777777" w:rsidR="007632EB" w:rsidRPr="007632EB" w:rsidRDefault="007632EB" w:rsidP="00436554">
      <w:pPr>
        <w:widowControl w:val="0"/>
        <w:numPr>
          <w:ilvl w:val="0"/>
          <w:numId w:val="3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Ajuste a ordem de execução de scripts para lidar com dependências entre eles.</w:t>
      </w:r>
    </w:p>
    <w:p w14:paraId="7EF3D4BE" w14:textId="66EBCFFD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B3BE34E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8. Configurações de Qualidade de Textura:</w:t>
      </w:r>
    </w:p>
    <w:p w14:paraId="1FDFE588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Project Settings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Texture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Quality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B7548A7" w14:textId="77777777" w:rsidR="007632EB" w:rsidRPr="007632EB" w:rsidRDefault="007632EB" w:rsidP="00436554">
      <w:pPr>
        <w:widowControl w:val="0"/>
        <w:numPr>
          <w:ilvl w:val="0"/>
          <w:numId w:val="4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Defina configurações relacionadas à compressão e qualidade de texturas.</w:t>
      </w:r>
    </w:p>
    <w:p w14:paraId="7F970DE6" w14:textId="3960A063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44D40E9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9. Configurações de Renderização:</w:t>
      </w:r>
    </w:p>
    <w:p w14:paraId="02605EDA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Project Settings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Graphics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46238DD0" w14:textId="77777777" w:rsidR="007632EB" w:rsidRPr="007632EB" w:rsidRDefault="007632EB" w:rsidP="00436554">
      <w:pPr>
        <w:widowControl w:val="0"/>
        <w:numPr>
          <w:ilvl w:val="0"/>
          <w:numId w:val="4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Configure opções de renderização, como </w:t>
      </w:r>
      <w:proofErr w:type="spellStart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anti-aliasing</w:t>
      </w:r>
      <w:proofErr w:type="spellEnd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, resolução de tela e outras configurações gráficas.</w:t>
      </w:r>
    </w:p>
    <w:p w14:paraId="4AF5D4C0" w14:textId="7419E3FE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7BEF67C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10. Configurações de Áudio:</w:t>
      </w:r>
    </w:p>
    <w:p w14:paraId="1A5B3CF9" w14:textId="77777777" w:rsidR="007632EB" w:rsidRP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Edit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Project Settings -&gt; </w:t>
      </w:r>
      <w:proofErr w:type="spellStart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</w:t>
      </w:r>
      <w:proofErr w:type="spellEnd"/>
      <w:r w:rsidRPr="007632E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393EDA59" w14:textId="18FA2A1D" w:rsidR="007632EB" w:rsidRDefault="007632EB" w:rsidP="00436554">
      <w:pPr>
        <w:widowControl w:val="0"/>
        <w:numPr>
          <w:ilvl w:val="0"/>
          <w:numId w:val="4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Ajuste as configurações relacionadas ao áudio, como configurações de qualidade e modo de reprodução.</w:t>
      </w:r>
    </w:p>
    <w:p w14:paraId="502E4D43" w14:textId="66FC7ED3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F9A57D0" w14:textId="5F27CDBB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50C72DA" w14:textId="199EC899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B826048" w14:textId="77777777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BAD8FC2" w14:textId="77777777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E958476" w14:textId="3FF6399D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lastRenderedPageBreak/>
        <w:t>CONTROLE VIA CÓDIGO NA</w:t>
      </w: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 UNITY:</w:t>
      </w:r>
    </w:p>
    <w:p w14:paraId="7F1CCA9A" w14:textId="1AB81EF9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Controle via código </w:t>
      </w:r>
      <w:proofErr w:type="spellStart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na</w:t>
      </w:r>
      <w:proofErr w:type="spellEnd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632E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envolve o uso de scripts (geralmente em C#) para manipular elementos do jogo. Exemplos incluem movimento de objetos, rotação, controle de animações e interações com a interface do usuário. A abordagem permite personalização e automação de comportamentos, abrindo possibilidades para desenvolvimento de jogos mais dinâmicos.</w:t>
      </w:r>
    </w:p>
    <w:p w14:paraId="2488F34D" w14:textId="34EA9755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6BC60DC" w14:textId="23DCAE9E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548B692" w14:textId="2C818964" w:rsidR="007632EB" w:rsidRDefault="007632EB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MANIPULÇÃO </w:t>
      </w:r>
      <w:r w:rsidR="0082712C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DE MAPAS DE IMAGENS</w:t>
      </w: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64239CF1" w14:textId="2443D55E" w:rsidR="007632EB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 manipulação de mapas de imagens na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envolve a utilização de texturas para diversos propósitos, como criar terrenos, aplicar texturas em objetos, ou desenvolver elementos visuais no jogo.</w:t>
      </w:r>
    </w:p>
    <w:p w14:paraId="595D3989" w14:textId="6875140F" w:rsidR="0082712C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E8F74BD" w14:textId="107E6914" w:rsidR="0082712C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C91E5D4" w14:textId="77777777" w:rsidR="0082712C" w:rsidRPr="007632EB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F052785" w14:textId="199A5D95" w:rsid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CONFIGURAÇÕES DE SPRITESHETSE</w:t>
      </w:r>
      <w:r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204C7293" w14:textId="6D6B2463" w:rsidR="007632EB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Configurações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(folhas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) na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são feitas principalmente no importador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permitindo a definição de configurações de divisão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outras opções de importação.</w:t>
      </w:r>
    </w:p>
    <w:p w14:paraId="425FCA66" w14:textId="6FE47C33" w:rsidR="0082712C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A6E4F2D" w14:textId="77777777" w:rsidR="0082712C" w:rsidRP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1. Importação de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2B7DA5DE" w14:textId="3A49D1FE" w:rsidR="0082712C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Importe o arquivo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arrastando-o para a pasta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D09D2EB" w14:textId="3CED4C73" w:rsidR="0082712C" w:rsidRDefault="0082712C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CDA4812" w14:textId="77777777" w:rsidR="0082712C" w:rsidRP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Configurações de Importação:</w:t>
      </w:r>
    </w:p>
    <w:p w14:paraId="7F2EAC94" w14:textId="77777777" w:rsidR="0082712C" w:rsidRP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Selecione o arquivo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pasta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C9F942A" w14:textId="1BCC39BD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Na janela de inspeção, ajuste as configurações de importação:</w:t>
      </w:r>
    </w:p>
    <w:p w14:paraId="5103E666" w14:textId="2B8F758D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Sprite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Mode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Defina como "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Multiple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" para uma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DAABA69" w14:textId="08E2A12E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Pixels Per Unit:</w:t>
      </w: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Configure a escala dos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9BE2271" w14:textId="5FEBF3FB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Generate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Mip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Maps:</w:t>
      </w: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Ative para suavizar transições.</w:t>
      </w:r>
    </w:p>
    <w:p w14:paraId="4E3C09CA" w14:textId="7975F40C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Filter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Mode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Configure o modo de filtragem de textura.</w:t>
      </w:r>
    </w:p>
    <w:p w14:paraId="705061D2" w14:textId="152AD5DB" w:rsidR="0082712C" w:rsidRDefault="0082712C" w:rsidP="00436554">
      <w:pPr>
        <w:widowControl w:val="0"/>
        <w:numPr>
          <w:ilvl w:val="0"/>
          <w:numId w:val="4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Compression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Escolha a compressão desejada.</w:t>
      </w:r>
    </w:p>
    <w:p w14:paraId="275AE7AF" w14:textId="6576F618" w:rsid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26D8D9C9" w14:textId="77777777" w:rsidR="0082712C" w:rsidRP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 xml:space="preserve">3. Divisão de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35CB85CB" w14:textId="77777777" w:rsidR="0082712C" w:rsidRPr="0082712C" w:rsidRDefault="0082712C" w:rsidP="00436554">
      <w:pPr>
        <w:widowControl w:val="0"/>
        <w:numPr>
          <w:ilvl w:val="0"/>
          <w:numId w:val="4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Abra o Editor de Sprite clicando em "Sprite Editor" na janela de inspeção.</w:t>
      </w:r>
    </w:p>
    <w:p w14:paraId="5BD89490" w14:textId="77777777" w:rsidR="0082712C" w:rsidRPr="0082712C" w:rsidRDefault="0082712C" w:rsidP="00436554">
      <w:pPr>
        <w:widowControl w:val="0"/>
        <w:numPr>
          <w:ilvl w:val="0"/>
          <w:numId w:val="4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Na guia "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Slice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", escolha a opção de divisão adequada (automaticamente ou manualmente).</w:t>
      </w:r>
    </w:p>
    <w:p w14:paraId="1EC82DA8" w14:textId="77777777" w:rsidR="0082712C" w:rsidRPr="0082712C" w:rsidRDefault="0082712C" w:rsidP="00436554">
      <w:pPr>
        <w:widowControl w:val="0"/>
        <w:numPr>
          <w:ilvl w:val="0"/>
          <w:numId w:val="4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Ajuste a grade de divisão para alinhar com os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individuais.</w:t>
      </w:r>
    </w:p>
    <w:p w14:paraId="008C5B9B" w14:textId="3EBF82F0" w:rsidR="0082712C" w:rsidRDefault="0082712C" w:rsidP="00436554">
      <w:pPr>
        <w:widowControl w:val="0"/>
        <w:numPr>
          <w:ilvl w:val="0"/>
          <w:numId w:val="4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Clique em "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Slice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" para dividir 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em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individuais.</w:t>
      </w:r>
    </w:p>
    <w:p w14:paraId="540F184A" w14:textId="6223A653" w:rsid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E87DA5A" w14:textId="77777777" w:rsidR="0082712C" w:rsidRP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4. Aplicação de </w:t>
      </w:r>
      <w:proofErr w:type="spellStart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55C0A949" w14:textId="77777777" w:rsidR="0082712C" w:rsidRPr="0082712C" w:rsidRDefault="0082712C" w:rsidP="00436554">
      <w:pPr>
        <w:widowControl w:val="0"/>
        <w:numPr>
          <w:ilvl w:val="0"/>
          <w:numId w:val="4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Uma vez dividida, 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spritesheet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aparecerá como uma coleção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pasta de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AC2014A" w14:textId="26D8E7EB" w:rsidR="0082712C" w:rsidRDefault="0082712C" w:rsidP="00436554">
      <w:pPr>
        <w:widowControl w:val="0"/>
        <w:numPr>
          <w:ilvl w:val="0"/>
          <w:numId w:val="4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Arraste e solte os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sprites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individuais para a cena ou utilize-os em scripts.</w:t>
      </w:r>
    </w:p>
    <w:p w14:paraId="6F5C8FE3" w14:textId="77777777" w:rsid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47E4010" w14:textId="4D08DC78" w:rsidR="0082712C" w:rsidRP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Ajustes Adicionais:</w:t>
      </w:r>
    </w:p>
    <w:p w14:paraId="1B0FEF8B" w14:textId="77777777" w:rsidR="0082712C" w:rsidRPr="0082712C" w:rsidRDefault="0082712C" w:rsidP="00436554">
      <w:pPr>
        <w:widowControl w:val="0"/>
        <w:numPr>
          <w:ilvl w:val="0"/>
          <w:numId w:val="4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 necessário, ajuste as configurações individuais de cada </w:t>
      </w:r>
      <w:proofErr w:type="spellStart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sprite</w:t>
      </w:r>
      <w:proofErr w:type="spellEnd"/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janela de inspeção.</w:t>
      </w:r>
    </w:p>
    <w:p w14:paraId="4D655BB8" w14:textId="2D20FBBF" w:rsidR="0082712C" w:rsidRDefault="0082712C" w:rsidP="00436554">
      <w:pPr>
        <w:widowControl w:val="0"/>
        <w:numPr>
          <w:ilvl w:val="0"/>
          <w:numId w:val="4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82712C">
        <w:rPr>
          <w:rFonts w:ascii="Arial" w:hAnsi="Arial" w:cs="Arial"/>
          <w:iCs/>
          <w:color w:val="404040" w:themeColor="text1" w:themeTint="BF"/>
          <w:sz w:val="24"/>
          <w:szCs w:val="24"/>
        </w:rPr>
        <w:t>Configure a ordem de renderização, colisão e outras propriedades conforme necessário.</w:t>
      </w:r>
    </w:p>
    <w:p w14:paraId="656691E5" w14:textId="6AFFE721" w:rsidR="0082712C" w:rsidRDefault="0082712C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652D16D" w14:textId="77777777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47EC99A" w14:textId="7F08E631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ÁUDIO EM ENGINE</w:t>
      </w:r>
      <w:r w:rsidR="0082712C" w:rsidRPr="004E2FBE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45973454" w14:textId="4B22E706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 implementação de áudio em uma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jogo, como a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envolve o uso de recursos internos para reproduzir e controlar sons e músicas. Abaixo estão as etapas básicas para trabalhar com áudio na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:</w:t>
      </w:r>
    </w:p>
    <w:p w14:paraId="1505A614" w14:textId="14C0F907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8C92DF2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Importação de Áudio:</w:t>
      </w:r>
    </w:p>
    <w:p w14:paraId="4A1E3804" w14:textId="6ED92E48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Importe arquivos de áudio (como MP3, WAV, etc.) para o projeto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CD1605E" w14:textId="276AB251" w:rsidR="00E41542" w:rsidRDefault="00E41542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F447D2E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Configurações de Importação:</w:t>
      </w:r>
    </w:p>
    <w:p w14:paraId="5BD79B64" w14:textId="77777777" w:rsidR="00E41542" w:rsidRPr="00E41542" w:rsidRDefault="00E41542" w:rsidP="00436554">
      <w:pPr>
        <w:widowControl w:val="0"/>
        <w:numPr>
          <w:ilvl w:val="0"/>
          <w:numId w:val="4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Selecione o arquivo de áudio na pasta de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797143E2" w14:textId="77777777" w:rsidR="00E41542" w:rsidRPr="00E41542" w:rsidRDefault="00E41542" w:rsidP="00436554">
      <w:pPr>
        <w:widowControl w:val="0"/>
        <w:numPr>
          <w:ilvl w:val="0"/>
          <w:numId w:val="4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Na janela de inspeção, ajuste as configurações de importação, como:</w:t>
      </w:r>
    </w:p>
    <w:p w14:paraId="09463F46" w14:textId="77777777" w:rsidR="00E41542" w:rsidRPr="00E41542" w:rsidRDefault="00E41542" w:rsidP="00436554">
      <w:pPr>
        <w:widowControl w:val="0"/>
        <w:numPr>
          <w:ilvl w:val="1"/>
          <w:numId w:val="4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Sample Rate:</w:t>
      </w: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Taxa de amostragem do áudio.</w:t>
      </w:r>
    </w:p>
    <w:p w14:paraId="0DA421D7" w14:textId="479C73DC" w:rsidR="00E41542" w:rsidRPr="00E41542" w:rsidRDefault="00E41542" w:rsidP="00436554">
      <w:pPr>
        <w:widowControl w:val="0"/>
        <w:numPr>
          <w:ilvl w:val="1"/>
          <w:numId w:val="4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Compression</w:t>
      </w:r>
      <w:proofErr w:type="spellEnd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Format:</w:t>
      </w: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Formato de compressão.</w:t>
      </w:r>
    </w:p>
    <w:p w14:paraId="09160094" w14:textId="228D7D98" w:rsidR="00E41542" w:rsidRDefault="00E41542" w:rsidP="00436554">
      <w:pPr>
        <w:widowControl w:val="0"/>
        <w:numPr>
          <w:ilvl w:val="1"/>
          <w:numId w:val="4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Load</w:t>
      </w:r>
      <w:proofErr w:type="spellEnd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Type</w:t>
      </w:r>
      <w:proofErr w:type="spellEnd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Modo de carga (comprimido na memória, streaming, etc.).</w:t>
      </w:r>
    </w:p>
    <w:p w14:paraId="2917E6FE" w14:textId="15056FA6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CC21A26" w14:textId="60FBA802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</w:t>
      </w: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Implementação de Áudio:</w:t>
      </w:r>
    </w:p>
    <w:p w14:paraId="426C7D35" w14:textId="77777777" w:rsidR="00E41542" w:rsidRPr="00E41542" w:rsidRDefault="00E41542" w:rsidP="00E41542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Adicione componentes de áudio aos objetos da cena para reproduzir efeitos sonoros específicos.</w:t>
      </w:r>
    </w:p>
    <w:p w14:paraId="3891402C" w14:textId="0734F10E" w:rsidR="00E41542" w:rsidRDefault="00E41542" w:rsidP="00E41542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Use o componente de áudio fonte (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) para sons 3D ou música de fundo.</w:t>
      </w:r>
    </w:p>
    <w:p w14:paraId="15105106" w14:textId="3169433F" w:rsidR="00E41542" w:rsidRDefault="00E41542" w:rsidP="00E41542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A0D019E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Controle de Áudio via Script:</w:t>
      </w:r>
    </w:p>
    <w:p w14:paraId="173434C0" w14:textId="77777777" w:rsidR="00E41542" w:rsidRPr="00E41542" w:rsidRDefault="00E41542" w:rsidP="00436554">
      <w:pPr>
        <w:pStyle w:val="PargrafodaLista"/>
        <w:widowControl w:val="0"/>
        <w:numPr>
          <w:ilvl w:val="0"/>
          <w:numId w:val="48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Use scripts em C# para controlar a reprodução e os parâmetros do áudio, como volume,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pitch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e panorâmica.</w:t>
      </w:r>
    </w:p>
    <w:p w14:paraId="48D85BF4" w14:textId="77777777" w:rsidR="00E41542" w:rsidRPr="00E41542" w:rsidRDefault="00E41542" w:rsidP="00436554">
      <w:pPr>
        <w:pStyle w:val="PargrafodaLista"/>
        <w:widowControl w:val="0"/>
        <w:numPr>
          <w:ilvl w:val="0"/>
          <w:numId w:val="48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Acesse o componente </w:t>
      </w: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nos scripts para iniciar, pausar, parar e modificar o áudio.</w:t>
      </w:r>
    </w:p>
    <w:p w14:paraId="2E459EA8" w14:textId="21F90A4A" w:rsidR="00E41542" w:rsidRDefault="00E41542" w:rsidP="00E41542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4E9332D1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Mixagem de Áudio:</w:t>
      </w:r>
    </w:p>
    <w:p w14:paraId="70F0B782" w14:textId="77777777" w:rsidR="00E41542" w:rsidRPr="00E41542" w:rsidRDefault="00E41542" w:rsidP="00436554">
      <w:pPr>
        <w:pStyle w:val="PargrafodaLista"/>
        <w:widowControl w:val="0"/>
        <w:numPr>
          <w:ilvl w:val="0"/>
          <w:numId w:val="49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Configure grupos de mixagem na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controlar a saída e os efeitos de áudio.</w:t>
      </w:r>
    </w:p>
    <w:p w14:paraId="5DBCE3C5" w14:textId="77777777" w:rsidR="00E41542" w:rsidRPr="00E41542" w:rsidRDefault="00E41542" w:rsidP="00436554">
      <w:pPr>
        <w:pStyle w:val="PargrafodaLista"/>
        <w:widowControl w:val="0"/>
        <w:numPr>
          <w:ilvl w:val="0"/>
          <w:numId w:val="49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Ajuste as configurações de mixagem para obter o equilíbrio e a qualidade desejados entre os sons.</w:t>
      </w:r>
    </w:p>
    <w:p w14:paraId="6A0C73C6" w14:textId="3760CD0B" w:rsidR="00E41542" w:rsidRDefault="00E41542" w:rsidP="00E41542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6A0DC4C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Música de Fundo:</w:t>
      </w:r>
    </w:p>
    <w:p w14:paraId="1EC740A3" w14:textId="77777777" w:rsidR="00E41542" w:rsidRPr="00E41542" w:rsidRDefault="00E41542" w:rsidP="00436554">
      <w:pPr>
        <w:pStyle w:val="PargrafodaLista"/>
        <w:widowControl w:val="0"/>
        <w:numPr>
          <w:ilvl w:val="0"/>
          <w:numId w:val="50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Use um </w:t>
      </w: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separado para reproduzir músicas de fundo ou trilhas sonoras.</w:t>
      </w:r>
    </w:p>
    <w:p w14:paraId="5D077452" w14:textId="48D97C2F" w:rsidR="00E41542" w:rsidRDefault="00E41542" w:rsidP="00436554">
      <w:pPr>
        <w:pStyle w:val="PargrafodaLista"/>
        <w:widowControl w:val="0"/>
        <w:numPr>
          <w:ilvl w:val="0"/>
          <w:numId w:val="50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Gerencie a reprodução e transições de músicas através de scripts para criar uma experiência sonora dinâmica.</w:t>
      </w:r>
    </w:p>
    <w:p w14:paraId="5E29EFD0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Otimização:</w:t>
      </w:r>
    </w:p>
    <w:p w14:paraId="2436265D" w14:textId="77777777" w:rsidR="00E41542" w:rsidRPr="00E41542" w:rsidRDefault="00E41542" w:rsidP="00436554">
      <w:pPr>
        <w:widowControl w:val="0"/>
        <w:numPr>
          <w:ilvl w:val="0"/>
          <w:numId w:val="51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Otimize os arquivos de áudio para reduzir o tamanho do projeto e o uso de memória.</w:t>
      </w:r>
    </w:p>
    <w:p w14:paraId="4C6A8198" w14:textId="7FFBB778" w:rsidR="00E41542" w:rsidRDefault="00E41542" w:rsidP="00436554">
      <w:pPr>
        <w:widowControl w:val="0"/>
        <w:numPr>
          <w:ilvl w:val="0"/>
          <w:numId w:val="51"/>
        </w:numPr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Use formatos de compressão adequados e ajuste as configurações de carregamento conforme necessário.</w:t>
      </w:r>
    </w:p>
    <w:p w14:paraId="76BA7E83" w14:textId="5F2ECEBE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lastRenderedPageBreak/>
        <w:t>MANIPULAÇÃO NO ÁUDIO EM ENGINE</w:t>
      </w:r>
      <w:r w:rsidRPr="00E41542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br/>
        <w:t xml:space="preserve">A manipulação de áudio em uma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engine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de jogo, como a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envolve várias operações para reproduzir, controlar e modificar sons e músicas durante o jogo. Aqui estão algumas maneiras de manipular áudio na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:</w:t>
      </w:r>
    </w:p>
    <w:p w14:paraId="21BE3E12" w14:textId="1A5FFED3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0C338AE7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Reprodução de Áudio:</w:t>
      </w:r>
    </w:p>
    <w:p w14:paraId="2431749E" w14:textId="77777777" w:rsidR="00E41542" w:rsidRPr="00E41542" w:rsidRDefault="00E41542" w:rsidP="00436554">
      <w:pPr>
        <w:widowControl w:val="0"/>
        <w:numPr>
          <w:ilvl w:val="0"/>
          <w:numId w:val="5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Use o componente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reproduzir efeitos sonoros e músicas de fundo.</w:t>
      </w:r>
    </w:p>
    <w:p w14:paraId="185393F0" w14:textId="0BD2C080" w:rsidR="00E41542" w:rsidRDefault="00E41542" w:rsidP="00436554">
      <w:pPr>
        <w:widowControl w:val="0"/>
        <w:numPr>
          <w:ilvl w:val="0"/>
          <w:numId w:val="5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Atribua clipes de áudio aos componentes </w:t>
      </w:r>
      <w:proofErr w:type="spellStart"/>
      <w:r w:rsidRPr="00E41542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reproduzi-los em objetos da cena.</w:t>
      </w:r>
    </w:p>
    <w:p w14:paraId="2F2FA726" w14:textId="522C1C91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2BDCD9B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Controle de Reprodução:</w:t>
      </w:r>
    </w:p>
    <w:p w14:paraId="316CF321" w14:textId="77777777" w:rsidR="00E41542" w:rsidRPr="00E41542" w:rsidRDefault="00E41542" w:rsidP="00436554">
      <w:pPr>
        <w:widowControl w:val="0"/>
        <w:numPr>
          <w:ilvl w:val="0"/>
          <w:numId w:val="5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Use scripts para controlar a reprodução de áudio dinamicamente.</w:t>
      </w:r>
    </w:p>
    <w:p w14:paraId="3BB8141A" w14:textId="7C488D2F" w:rsidR="00E41542" w:rsidRDefault="00E41542" w:rsidP="00436554">
      <w:pPr>
        <w:widowControl w:val="0"/>
        <w:numPr>
          <w:ilvl w:val="0"/>
          <w:numId w:val="5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Acesse e manipule propriedades do componente </w:t>
      </w:r>
      <w:proofErr w:type="spellStart"/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como volume, </w:t>
      </w:r>
      <w:proofErr w:type="spellStart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pitch</w:t>
      </w:r>
      <w:proofErr w:type="spellEnd"/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loop, via código.</w:t>
      </w:r>
    </w:p>
    <w:p w14:paraId="065D470D" w14:textId="437B84AE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FEE8D30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Transições de Áudio:</w:t>
      </w:r>
    </w:p>
    <w:p w14:paraId="35B367CF" w14:textId="77777777" w:rsidR="00E41542" w:rsidRPr="00E41542" w:rsidRDefault="00E41542" w:rsidP="00436554">
      <w:pPr>
        <w:widowControl w:val="0"/>
        <w:numPr>
          <w:ilvl w:val="0"/>
          <w:numId w:val="5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Gerencie transições suaves entre diferentes faixas de áudio.</w:t>
      </w:r>
    </w:p>
    <w:p w14:paraId="3EA233A3" w14:textId="5A470C8C" w:rsidR="00E41542" w:rsidRDefault="00E41542" w:rsidP="00436554">
      <w:pPr>
        <w:widowControl w:val="0"/>
        <w:numPr>
          <w:ilvl w:val="0"/>
          <w:numId w:val="5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iCs/>
          <w:color w:val="404040" w:themeColor="text1" w:themeTint="BF"/>
          <w:sz w:val="24"/>
          <w:szCs w:val="24"/>
        </w:rPr>
        <w:t>Utilize eventos de trigger ou condições específicas no jogo para iniciar ou parar a reprodução de áudio.</w:t>
      </w:r>
    </w:p>
    <w:p w14:paraId="72B933FE" w14:textId="460C8F02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CB544EB" w14:textId="77777777" w:rsidR="00E41542" w:rsidRP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41542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Mixagem de Áudio:</w:t>
      </w:r>
    </w:p>
    <w:p w14:paraId="4DC09A13" w14:textId="77777777" w:rsidR="00BD6E2F" w:rsidRPr="00BD6E2F" w:rsidRDefault="00BD6E2F" w:rsidP="00436554">
      <w:pPr>
        <w:widowControl w:val="0"/>
        <w:numPr>
          <w:ilvl w:val="0"/>
          <w:numId w:val="5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Crie e gerencie grupos de mixagem para controlar a saída de áudio.</w:t>
      </w:r>
    </w:p>
    <w:p w14:paraId="70E3A03E" w14:textId="4E10D6E3" w:rsidR="00BD6E2F" w:rsidRDefault="00BD6E2F" w:rsidP="00436554">
      <w:pPr>
        <w:widowControl w:val="0"/>
        <w:numPr>
          <w:ilvl w:val="0"/>
          <w:numId w:val="5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Ajuste os níveis de volume e aplique efeitos de áudio aos grupos de mixagem.</w:t>
      </w:r>
    </w:p>
    <w:p w14:paraId="77109974" w14:textId="52DBF2EC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20D3FE8" w14:textId="77777777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Efeitos de Áudio:</w:t>
      </w:r>
    </w:p>
    <w:p w14:paraId="39F43C4A" w14:textId="77777777" w:rsidR="00BD6E2F" w:rsidRPr="00BD6E2F" w:rsidRDefault="00BD6E2F" w:rsidP="00436554">
      <w:pPr>
        <w:widowControl w:val="0"/>
        <w:numPr>
          <w:ilvl w:val="0"/>
          <w:numId w:val="5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Aplique efeitos de áudio aos clipes, como </w:t>
      </w:r>
      <w:proofErr w:type="spellStart"/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reverb</w:t>
      </w:r>
      <w:proofErr w:type="spellEnd"/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, equalização e distorção.</w:t>
      </w:r>
    </w:p>
    <w:p w14:paraId="69B9A498" w14:textId="77777777" w:rsidR="00BD6E2F" w:rsidRPr="00BD6E2F" w:rsidRDefault="00BD6E2F" w:rsidP="00436554">
      <w:pPr>
        <w:widowControl w:val="0"/>
        <w:numPr>
          <w:ilvl w:val="0"/>
          <w:numId w:val="5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Utilize componentes de efeitos de áudio ou plugins para obter efeitos mais avançados.</w:t>
      </w:r>
    </w:p>
    <w:p w14:paraId="5B032445" w14:textId="14BC91ED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A909699" w14:textId="7777777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0F53BF16" w14:textId="7777777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28FFC91F" w14:textId="1AD659C7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6. Análise de Áudio:</w:t>
      </w:r>
    </w:p>
    <w:p w14:paraId="30EC30FE" w14:textId="77777777" w:rsidR="00BD6E2F" w:rsidRPr="00BD6E2F" w:rsidRDefault="00BD6E2F" w:rsidP="00436554">
      <w:pPr>
        <w:widowControl w:val="0"/>
        <w:numPr>
          <w:ilvl w:val="0"/>
          <w:numId w:val="5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Analise as propriedades do áudio em tempo real, como volume ou frequência, para acionar eventos no jogo.</w:t>
      </w:r>
    </w:p>
    <w:p w14:paraId="702047AD" w14:textId="067A79C8" w:rsidR="00BD6E2F" w:rsidRDefault="00BD6E2F" w:rsidP="00436554">
      <w:pPr>
        <w:widowControl w:val="0"/>
        <w:numPr>
          <w:ilvl w:val="0"/>
          <w:numId w:val="5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Use bibliotecas de processamento de áudio para realizar análises mais avançadas.</w:t>
      </w:r>
    </w:p>
    <w:p w14:paraId="239E906D" w14:textId="151763DE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94B712E" w14:textId="77777777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Otimização de Áudio:</w:t>
      </w:r>
    </w:p>
    <w:p w14:paraId="38D3DE86" w14:textId="77777777" w:rsidR="00BD6E2F" w:rsidRPr="00BD6E2F" w:rsidRDefault="00BD6E2F" w:rsidP="00436554">
      <w:pPr>
        <w:widowControl w:val="0"/>
        <w:numPr>
          <w:ilvl w:val="0"/>
          <w:numId w:val="5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Otimize os arquivos de áudio para reduzir o tamanho do projeto e o uso de memória.</w:t>
      </w:r>
    </w:p>
    <w:p w14:paraId="330C8B74" w14:textId="77777777" w:rsidR="00BD6E2F" w:rsidRPr="00BD6E2F" w:rsidRDefault="00BD6E2F" w:rsidP="00436554">
      <w:pPr>
        <w:widowControl w:val="0"/>
        <w:numPr>
          <w:ilvl w:val="0"/>
          <w:numId w:val="5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Use formatos de compressão adequados e ajuste as configurações de carregamento conforme necessário.</w:t>
      </w:r>
    </w:p>
    <w:p w14:paraId="3D5EECF4" w14:textId="0A361DE2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9250D50" w14:textId="7D7CA853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252786E" w14:textId="7777777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6755DA3" w14:textId="3C9BA53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COMPONENTES DO ENGINE PARA ÁUDIO E CONTROLE VIA CÓDIGO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3A1DFD95" w14:textId="2B96055D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35587828" w14:textId="26A5DA61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  <w:proofErr w:type="spellStart"/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AudioSource</w:t>
      </w:r>
      <w:proofErr w:type="spellEnd"/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6344A4C" w14:textId="77777777" w:rsidR="00BD6E2F" w:rsidRPr="00BD6E2F" w:rsidRDefault="00BD6E2F" w:rsidP="00436554">
      <w:pPr>
        <w:widowControl w:val="0"/>
        <w:numPr>
          <w:ilvl w:val="0"/>
          <w:numId w:val="5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Reproduz áudio em 3D ou 2D.</w:t>
      </w:r>
    </w:p>
    <w:p w14:paraId="7F132118" w14:textId="77777777" w:rsidR="00BD6E2F" w:rsidRPr="00BD6E2F" w:rsidRDefault="00BD6E2F" w:rsidP="00436554">
      <w:pPr>
        <w:widowControl w:val="0"/>
        <w:numPr>
          <w:ilvl w:val="0"/>
          <w:numId w:val="5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Controla volume, </w:t>
      </w:r>
      <w:proofErr w:type="spellStart"/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pitch</w:t>
      </w:r>
      <w:proofErr w:type="spellEnd"/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, loop, etc.</w:t>
      </w:r>
    </w:p>
    <w:p w14:paraId="1BE98D9B" w14:textId="77777777" w:rsidR="00BD6E2F" w:rsidRPr="00BD6E2F" w:rsidRDefault="00BD6E2F" w:rsidP="00436554">
      <w:pPr>
        <w:widowControl w:val="0"/>
        <w:numPr>
          <w:ilvl w:val="0"/>
          <w:numId w:val="5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Pode ser anexado a objetos para emitir som de acordo com sua posição.</w:t>
      </w:r>
    </w:p>
    <w:p w14:paraId="6AD723C1" w14:textId="591C4669" w:rsidR="00E41542" w:rsidRDefault="00E41542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CC60DE0" w14:textId="4F09AB35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proofErr w:type="spellStart"/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AudioListener</w:t>
      </w:r>
      <w:proofErr w:type="spellEnd"/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47F084BA" w14:textId="77777777" w:rsidR="00BD6E2F" w:rsidRPr="00BD6E2F" w:rsidRDefault="00BD6E2F" w:rsidP="00436554">
      <w:pPr>
        <w:widowControl w:val="0"/>
        <w:numPr>
          <w:ilvl w:val="0"/>
          <w:numId w:val="6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Representa a posição e orientação da câmera do ouvinte no jogo.</w:t>
      </w:r>
    </w:p>
    <w:p w14:paraId="7120B1D4" w14:textId="50BF2D15" w:rsidR="00BD6E2F" w:rsidRDefault="00BD6E2F" w:rsidP="00436554">
      <w:pPr>
        <w:widowControl w:val="0"/>
        <w:numPr>
          <w:ilvl w:val="0"/>
          <w:numId w:val="6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Ajusta a mixagem de áudio com base na localização do ouvinte.</w:t>
      </w:r>
    </w:p>
    <w:p w14:paraId="513156E5" w14:textId="6CDF67FB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1A4EB63" w14:textId="71E252C6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28E6188" w14:textId="7B404B96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CA0A7A2" w14:textId="6A4BF2A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EA8D3CB" w14:textId="2DD21EDD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0F6D189" w14:textId="77777777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40425EB" w14:textId="6E2F7F10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90047DE" w14:textId="19A6DA74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lastRenderedPageBreak/>
        <w:t>PADR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Ã</w:t>
      </w: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 SINGLETON E MELHORES PR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Á</w:t>
      </w: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TICAS NO GERENCIAMENTO DE 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Á</w:t>
      </w: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UDIO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31175E9F" w14:textId="55FDFD69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br/>
      </w:r>
      <w:r w:rsidRPr="00BD6E2F">
        <w:rPr>
          <w:rFonts w:ascii="Arial" w:hAnsi="Arial" w:cs="Arial"/>
          <w:iCs/>
          <w:color w:val="404040" w:themeColor="text1" w:themeTint="BF"/>
          <w:sz w:val="28"/>
          <w:szCs w:val="28"/>
        </w:rPr>
        <w:t xml:space="preserve">O padrão </w:t>
      </w:r>
      <w:proofErr w:type="spellStart"/>
      <w:r w:rsidRPr="00BD6E2F">
        <w:rPr>
          <w:rFonts w:ascii="Arial" w:hAnsi="Arial" w:cs="Arial"/>
          <w:iCs/>
          <w:color w:val="404040" w:themeColor="text1" w:themeTint="BF"/>
          <w:sz w:val="28"/>
          <w:szCs w:val="28"/>
        </w:rPr>
        <w:t>Singleton</w:t>
      </w:r>
      <w:proofErr w:type="spellEnd"/>
      <w:r w:rsidRPr="00BD6E2F">
        <w:rPr>
          <w:rFonts w:ascii="Arial" w:hAnsi="Arial" w:cs="Arial"/>
          <w:iCs/>
          <w:color w:val="404040" w:themeColor="text1" w:themeTint="BF"/>
          <w:sz w:val="28"/>
          <w:szCs w:val="28"/>
        </w:rPr>
        <w:t xml:space="preserve"> é frequentemente utilizado no gerenciamento de áudio na </w:t>
      </w:r>
      <w:proofErr w:type="spellStart"/>
      <w:r w:rsidRPr="00BD6E2F">
        <w:rPr>
          <w:rFonts w:ascii="Arial" w:hAnsi="Arial" w:cs="Arial"/>
          <w:iCs/>
          <w:color w:val="404040" w:themeColor="text1" w:themeTint="BF"/>
          <w:sz w:val="28"/>
          <w:szCs w:val="28"/>
        </w:rPr>
        <w:t>Unity</w:t>
      </w:r>
      <w:proofErr w:type="spellEnd"/>
      <w:r w:rsidRPr="00BD6E2F">
        <w:rPr>
          <w:rFonts w:ascii="Arial" w:hAnsi="Arial" w:cs="Arial"/>
          <w:iCs/>
          <w:color w:val="404040" w:themeColor="text1" w:themeTint="BF"/>
          <w:sz w:val="28"/>
          <w:szCs w:val="28"/>
        </w:rPr>
        <w:t xml:space="preserve"> para garantir que apenas uma instância do gerenciador de áudio seja criada e compartilhada em todo o jogo. Isso é útil para evitar problemas de sincronização e garantir que os recursos de áudio sejam acessados de forma consistente em diferentes partes do jogo.</w:t>
      </w:r>
    </w:p>
    <w:p w14:paraId="2F2A68B9" w14:textId="44EC70C2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DAE8F48" w14:textId="3A18E989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Otimização de Recursos:</w:t>
      </w:r>
    </w:p>
    <w:p w14:paraId="7B5FE941" w14:textId="77777777" w:rsidR="00BD6E2F" w:rsidRPr="00BD6E2F" w:rsidRDefault="00BD6E2F" w:rsidP="00436554">
      <w:pPr>
        <w:widowControl w:val="0"/>
        <w:numPr>
          <w:ilvl w:val="0"/>
          <w:numId w:val="6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Carregue e descarregue áudios de forma eficiente para minimizar o uso de memória.</w:t>
      </w:r>
    </w:p>
    <w:p w14:paraId="29846152" w14:textId="7D899784" w:rsidR="00BD6E2F" w:rsidRDefault="00BD6E2F" w:rsidP="00436554">
      <w:pPr>
        <w:widowControl w:val="0"/>
        <w:numPr>
          <w:ilvl w:val="0"/>
          <w:numId w:val="6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Utilize formatos de áudio adequados e otimize a compressão dos arquivos.</w:t>
      </w:r>
    </w:p>
    <w:p w14:paraId="22868F27" w14:textId="1F2E89BC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766BE79" w14:textId="4CA1A5E1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Mixagem de Áudio:</w:t>
      </w:r>
    </w:p>
    <w:p w14:paraId="4F347245" w14:textId="77777777" w:rsidR="00BD6E2F" w:rsidRPr="00BD6E2F" w:rsidRDefault="00BD6E2F" w:rsidP="00436554">
      <w:pPr>
        <w:widowControl w:val="0"/>
        <w:numPr>
          <w:ilvl w:val="0"/>
          <w:numId w:val="6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Organize os sons em grupos de mixagem para controlar volumes e efeitos globalmente.</w:t>
      </w:r>
    </w:p>
    <w:p w14:paraId="2A10A4A6" w14:textId="5B7E3C7D" w:rsidR="00BD6E2F" w:rsidRDefault="00BD6E2F" w:rsidP="00436554">
      <w:pPr>
        <w:widowControl w:val="0"/>
        <w:numPr>
          <w:ilvl w:val="0"/>
          <w:numId w:val="6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Ajuste os volumes e efeitos de áudio para garantir um equilíbrio sonoro adequado.</w:t>
      </w:r>
    </w:p>
    <w:p w14:paraId="14E37C14" w14:textId="761BB79F" w:rsid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0603CFC" w14:textId="7A633B02" w:rsidR="00BD6E2F" w:rsidRPr="00BD6E2F" w:rsidRDefault="00BD6E2F" w:rsidP="00BD6E2F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Gerenciamento de Eventos:</w:t>
      </w:r>
    </w:p>
    <w:p w14:paraId="40F9E4C6" w14:textId="056A8A1F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Use eventos de áudio para acionar e controlar a reprodução de sons em resposta a ações do jogador ou eventos no jogo.</w:t>
      </w:r>
    </w:p>
    <w:p w14:paraId="634168D4" w14:textId="5F5F753D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C219866" w14:textId="75DB8DE8" w:rsidR="00BD6E2F" w:rsidRPr="00E41542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Feedback Sonoro:</w:t>
      </w:r>
    </w:p>
    <w:p w14:paraId="749DE192" w14:textId="529D59F3" w:rsidR="00E41542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Utilize áudio de forma eficaz para fornecer feedback ao jogador sobre ações e eventos importantes no jogo.</w:t>
      </w:r>
    </w:p>
    <w:p w14:paraId="79909524" w14:textId="3AB68C6D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835FF4D" w14:textId="485AD03C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Testes e Ajustes:</w:t>
      </w:r>
    </w:p>
    <w:p w14:paraId="736917B8" w14:textId="77777777" w:rsidR="00BD6E2F" w:rsidRPr="00BD6E2F" w:rsidRDefault="00BD6E2F" w:rsidP="00436554">
      <w:pPr>
        <w:widowControl w:val="0"/>
        <w:numPr>
          <w:ilvl w:val="0"/>
          <w:numId w:val="6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t>Teste regularmente o áudio em diferentes dispositivos e ambientes para garantir uma experiência sonora consistente.</w:t>
      </w:r>
    </w:p>
    <w:p w14:paraId="21BFE98D" w14:textId="77777777" w:rsidR="00BD6E2F" w:rsidRPr="00BD6E2F" w:rsidRDefault="00BD6E2F" w:rsidP="00436554">
      <w:pPr>
        <w:widowControl w:val="0"/>
        <w:numPr>
          <w:ilvl w:val="0"/>
          <w:numId w:val="6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D6E2F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Ajuste os níveis de áudio com base no feedback dos jogadores e na experiência de jogo.</w:t>
      </w:r>
    </w:p>
    <w:p w14:paraId="5EF3628A" w14:textId="5D2DDF8F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3E6508F" w14:textId="213DAAC7" w:rsid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55CD6B35" w14:textId="77777777" w:rsidR="00BD6E2F" w:rsidRP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14C0410F" w14:textId="4496C511" w:rsidR="00BD6E2F" w:rsidRPr="00BD6E2F" w:rsidRDefault="00BD6E2F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BD6E2F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MATERIAIS E TEXTURAS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0150D69F" w14:textId="69A09A5E" w:rsidR="00E41542" w:rsidRDefault="00535FA9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Materiais e texturas são elementos fundamentais na criação de gráficos em 3D na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. Aqui está uma visão geral de como eles funcionam:</w:t>
      </w:r>
    </w:p>
    <w:p w14:paraId="514EED00" w14:textId="5BE70592" w:rsidR="00535FA9" w:rsidRDefault="00535FA9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7569A60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Materiais:</w:t>
      </w:r>
    </w:p>
    <w:p w14:paraId="0142E351" w14:textId="77777777" w:rsidR="00535FA9" w:rsidRPr="00535FA9" w:rsidRDefault="00535FA9" w:rsidP="00436554">
      <w:pPr>
        <w:widowControl w:val="0"/>
        <w:numPr>
          <w:ilvl w:val="0"/>
          <w:numId w:val="6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Definição: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Os materiais são usados para definir como a superfície de um objeto reage à luz. Eles contêm informações sobre cor, textura, reflexão, etc.</w:t>
      </w:r>
    </w:p>
    <w:p w14:paraId="7E175BE9" w14:textId="77777777" w:rsidR="00535FA9" w:rsidRPr="00535FA9" w:rsidRDefault="00535FA9" w:rsidP="00436554">
      <w:pPr>
        <w:widowControl w:val="0"/>
        <w:numPr>
          <w:ilvl w:val="0"/>
          <w:numId w:val="6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Componente Material: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os materiais são criados como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atribuídos aos objetos como um componente chamado "Material".</w:t>
      </w:r>
    </w:p>
    <w:p w14:paraId="612DF068" w14:textId="77777777" w:rsidR="00535FA9" w:rsidRPr="00535FA9" w:rsidRDefault="00535FA9" w:rsidP="00436554">
      <w:pPr>
        <w:widowControl w:val="0"/>
        <w:numPr>
          <w:ilvl w:val="0"/>
          <w:numId w:val="6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Propriedades do Material: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Um material pode incluir várias propriedades, como cor base, textura, brilho, transparência e outras informações visuais.</w:t>
      </w:r>
    </w:p>
    <w:p w14:paraId="48CD9372" w14:textId="320E26DF" w:rsidR="00535FA9" w:rsidRDefault="00535FA9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1AC0D8B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Texturas:</w:t>
      </w:r>
    </w:p>
    <w:p w14:paraId="3B84ED28" w14:textId="77777777" w:rsidR="00535FA9" w:rsidRPr="00535FA9" w:rsidRDefault="00535FA9" w:rsidP="00436554">
      <w:pPr>
        <w:widowControl w:val="0"/>
        <w:numPr>
          <w:ilvl w:val="0"/>
          <w:numId w:val="6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Definição: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Texturas são imagens 2D aplicadas às superfícies dos objetos para adicionar detalhes visuais e realismo.</w:t>
      </w:r>
    </w:p>
    <w:p w14:paraId="758AF33E" w14:textId="77777777" w:rsidR="00535FA9" w:rsidRPr="00535FA9" w:rsidRDefault="00535FA9" w:rsidP="00436554">
      <w:pPr>
        <w:widowControl w:val="0"/>
        <w:numPr>
          <w:ilvl w:val="0"/>
          <w:numId w:val="6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Importação: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Texturas são importadas para o projeto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como arquivos de imagem (por exemplo, PNG, JPEG, etc.).</w:t>
      </w:r>
    </w:p>
    <w:p w14:paraId="6EA277F3" w14:textId="77777777" w:rsidR="00535FA9" w:rsidRPr="00535FA9" w:rsidRDefault="00535FA9" w:rsidP="00436554">
      <w:pPr>
        <w:widowControl w:val="0"/>
        <w:numPr>
          <w:ilvl w:val="0"/>
          <w:numId w:val="6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Atribuição de Texturas: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As texturas são atribuídas aos materiais para influenciar sua aparência visual. Elas podem ser aplicadas em diferentes canais, como cor, normal,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specular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, entre outros.</w:t>
      </w:r>
    </w:p>
    <w:p w14:paraId="63F5F6C0" w14:textId="696070B5" w:rsidR="00535FA9" w:rsidRDefault="00535FA9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553AF6B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Uso em Conjunto:</w:t>
      </w:r>
    </w:p>
    <w:p w14:paraId="6222686E" w14:textId="77777777" w:rsidR="00535FA9" w:rsidRPr="00535FA9" w:rsidRDefault="00535FA9" w:rsidP="00436554">
      <w:pPr>
        <w:widowControl w:val="0"/>
        <w:numPr>
          <w:ilvl w:val="0"/>
          <w:numId w:val="6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Atribuição de Texturas a Materiais: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As texturas são arrastadas e soltas nos slots de textura dos materiais na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definir como elas afetam a aparência do objeto.</w:t>
      </w:r>
    </w:p>
    <w:p w14:paraId="5D0D3567" w14:textId="77777777" w:rsidR="00535FA9" w:rsidRPr="00535FA9" w:rsidRDefault="00535FA9" w:rsidP="00436554">
      <w:pPr>
        <w:widowControl w:val="0"/>
        <w:numPr>
          <w:ilvl w:val="0"/>
          <w:numId w:val="6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Personalização Visual: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Os materiais podem ser ajustados para controlar como as texturas são aplicadas, bem como outras propriedades visuais, como 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cor, reflexão e sombreamento.</w:t>
      </w:r>
    </w:p>
    <w:p w14:paraId="5EC68A68" w14:textId="77777777" w:rsidR="00535FA9" w:rsidRPr="00535FA9" w:rsidRDefault="00535FA9" w:rsidP="00436554">
      <w:pPr>
        <w:widowControl w:val="0"/>
        <w:numPr>
          <w:ilvl w:val="0"/>
          <w:numId w:val="6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Shader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shader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é o programa que define como as informações do material são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renderizadas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. Ele pode ser personalizado para criar efeitos visuais específicos, como reflexos, sombras, etc.</w:t>
      </w:r>
    </w:p>
    <w:p w14:paraId="01B89765" w14:textId="77777777" w:rsidR="00535FA9" w:rsidRPr="00535FA9" w:rsidRDefault="00535FA9" w:rsidP="00436554">
      <w:pPr>
        <w:widowControl w:val="0"/>
        <w:numPr>
          <w:ilvl w:val="0"/>
          <w:numId w:val="6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Performance: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 uso eficiente de materiais e texturas é importante para garantir uma boa performance do jogo. É essencial otimizar o tamanho e a resolução das texturas e minimizar o número de materiais usados sempre que possível.</w:t>
      </w:r>
    </w:p>
    <w:p w14:paraId="2194A87A" w14:textId="45D6DC21" w:rsidR="00535FA9" w:rsidRDefault="00535FA9" w:rsidP="00436554">
      <w:pPr>
        <w:widowControl w:val="0"/>
        <w:numPr>
          <w:ilvl w:val="0"/>
          <w:numId w:val="6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Animação e Interatividade: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Materiais e texturas também podem ser animados e controlados via script para criar efeitos visuais dinâmicos e interativos.</w:t>
      </w:r>
    </w:p>
    <w:p w14:paraId="5EC7C756" w14:textId="313716EB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297705B2" w14:textId="56224CB6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CE5D428" w14:textId="1808EDE8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1BC60C0" w14:textId="0E1D94B5" w:rsidR="00535FA9" w:rsidRPr="00BD6E2F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535FA9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CONFIGURAÇ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Ã</w:t>
      </w:r>
      <w:r w:rsidRPr="00535FA9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 DE MATERIAIS E TEXTURAS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299B9BFF" w14:textId="136CD3E9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As configurações de materiais e texturas na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permitem ajustar diversos aspectos visuais e de renderização dos objetos 3D em uma cena. Aqui estão algumas das principais configurações que podem ser encontradas:</w:t>
      </w:r>
    </w:p>
    <w:p w14:paraId="510A4BCA" w14:textId="130A5C6D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55E7D6D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Configurações de Materiais:</w:t>
      </w:r>
    </w:p>
    <w:p w14:paraId="39F9EC3F" w14:textId="67A0F09B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Cor Base:</w:t>
      </w:r>
    </w:p>
    <w:p w14:paraId="01799672" w14:textId="243B4B31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Define a cor principal do material.</w:t>
      </w:r>
    </w:p>
    <w:p w14:paraId="11C06B53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8D3356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Texturas:</w:t>
      </w:r>
    </w:p>
    <w:p w14:paraId="33F72C42" w14:textId="1DE1FE6F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Permite atribuir texturas para influenciar a aparência visual do material, como textura albedo, normal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map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, mapa de oclusão, etc.</w:t>
      </w:r>
    </w:p>
    <w:p w14:paraId="01EAB368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C699FEE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Metálico/Áspero:</w:t>
      </w:r>
    </w:p>
    <w:p w14:paraId="6B293547" w14:textId="23F15069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Controla o quão metálico e áspero é o material, afetando a reflexão e a difusão da luz.</w:t>
      </w:r>
    </w:p>
    <w:p w14:paraId="7BA68564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6EDD5C0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Suavização de Bordas:</w:t>
      </w:r>
    </w:p>
    <w:p w14:paraId="0D2DE6AB" w14:textId="77777777" w:rsidR="00535FA9" w:rsidRP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Define a suavização das bordas do material para evitar artefatos visuais.</w:t>
      </w:r>
    </w:p>
    <w:p w14:paraId="34F6DF46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Emissão:</w:t>
      </w:r>
    </w:p>
    <w:p w14:paraId="7DE06042" w14:textId="3E58357B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Permite que o material emita luz, adicionando brilho à cena.</w:t>
      </w:r>
    </w:p>
    <w:p w14:paraId="590875BE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3D9D065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Transparência:</w:t>
      </w:r>
    </w:p>
    <w:p w14:paraId="761C7573" w14:textId="3499CD7F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Define o nível de transparência do material, permitindo que objetos sejam parcialmente transparentes.</w:t>
      </w:r>
    </w:p>
    <w:p w14:paraId="0B6D41F4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CD2B6E9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Reflexão:</w:t>
      </w:r>
    </w:p>
    <w:p w14:paraId="7ABFE57A" w14:textId="7987E5AF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Controla a intensidade e qualidade das reflexões do material.</w:t>
      </w:r>
    </w:p>
    <w:p w14:paraId="6D8365AE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ED37B8C" w14:textId="77777777" w:rsidR="00535FA9" w:rsidRPr="00535FA9" w:rsidRDefault="00535FA9" w:rsidP="00436554">
      <w:pPr>
        <w:widowControl w:val="0"/>
        <w:numPr>
          <w:ilvl w:val="0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Refração:</w:t>
      </w:r>
    </w:p>
    <w:p w14:paraId="02377804" w14:textId="64E0AED5" w:rsidR="00535FA9" w:rsidRDefault="00535FA9" w:rsidP="00436554">
      <w:pPr>
        <w:widowControl w:val="0"/>
        <w:numPr>
          <w:ilvl w:val="1"/>
          <w:numId w:val="6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Permite que a luz seja curvada ao passar pelo material, criando efeitos de distorção.</w:t>
      </w:r>
    </w:p>
    <w:p w14:paraId="1AA00D81" w14:textId="0932C577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2E58DF7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Configurações de Texturas:</w:t>
      </w:r>
    </w:p>
    <w:p w14:paraId="00EA1F81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Tipo de Textura:</w:t>
      </w:r>
    </w:p>
    <w:p w14:paraId="30C7498B" w14:textId="7EB4CE9F" w:rsid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Especifica o tipo de textura, como albedo, normal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map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specular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, etc.</w:t>
      </w:r>
    </w:p>
    <w:p w14:paraId="7967B905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85D1D61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Filtro e Anisotropia:</w:t>
      </w:r>
    </w:p>
    <w:p w14:paraId="573D0D4F" w14:textId="1B320069" w:rsid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Controla a qualidade da textura e a nitidez dos detalhes.</w:t>
      </w:r>
    </w:p>
    <w:p w14:paraId="68467EE7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C34639E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Wrap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Mode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0DE8F05" w14:textId="737F5E0C" w:rsid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Define como a textura é repetida ou estendida fora de suas dimensões originais.</w:t>
      </w:r>
    </w:p>
    <w:p w14:paraId="7847F568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5219EDD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Mipmaps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05D85B48" w14:textId="7B9E8B24" w:rsid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Controla a geração e uso de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mipmaps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otimização de desempenho.</w:t>
      </w:r>
    </w:p>
    <w:p w14:paraId="0C4CE7BB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8328836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Compressão:</w:t>
      </w:r>
    </w:p>
    <w:p w14:paraId="25A05C28" w14:textId="7D62A9F3" w:rsid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Escolhe o método de compressão da textura para equilibrar qualidade e desempenho.</w:t>
      </w:r>
    </w:p>
    <w:p w14:paraId="4D1ED83F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3FC2A86" w14:textId="77777777" w:rsidR="00535FA9" w:rsidRPr="00535FA9" w:rsidRDefault="00535FA9" w:rsidP="00436554">
      <w:pPr>
        <w:widowControl w:val="0"/>
        <w:numPr>
          <w:ilvl w:val="0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Resolução:</w:t>
      </w:r>
    </w:p>
    <w:p w14:paraId="4BF80ECD" w14:textId="77777777" w:rsidR="00535FA9" w:rsidRPr="00535FA9" w:rsidRDefault="00535FA9" w:rsidP="00436554">
      <w:pPr>
        <w:widowControl w:val="0"/>
        <w:numPr>
          <w:ilvl w:val="1"/>
          <w:numId w:val="6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Define a resolução da textura, afetando sua qualidade e tamanho de memória.</w:t>
      </w:r>
    </w:p>
    <w:p w14:paraId="7BCE1129" w14:textId="3C26A8A8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22108BA" w14:textId="38589D4A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6B30F21" w14:textId="2B4BDBFC" w:rsidR="00535FA9" w:rsidRPr="00BD6E2F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535FA9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APLICA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ÇÃ</w:t>
      </w:r>
      <w:r w:rsidRPr="00535FA9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 DE MATERIAIS DE TEXTURAS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6E282F7F" w14:textId="4D43A76D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Para aplicar materiais e texturas em objetos na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, siga estes passos básicos:</w:t>
      </w:r>
    </w:p>
    <w:p w14:paraId="377ADFC2" w14:textId="7FE6E32C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E4BF559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Aplicação de Materiais:</w:t>
      </w:r>
    </w:p>
    <w:p w14:paraId="63620788" w14:textId="77777777" w:rsidR="00535FA9" w:rsidRPr="00535FA9" w:rsidRDefault="00535FA9" w:rsidP="00436554">
      <w:pPr>
        <w:widowControl w:val="0"/>
        <w:numPr>
          <w:ilvl w:val="0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 de Material:</w:t>
      </w:r>
    </w:p>
    <w:p w14:paraId="42C7EA83" w14:textId="6CB64B6F" w:rsidR="00535FA9" w:rsidRDefault="00535FA9" w:rsidP="00436554">
      <w:pPr>
        <w:widowControl w:val="0"/>
        <w:numPr>
          <w:ilvl w:val="1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novo material em </w:t>
      </w: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Assets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Create</w:t>
      </w:r>
      <w:proofErr w:type="spellEnd"/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Material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2878CA27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A7C71F8" w14:textId="77777777" w:rsidR="00535FA9" w:rsidRPr="00535FA9" w:rsidRDefault="00535FA9" w:rsidP="00436554">
      <w:pPr>
        <w:widowControl w:val="0"/>
        <w:numPr>
          <w:ilvl w:val="0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Configuração do Material:</w:t>
      </w:r>
    </w:p>
    <w:p w14:paraId="632CEA6B" w14:textId="3CEFF224" w:rsidR="00535FA9" w:rsidRDefault="00535FA9" w:rsidP="00436554">
      <w:pPr>
        <w:widowControl w:val="0"/>
        <w:numPr>
          <w:ilvl w:val="1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Duplo clique no material para abrir o editor de materiais. Aqui, você pode ajustar suas propriedades, como cor, textura, reflexão, etc.</w:t>
      </w:r>
    </w:p>
    <w:p w14:paraId="5C291CDA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D29F4F8" w14:textId="77777777" w:rsidR="00535FA9" w:rsidRPr="00535FA9" w:rsidRDefault="00535FA9" w:rsidP="00436554">
      <w:pPr>
        <w:widowControl w:val="0"/>
        <w:numPr>
          <w:ilvl w:val="0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Atribuição de Textura:</w:t>
      </w:r>
    </w:p>
    <w:p w14:paraId="5DA7AFB9" w14:textId="3044C5DE" w:rsidR="00535FA9" w:rsidRDefault="00535FA9" w:rsidP="00436554">
      <w:pPr>
        <w:widowControl w:val="0"/>
        <w:numPr>
          <w:ilvl w:val="1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Se desejar usar uma textura, arraste e solte a textura desejada na propriedade correspondente do material no editor.</w:t>
      </w:r>
    </w:p>
    <w:p w14:paraId="596793FD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50D400D" w14:textId="77777777" w:rsidR="00535FA9" w:rsidRPr="00535FA9" w:rsidRDefault="00535FA9" w:rsidP="00436554">
      <w:pPr>
        <w:widowControl w:val="0"/>
        <w:numPr>
          <w:ilvl w:val="0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Aplicação ao Objeto:</w:t>
      </w:r>
    </w:p>
    <w:p w14:paraId="685EDF27" w14:textId="77777777" w:rsidR="00535FA9" w:rsidRPr="00535FA9" w:rsidRDefault="00535FA9" w:rsidP="00436554">
      <w:pPr>
        <w:widowControl w:val="0"/>
        <w:numPr>
          <w:ilvl w:val="1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Selecione o objeto na cena que você deseja aplicar o material.</w:t>
      </w:r>
    </w:p>
    <w:p w14:paraId="1AA3D05C" w14:textId="75A52F8B" w:rsidR="00535FA9" w:rsidRDefault="00535FA9" w:rsidP="00436554">
      <w:pPr>
        <w:widowControl w:val="0"/>
        <w:numPr>
          <w:ilvl w:val="1"/>
          <w:numId w:val="6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editor de inspeção, arraste o material da pasta de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 campo "Material" do componente de renderização do objeto.</w:t>
      </w:r>
    </w:p>
    <w:p w14:paraId="5D1DD125" w14:textId="5BED56C6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8096812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Aplicação de Texturas:</w:t>
      </w:r>
    </w:p>
    <w:p w14:paraId="03B94290" w14:textId="77777777" w:rsidR="00535FA9" w:rsidRPr="00535FA9" w:rsidRDefault="00535FA9" w:rsidP="00436554">
      <w:pPr>
        <w:widowControl w:val="0"/>
        <w:numPr>
          <w:ilvl w:val="0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Importação de Textura:</w:t>
      </w:r>
    </w:p>
    <w:p w14:paraId="753B3246" w14:textId="48795239" w:rsidR="00535FA9" w:rsidRDefault="00535FA9" w:rsidP="00436554">
      <w:pPr>
        <w:widowControl w:val="0"/>
        <w:numPr>
          <w:ilvl w:val="1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Importe a textura desejada para a pasta de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arrastando o arquivo para lá.</w:t>
      </w:r>
    </w:p>
    <w:p w14:paraId="71542A6C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B04AED2" w14:textId="77777777" w:rsidR="00535FA9" w:rsidRPr="00535FA9" w:rsidRDefault="00535FA9" w:rsidP="00436554">
      <w:pPr>
        <w:widowControl w:val="0"/>
        <w:numPr>
          <w:ilvl w:val="0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 de Material com Textura:</w:t>
      </w:r>
    </w:p>
    <w:p w14:paraId="7DB3B72E" w14:textId="44EC69A5" w:rsidR="00535FA9" w:rsidRDefault="00535FA9" w:rsidP="00436554">
      <w:pPr>
        <w:widowControl w:val="0"/>
        <w:numPr>
          <w:ilvl w:val="1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novo material como descrito acima e atribua a textura ao </w:t>
      </w: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material conforme mencionado.</w:t>
      </w:r>
    </w:p>
    <w:p w14:paraId="3C9DB4E2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2875A84" w14:textId="77777777" w:rsidR="00535FA9" w:rsidRPr="00535FA9" w:rsidRDefault="00535FA9" w:rsidP="00436554">
      <w:pPr>
        <w:widowControl w:val="0"/>
        <w:numPr>
          <w:ilvl w:val="0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Aplicação ao Objeto:</w:t>
      </w:r>
    </w:p>
    <w:p w14:paraId="4DA86F11" w14:textId="77777777" w:rsidR="00535FA9" w:rsidRPr="00535FA9" w:rsidRDefault="00535FA9" w:rsidP="00436554">
      <w:pPr>
        <w:widowControl w:val="0"/>
        <w:numPr>
          <w:ilvl w:val="1"/>
          <w:numId w:val="7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Aplique o material ao objeto desejado como mencionado acima.</w:t>
      </w:r>
    </w:p>
    <w:p w14:paraId="3B26DE12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7A61D0C" w14:textId="0931290F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C33FD9C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Alternativamente:</w:t>
      </w:r>
    </w:p>
    <w:p w14:paraId="500AA247" w14:textId="77777777" w:rsidR="00535FA9" w:rsidRP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Atribuição Direta:</w:t>
      </w:r>
    </w:p>
    <w:p w14:paraId="43006A37" w14:textId="77777777" w:rsidR="00535FA9" w:rsidRPr="00535FA9" w:rsidRDefault="00535FA9" w:rsidP="00436554">
      <w:pPr>
        <w:widowControl w:val="0"/>
        <w:numPr>
          <w:ilvl w:val="0"/>
          <w:numId w:val="7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Algumas vezes, ao importar modelos 3D, eles podem ter materiais e texturas já atribuídos. Nesses casos, basta arrastar e soltar os materiais/texturas na pasta de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da </w:t>
      </w:r>
      <w:proofErr w:type="spellStart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535FA9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usá-los.</w:t>
      </w:r>
    </w:p>
    <w:p w14:paraId="3E00C797" w14:textId="4C9BB720" w:rsidR="00535FA9" w:rsidRDefault="00535FA9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CCD2CD5" w14:textId="77777777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8E37DFF" w14:textId="5A656A30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523D1E5" w14:textId="4DD08761" w:rsid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SISTEMAS DE PART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Í</w:t>
      </w: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CULAS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53E680CF" w14:textId="48733185" w:rsid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Os sistemas de partículas na </w:t>
      </w:r>
      <w:proofErr w:type="spellStart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são utilizados para criar efeitos visuais dinâmicos e complexos, como fogo, fumaça, explosões, chuva, neve, entre outros. Aqui está uma visão geral sobre sistemas de partículas na </w:t>
      </w:r>
      <w:proofErr w:type="spellStart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:</w:t>
      </w:r>
    </w:p>
    <w:p w14:paraId="063F9C47" w14:textId="515B04EB" w:rsid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F642317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Componente de Sistema de Partículas:</w:t>
      </w:r>
    </w:p>
    <w:p w14:paraId="71010C4B" w14:textId="77777777" w:rsidR="00B82F8B" w:rsidRPr="00B82F8B" w:rsidRDefault="00B82F8B" w:rsidP="00436554">
      <w:pPr>
        <w:widowControl w:val="0"/>
        <w:numPr>
          <w:ilvl w:val="0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Criação:</w:t>
      </w:r>
    </w:p>
    <w:p w14:paraId="5041934E" w14:textId="6BE4ABA6" w:rsidR="00B82F8B" w:rsidRDefault="00B82F8B" w:rsidP="00436554">
      <w:pPr>
        <w:widowControl w:val="0"/>
        <w:numPr>
          <w:ilvl w:val="1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Adicione um sistema de partículas à sua cena clicando em </w:t>
      </w:r>
      <w:proofErr w:type="spellStart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GameObject</w:t>
      </w:r>
      <w:proofErr w:type="spellEnd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Effects</w:t>
      </w:r>
      <w:proofErr w:type="spellEnd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Particle</w:t>
      </w:r>
      <w:proofErr w:type="spellEnd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System</w:t>
      </w: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E99FCA9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EBCED20" w14:textId="77777777" w:rsidR="00B82F8B" w:rsidRPr="00B82F8B" w:rsidRDefault="00B82F8B" w:rsidP="00436554">
      <w:pPr>
        <w:widowControl w:val="0"/>
        <w:numPr>
          <w:ilvl w:val="0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Configuração:</w:t>
      </w:r>
    </w:p>
    <w:p w14:paraId="30E1E401" w14:textId="347EB4E4" w:rsidR="00B82F8B" w:rsidRDefault="00B82F8B" w:rsidP="00436554">
      <w:pPr>
        <w:widowControl w:val="0"/>
        <w:numPr>
          <w:ilvl w:val="1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No componente </w:t>
      </w:r>
      <w:proofErr w:type="spellStart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Particle</w:t>
      </w:r>
      <w:proofErr w:type="spellEnd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System, você pode ajustar várias propriedades, como taxa de emissão, velocidade, gravidade, cor, tamanho, forma, etc.</w:t>
      </w:r>
    </w:p>
    <w:p w14:paraId="7BEE4BF7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4F4CC1C" w14:textId="77777777" w:rsidR="00B82F8B" w:rsidRPr="00B82F8B" w:rsidRDefault="00B82F8B" w:rsidP="00436554">
      <w:pPr>
        <w:widowControl w:val="0"/>
        <w:numPr>
          <w:ilvl w:val="0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Módulos:</w:t>
      </w:r>
    </w:p>
    <w:p w14:paraId="1E472E88" w14:textId="7FE54B52" w:rsidR="00B82F8B" w:rsidRDefault="00B82F8B" w:rsidP="00436554">
      <w:pPr>
        <w:widowControl w:val="0"/>
        <w:numPr>
          <w:ilvl w:val="1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Os sistemas de partículas são compostos por vários módulos que controlam diferentes aspectos do comportamento das partículas, como o módulo de emissão, o módulo de forma, o módulo de renderização, </w:t>
      </w: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etc.</w:t>
      </w:r>
    </w:p>
    <w:p w14:paraId="1A878E17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BD0E183" w14:textId="77777777" w:rsidR="00B82F8B" w:rsidRPr="00B82F8B" w:rsidRDefault="00B82F8B" w:rsidP="00436554">
      <w:pPr>
        <w:widowControl w:val="0"/>
        <w:numPr>
          <w:ilvl w:val="0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Curvas de Animação:</w:t>
      </w:r>
    </w:p>
    <w:p w14:paraId="07682AB9" w14:textId="5D62C139" w:rsidR="00B82F8B" w:rsidRDefault="00B82F8B" w:rsidP="00436554">
      <w:pPr>
        <w:widowControl w:val="0"/>
        <w:numPr>
          <w:ilvl w:val="1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As propriedades das partículas podem ser animadas ao longo do tempo usando curvas, permitindo uma ampla gama de efeitos visuais dinâmicos.</w:t>
      </w:r>
    </w:p>
    <w:p w14:paraId="309BA2BE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23B9D4D" w14:textId="77777777" w:rsidR="00B82F8B" w:rsidRPr="00B82F8B" w:rsidRDefault="00B82F8B" w:rsidP="00436554">
      <w:pPr>
        <w:widowControl w:val="0"/>
        <w:numPr>
          <w:ilvl w:val="0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Colisão e Triggers:</w:t>
      </w:r>
    </w:p>
    <w:p w14:paraId="040E5F41" w14:textId="77777777" w:rsidR="00B82F8B" w:rsidRPr="00B82F8B" w:rsidRDefault="00B82F8B" w:rsidP="00436554">
      <w:pPr>
        <w:widowControl w:val="0"/>
        <w:numPr>
          <w:ilvl w:val="1"/>
          <w:numId w:val="7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Partículas podem colidir com objetos da cena e ativar gatilhos quando atingem certas condições, permitindo interações complexas com o ambiente.</w:t>
      </w:r>
    </w:p>
    <w:p w14:paraId="2BD87CE5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BBD16DC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Componentes Avançados:</w:t>
      </w:r>
    </w:p>
    <w:p w14:paraId="738E9EC8" w14:textId="77777777" w:rsidR="00B82F8B" w:rsidRPr="00B82F8B" w:rsidRDefault="00B82F8B" w:rsidP="00436554">
      <w:pPr>
        <w:widowControl w:val="0"/>
        <w:numPr>
          <w:ilvl w:val="0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Sub-Emitters</w:t>
      </w:r>
      <w:proofErr w:type="spellEnd"/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416E598B" w14:textId="0D3D286C" w:rsidR="00B82F8B" w:rsidRDefault="00B82F8B" w:rsidP="00436554">
      <w:pPr>
        <w:widowControl w:val="0"/>
        <w:numPr>
          <w:ilvl w:val="1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Permite que uma partícula emita outras partículas, criando efeitos hierárquicos e complexos.</w:t>
      </w:r>
    </w:p>
    <w:p w14:paraId="7E447A71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16DEFDB" w14:textId="77777777" w:rsidR="00B82F8B" w:rsidRPr="00B82F8B" w:rsidRDefault="00B82F8B" w:rsidP="00436554">
      <w:pPr>
        <w:widowControl w:val="0"/>
        <w:numPr>
          <w:ilvl w:val="0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Textura de Movimento:</w:t>
      </w:r>
    </w:p>
    <w:p w14:paraId="31976D8A" w14:textId="241A3EA2" w:rsidR="00B82F8B" w:rsidRDefault="00B82F8B" w:rsidP="00436554">
      <w:pPr>
        <w:widowControl w:val="0"/>
        <w:numPr>
          <w:ilvl w:val="1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Aplica uma textura animada às partículas para simular movimento, como fogo ou fumaça.</w:t>
      </w:r>
    </w:p>
    <w:p w14:paraId="1DE190D0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9521DD4" w14:textId="77777777" w:rsidR="00B82F8B" w:rsidRPr="00B82F8B" w:rsidRDefault="00B82F8B" w:rsidP="00436554">
      <w:pPr>
        <w:widowControl w:val="0"/>
        <w:numPr>
          <w:ilvl w:val="0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Força Externa:</w:t>
      </w:r>
    </w:p>
    <w:p w14:paraId="7E4F078F" w14:textId="77777777" w:rsidR="00B82F8B" w:rsidRPr="00B82F8B" w:rsidRDefault="00B82F8B" w:rsidP="00436554">
      <w:pPr>
        <w:widowControl w:val="0"/>
        <w:numPr>
          <w:ilvl w:val="1"/>
          <w:numId w:val="7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Aplica forças externas, como vento, para influenciar o movimento das partículas.</w:t>
      </w:r>
    </w:p>
    <w:p w14:paraId="17CE01B2" w14:textId="717D4BBC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3B5F861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Otimização:</w:t>
      </w:r>
    </w:p>
    <w:p w14:paraId="6ECF52C5" w14:textId="2F6A11D0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Use técnicas de otimização, como redução do número de partículas, simplificação de módulos complexos e uso de materiais de partículas otimizados para garantir o desempenho do jogo.</w:t>
      </w:r>
    </w:p>
    <w:p w14:paraId="133A3793" w14:textId="0D758589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0908E91" w14:textId="74BA3A8C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7650007" w14:textId="77777777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35FA45C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Uso Criativo:</w:t>
      </w:r>
    </w:p>
    <w:p w14:paraId="3C8FB534" w14:textId="68BEC70F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Experimente com diferentes configurações e combinações de módulos para criar uma ampla variedade de efeitos visuais, desde sutis até altamente dramáticos.</w:t>
      </w:r>
    </w:p>
    <w:p w14:paraId="79E78554" w14:textId="41F2E386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4C58D0A" w14:textId="77777777" w:rsidR="00B82F8B" w:rsidRPr="00B82F8B" w:rsidRDefault="00B82F8B" w:rsidP="00B82F8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Scripts e Interatividade:</w:t>
      </w:r>
    </w:p>
    <w:p w14:paraId="1E0F56D6" w14:textId="408044C1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Os sistemas de partículas podem ser controlados e manipulados através de scripts em C#, permitindo interatividade e comportamentos personalizados.</w:t>
      </w:r>
    </w:p>
    <w:p w14:paraId="13DA64E7" w14:textId="3C5D9BA7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E29362C" w14:textId="3E103464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EB6A44B" w14:textId="0FC97B0F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F82AF90" w14:textId="05DE7CB2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UTILIZAÇ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Ã</w:t>
      </w: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 DE SISTEMAS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 xml:space="preserve"> </w:t>
      </w: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DE PART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Í</w:t>
      </w:r>
      <w:r w:rsidRPr="00B82F8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CULAS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br/>
        <w:t xml:space="preserve">A utilização de sistemas de partículas na </w:t>
      </w:r>
      <w:proofErr w:type="spellStart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é uma ótima maneira de criar efeitos visuais dinâmicos e imersivos em seu jogo. Aqui estão algumas maneiras comuns de usar sistemas de partículas:</w:t>
      </w:r>
    </w:p>
    <w:p w14:paraId="436266BF" w14:textId="310C7C10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47004103" w14:textId="382B6A22" w:rsidR="00B82F8B" w:rsidRP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Efeitos Ambientais:</w:t>
      </w:r>
    </w:p>
    <w:p w14:paraId="0F88857C" w14:textId="212F542A" w:rsidR="00535FA9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Crie efeitos ambientais, como fumaça, neblina, chuva, neve e folhas caindo para adicionar atmosfera e imersão ao seu jogo.</w:t>
      </w:r>
    </w:p>
    <w:p w14:paraId="2FBC83DC" w14:textId="6E1B5607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9C032D8" w14:textId="25C2E50E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Efeitos de Impacto:</w:t>
      </w:r>
    </w:p>
    <w:p w14:paraId="40D9FFF6" w14:textId="32DC7DA5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Use sistemas de partículas para representar explosões, faíscas, destroços ou poeira ao redor de objetos que sofrem impacto, como balas atingindo uma parede ou uma explosão de granada.</w:t>
      </w:r>
    </w:p>
    <w:p w14:paraId="4FCCDE6F" w14:textId="017E2AB6" w:rsidR="00B82F8B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039282F" w14:textId="1F99AAAD" w:rsidR="00B82F8B" w:rsidRPr="00535FA9" w:rsidRDefault="00B82F8B" w:rsidP="00535FA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Magia e Feitiçaria:</w:t>
      </w:r>
    </w:p>
    <w:p w14:paraId="33D0B5F5" w14:textId="7E103F54" w:rsidR="00535FA9" w:rsidRDefault="00B82F8B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iCs/>
          <w:color w:val="404040" w:themeColor="text1" w:themeTint="BF"/>
          <w:sz w:val="24"/>
          <w:szCs w:val="24"/>
        </w:rPr>
        <w:t>Crie efeitos mágicos e místicos, como feitiços, encantamentos, portais e magias, usando sistemas de partículas para transmitir poder e mistério.</w:t>
      </w:r>
    </w:p>
    <w:p w14:paraId="505A6928" w14:textId="3781163F" w:rsidR="00B82F8B" w:rsidRDefault="00B82F8B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E3F4C3F" w14:textId="341CD304" w:rsidR="00B82F8B" w:rsidRPr="00E41542" w:rsidRDefault="00B82F8B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B82F8B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Fogo e Explosões:</w:t>
      </w:r>
    </w:p>
    <w:p w14:paraId="6FBFA6A9" w14:textId="131CE921" w:rsidR="00E41542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  <w:r w:rsidRPr="00357E61">
        <w:rPr>
          <w:rFonts w:ascii="Arial" w:hAnsi="Arial" w:cs="Arial"/>
          <w:iCs/>
          <w:color w:val="404040" w:themeColor="text1" w:themeTint="BF"/>
          <w:sz w:val="28"/>
          <w:szCs w:val="28"/>
        </w:rPr>
        <w:t xml:space="preserve">Represente fogo, chamas e explosões realistas ou estilizadas com sistemas de partículas, adicionando drama e intensidade a cenas de </w:t>
      </w:r>
      <w:r w:rsidRPr="00357E61">
        <w:rPr>
          <w:rFonts w:ascii="Arial" w:hAnsi="Arial" w:cs="Arial"/>
          <w:iCs/>
          <w:color w:val="404040" w:themeColor="text1" w:themeTint="BF"/>
          <w:sz w:val="28"/>
          <w:szCs w:val="28"/>
        </w:rPr>
        <w:lastRenderedPageBreak/>
        <w:t>combate e ação.</w:t>
      </w:r>
    </w:p>
    <w:p w14:paraId="57286344" w14:textId="4374FE18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</w:p>
    <w:p w14:paraId="7A44C91D" w14:textId="095B4922" w:rsidR="00357E61" w:rsidRP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Efeitos de Interface do Usuário:</w:t>
      </w:r>
    </w:p>
    <w:p w14:paraId="3EBF7EEF" w14:textId="0A17FE10" w:rsidR="00357E61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Use sistemas de partículas para criar efeitos visuais de interface do usuário, como indicadores de dano, cura ou habilidades ativadas, para fornecer feedback visual ao jogador.</w:t>
      </w:r>
    </w:p>
    <w:p w14:paraId="5964D2F7" w14:textId="557A6EF3" w:rsidR="00357E61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Animais e Criaturas:</w:t>
      </w:r>
    </w:p>
    <w:p w14:paraId="54FF3086" w14:textId="5128E298" w:rsidR="00357E61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Adicione detalhes realistas a animais e criaturas, como asas de borboleta, penas caindo, ou cauda de fogo, usando sistemas de partículas para simular movimento e comportamento natural.</w:t>
      </w:r>
    </w:p>
    <w:p w14:paraId="0F696017" w14:textId="77777777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Personalização e Estilização:</w:t>
      </w:r>
    </w:p>
    <w:p w14:paraId="17A6E608" w14:textId="589817AA" w:rsidR="00E41542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Use sistemas de partículas para personalizar e estilizar objetos e personagens do jogo, adicionando detalhes visuais exclusivos e distintos.</w:t>
      </w:r>
    </w:p>
    <w:p w14:paraId="5DD0AF45" w14:textId="29E0D417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1355105" w14:textId="6571FE69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139FAED" w14:textId="085C4ED0" w:rsidR="00357E61" w:rsidRP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</w:pPr>
    </w:p>
    <w:p w14:paraId="020FF3C9" w14:textId="77777777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>CONTROLE DE VERSÃO DO PROJET</w:t>
      </w:r>
      <w:r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>O</w:t>
      </w:r>
      <w:r w:rsidRPr="00357E61"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 xml:space="preserve"> DO JOGO DIGITAL</w:t>
      </w:r>
      <w:r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>:</w:t>
      </w:r>
    </w:p>
    <w:p w14:paraId="286FE9B2" w14:textId="0B17D2FD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8"/>
          <w:szCs w:val="28"/>
        </w:rPr>
      </w:pPr>
      <w:r w:rsidRPr="00357E61">
        <w:rPr>
          <w:rFonts w:ascii="Arial" w:hAnsi="Arial" w:cs="Arial"/>
          <w:bCs/>
          <w:iCs/>
          <w:color w:val="404040" w:themeColor="text1" w:themeTint="BF"/>
          <w:sz w:val="28"/>
          <w:szCs w:val="28"/>
        </w:rPr>
        <w:t>O controle de versão de um projeto de jogo digital é essencial para gerenciar o desenvolvimento, colaboração e histórico de alterações ao longo do tempo. Aqui estão algumas práticas comuns de controle de versão para projetos de jogos digitais:</w:t>
      </w:r>
    </w:p>
    <w:p w14:paraId="2C05ED88" w14:textId="77777777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8"/>
          <w:szCs w:val="28"/>
        </w:rPr>
      </w:pPr>
    </w:p>
    <w:p w14:paraId="069EB0A0" w14:textId="5D147FD1" w:rsidR="00357E61" w:rsidRP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Sistemas de Controle de Versão (VCS):</w:t>
      </w:r>
    </w:p>
    <w:p w14:paraId="78DF0766" w14:textId="4C4F7656" w:rsidR="00E41542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Utilize um sistema de controle de versão como </w:t>
      </w:r>
      <w:proofErr w:type="spellStart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, SVN (</w:t>
      </w:r>
      <w:proofErr w:type="spellStart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Subversion</w:t>
      </w:r>
      <w:proofErr w:type="spellEnd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) </w:t>
      </w:r>
      <w:proofErr w:type="gramStart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ou Mercurial</w:t>
      </w:r>
      <w:proofErr w:type="gramEnd"/>
      <w:r w:rsidRPr="00357E61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rastrear alterações em arquivos e pastas do seu projeto.</w:t>
      </w:r>
    </w:p>
    <w:p w14:paraId="1F7BAFFD" w14:textId="085F6E98" w:rsidR="00357E61" w:rsidRP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Repositório de Código:</w:t>
      </w:r>
    </w:p>
    <w:p w14:paraId="0C98F0D3" w14:textId="0F0E4FBE" w:rsidR="00E41542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repositório centralizado para o seu projeto, hospedado em plataformas como GitHub,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GitLab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Bitbucket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para armazenar e compartilhar o código fonte e os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do jogo.</w:t>
      </w:r>
    </w:p>
    <w:p w14:paraId="3315ECFD" w14:textId="6B316BE4" w:rsidR="00357E61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204FCB1" w14:textId="52D318DB" w:rsidR="00357E61" w:rsidRPr="00E41542" w:rsidRDefault="00357E61" w:rsidP="00E41542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025BF6C3" w14:textId="798A29FA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Organize o trabalho em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branches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separados para desenvolver novos recursos, corrigir bugs ou experimentar ideias sem afetar o código principal. Faça merge das alterações de volta para o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branch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principal (como "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master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" ou "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main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") quando estiverem prontas.</w:t>
      </w:r>
    </w:p>
    <w:p w14:paraId="44796670" w14:textId="005BB208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8C97A21" w14:textId="2E23D61C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Commits</w:t>
      </w:r>
      <w:proofErr w:type="spellEnd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Mensagens Descritivas:</w:t>
      </w:r>
    </w:p>
    <w:p w14:paraId="5192F056" w14:textId="3EC8341F" w:rsid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regulares e significativos ao repositório, acompanhados de mensagens descritivas que expliquem as alterações realizadas. Isso facilita o entendimento das mudanças e a colaboração entre a equipe.</w:t>
      </w:r>
    </w:p>
    <w:p w14:paraId="21846F2B" w14:textId="70A9794B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9F26B0" w14:textId="3F185079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Controle de Acesso:</w:t>
      </w:r>
    </w:p>
    <w:p w14:paraId="5CC3F346" w14:textId="6EDA79AF" w:rsid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Gerencie permissões de acesso ao repositório para controlar quem pode contribuir e quem pode apenas visualizar o código fonte do projeto.</w:t>
      </w:r>
    </w:p>
    <w:p w14:paraId="4E7B3226" w14:textId="673FB425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1EECF34" w14:textId="6B2325AD" w:rsidR="00357E61" w:rsidRP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Tags</w:t>
      </w:r>
      <w:proofErr w:type="spellEnd"/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Releases:</w:t>
      </w:r>
    </w:p>
    <w:p w14:paraId="1CD0168D" w14:textId="5584C785" w:rsid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Marque releases importantes do seu jogo com </w:t>
      </w:r>
      <w:proofErr w:type="spellStart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tags</w:t>
      </w:r>
      <w:proofErr w:type="spellEnd"/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no repositório, identificando versões estáveis e prontas para distribuição.</w:t>
      </w:r>
    </w:p>
    <w:p w14:paraId="61E71F38" w14:textId="7AA58261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A87B7AD" w14:textId="185908AA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Backup e Armazenamento Seguro:</w:t>
      </w:r>
    </w:p>
    <w:p w14:paraId="0D962CD4" w14:textId="44EB9ED4" w:rsid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iCs/>
          <w:color w:val="404040" w:themeColor="text1" w:themeTint="BF"/>
          <w:sz w:val="24"/>
          <w:szCs w:val="24"/>
        </w:rPr>
        <w:t>Faça backups regulares do repositório em locais seguros e mantenha cópias do projeto em diferentes locais para prevenir a perda de dados.</w:t>
      </w:r>
    </w:p>
    <w:p w14:paraId="1E390395" w14:textId="0C4B396F" w:rsidR="00357E61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CE703AF" w14:textId="5C94CF51" w:rsidR="00357E61" w:rsidRPr="0082712C" w:rsidRDefault="00357E61" w:rsidP="00357E6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357E6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Ferramentas de Controle de Versão Integradas:</w:t>
      </w:r>
    </w:p>
    <w:p w14:paraId="0CB09705" w14:textId="40818AED" w:rsidR="0082712C" w:rsidRDefault="00E52B14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Utilize ferramentas integradas na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Collaborate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Teams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para facilitar a colaboração e o controle de versão diretamente dentro do ambiente de desenvolvimento.</w:t>
      </w:r>
    </w:p>
    <w:p w14:paraId="44BB700D" w14:textId="65C68746" w:rsidR="00E52B14" w:rsidRDefault="00E52B14" w:rsidP="0082712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D3BC767" w14:textId="77777777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lastRenderedPageBreak/>
        <w:t>RECURSOS DE NUVEM</w:t>
      </w:r>
      <w:r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t>:</w:t>
      </w:r>
    </w:p>
    <w:p w14:paraId="62B13367" w14:textId="5B79DB20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Os recursos de nuvem são componentes essenciais para o desenvolvimento, hospedagem e distribuição de jogos digitais. Aqui estão alguns recursos de nuvem comumente usados no desenvolvimento de jogos:</w:t>
      </w:r>
    </w:p>
    <w:p w14:paraId="6CD84193" w14:textId="77777777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7D58663F" w14:textId="77777777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Armazenamento de Arquivos:</w:t>
      </w:r>
    </w:p>
    <w:p w14:paraId="0FA7806B" w14:textId="23E27B00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Serviços de armazenamento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S3, Google Cloud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Storage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Microsoft Azure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Storage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oferecem capacidade de armazenamento escalável para hospedar ativos de jogo, como imagens, áudio, modelos 3D e outros recursos.</w:t>
      </w:r>
    </w:p>
    <w:p w14:paraId="4295627A" w14:textId="77EFB3FD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D8E8541" w14:textId="77777777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Computação em Nuvem:</w:t>
      </w:r>
    </w:p>
    <w:p w14:paraId="769AB1C3" w14:textId="1F9ADAE5" w:rsidR="0082712C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Plataformas de computação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EC2, Google Compute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Microsoft Azure Virtual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Machines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fornecem poder computacional escalável para executar servidores de jogo,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renderizar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cenas complexas, processar dados e executar tarefas intensivas.</w:t>
      </w:r>
    </w:p>
    <w:p w14:paraId="12CC3339" w14:textId="1582845C" w:rsidR="00E52B14" w:rsidRPr="007632EB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Serviços de Banco de Dados:</w:t>
      </w:r>
    </w:p>
    <w:p w14:paraId="3AA7B9B5" w14:textId="3889E508" w:rsidR="007632EB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Bancos de dados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RDS, Google Cloud SQL ou Microsoft Azure SQL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Database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oferecem soluções gerenciadas para armazenar e acessar dados de jogos, como perfis de jogadores, pontuações, progresso do jogo e outras informações.</w:t>
      </w:r>
    </w:p>
    <w:p w14:paraId="1D2441B8" w14:textId="12F9F335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9F3F70C" w14:textId="5ADF032F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Rede e CDN:</w:t>
      </w:r>
    </w:p>
    <w:p w14:paraId="388A0069" w14:textId="4D9A7478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Serviços de rede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CloudFront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Google Cloud CDN ou Microsoft Azure CDN, ajudam a distribuir conteúdo de jogos,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atualizações e patches, de forma rápida e eficiente para jogadores em todo o mundo.</w:t>
      </w:r>
    </w:p>
    <w:p w14:paraId="397308F2" w14:textId="0D2AEE3B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A5F6E57" w14:textId="77777777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699696EA" w14:textId="77777777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4301F765" w14:textId="3A18EF06" w:rsidR="00E52B14" w:rsidRPr="007632EB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Análise e Monitoramento:</w:t>
      </w:r>
    </w:p>
    <w:p w14:paraId="7A088B5A" w14:textId="512871C3" w:rsidR="007632EB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Plataformas de análise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CloudWatch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Google Cloud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Monitoring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Microsoft Azure Monitor, permitem monitorar o desempenho, o uso e o comportamento dos jogadores, fornecendo insights valiosos para otimizar e melhorar o jogo.</w:t>
      </w:r>
    </w:p>
    <w:p w14:paraId="17A12F1E" w14:textId="1D994D3E" w:rsidR="00E52B14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D3517F8" w14:textId="31EB580E" w:rsidR="00E52B14" w:rsidRPr="007632EB" w:rsidRDefault="00E52B14" w:rsidP="007632E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Integração Contínua e Entrega Contínua (CI/CD):</w:t>
      </w:r>
    </w:p>
    <w:p w14:paraId="0D477D55" w14:textId="4E11FAA7" w:rsidR="007632EB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Serviços de CI/CD em nuvem, como GitHub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Actions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GitLab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CI/CD ou Azure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DevOps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automatizam o processo de compilação, teste e implantação do jogo, permitindo entregas frequentes e consistentes de novas versões.</w:t>
      </w:r>
    </w:p>
    <w:p w14:paraId="22C9C577" w14:textId="31A9362E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3905548" w14:textId="4DEC7D7F" w:rsidR="00E52B14" w:rsidRDefault="00E52B14" w:rsidP="00E52B14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Hospedagem de Servidores de Jogo:</w:t>
      </w:r>
    </w:p>
    <w:p w14:paraId="76200398" w14:textId="14356F43" w:rsidR="00B27150" w:rsidRDefault="00E52B14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Plataformas de hospedagem de servidores de jogo,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Amazon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GameLift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Google Cloud Game Servers ou Microsoft Azure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PlayFab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oferecem infraestrutura escalável e gerenciada para hospedar servidores multiplayer, partidas online e serviços de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matchmaking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0FA0A12" w14:textId="73613F3C" w:rsidR="00E52B14" w:rsidRDefault="00E52B14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4C3D3CF" w14:textId="2F2AE75F" w:rsidR="00E52B14" w:rsidRDefault="00E52B14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Plataformas de Distribuição de Jogos:</w:t>
      </w:r>
    </w:p>
    <w:p w14:paraId="61FA69D8" w14:textId="656FE61B" w:rsidR="00B27150" w:rsidRPr="00B27150" w:rsidRDefault="00E52B14" w:rsidP="00B27150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Lojas de aplicativos e plataformas de distribuição de jogos em nuvem, como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Steam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Google Play, App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Epic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Games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Microsoft </w:t>
      </w:r>
      <w:proofErr w:type="spellStart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Store</w:t>
      </w:r>
      <w:proofErr w:type="spellEnd"/>
      <w:r w:rsidRPr="00E52B14">
        <w:rPr>
          <w:rFonts w:ascii="Arial" w:hAnsi="Arial" w:cs="Arial"/>
          <w:iCs/>
          <w:color w:val="404040" w:themeColor="text1" w:themeTint="BF"/>
          <w:sz w:val="24"/>
          <w:szCs w:val="24"/>
        </w:rPr>
        <w:t>, permitem distribuir e comercializar jogos digitais para uma ampla audiência global.</w:t>
      </w:r>
    </w:p>
    <w:p w14:paraId="7AC7389F" w14:textId="73E07937" w:rsidR="00B27150" w:rsidRDefault="00B27150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597160A" w14:textId="10353635" w:rsidR="00E52B14" w:rsidRDefault="00E52B14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46D480C" w14:textId="4F71E86C" w:rsidR="00E52B14" w:rsidRDefault="00E52B14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FEE5EEF" w14:textId="2EB89D01" w:rsidR="00E52B14" w:rsidRDefault="00E52B14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E52B14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INTERGRAÇÃO COM ENGINE E CONFIGURAÇÃO DE REPOSITÓRIO</w:t>
      </w:r>
      <w:r w:rsidR="007F24BC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7B6BF75E" w14:textId="43F4742F" w:rsidR="007F24BC" w:rsidRDefault="007F24BC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Para integrar uma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desenvolvimento de jogos, como 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com um repositório de controle de versão, como 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, e configurá-lo para um projeto de jogo, siga estas etapas:</w:t>
      </w:r>
    </w:p>
    <w:p w14:paraId="141A18CD" w14:textId="48362F43" w:rsidR="007F24BC" w:rsidRDefault="007F24BC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8DCF9BE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4E1B3F27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5677C202" w14:textId="3065D7F9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1. Configuração do Repositório:</w:t>
      </w:r>
    </w:p>
    <w:p w14:paraId="4068C89B" w14:textId="77777777" w:rsidR="007F24BC" w:rsidRPr="007F24BC" w:rsidRDefault="007F24BC" w:rsidP="00436554">
      <w:pPr>
        <w:widowControl w:val="0"/>
        <w:numPr>
          <w:ilvl w:val="0"/>
          <w:numId w:val="7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 do Repositório:</w:t>
      </w:r>
    </w:p>
    <w:p w14:paraId="0EE4C059" w14:textId="065290E4" w:rsidR="007F24BC" w:rsidRDefault="007F24BC" w:rsidP="00436554">
      <w:pPr>
        <w:widowControl w:val="0"/>
        <w:numPr>
          <w:ilvl w:val="1"/>
          <w:numId w:val="7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novo repositório em uma plataforma de hospedagem de código, como GitHub,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GitLab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Bitbucket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288D2683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7279C0B" w14:textId="01F837D7" w:rsidR="007F24BC" w:rsidRDefault="007F24BC" w:rsidP="00436554">
      <w:pPr>
        <w:widowControl w:val="0"/>
        <w:numPr>
          <w:ilvl w:val="0"/>
          <w:numId w:val="7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Clonagem do Repositório:</w:t>
      </w:r>
    </w:p>
    <w:p w14:paraId="52848A7C" w14:textId="403B228F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br/>
        <w:t xml:space="preserve">Para integrar uma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engine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desenvolvimento de jogos, como 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com um repositório de controle de versão, como 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, e configurá-lo para um projeto de jogo, siga estas etapas:</w:t>
      </w:r>
    </w:p>
    <w:p w14:paraId="37A99C2B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1C1869F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Configuração do Repositório:</w:t>
      </w:r>
    </w:p>
    <w:p w14:paraId="385657DB" w14:textId="77777777" w:rsidR="007F24BC" w:rsidRPr="007F24BC" w:rsidRDefault="007F24BC" w:rsidP="00436554">
      <w:pPr>
        <w:widowControl w:val="0"/>
        <w:numPr>
          <w:ilvl w:val="0"/>
          <w:numId w:val="7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 do Repositório:</w:t>
      </w:r>
    </w:p>
    <w:p w14:paraId="63753B15" w14:textId="00D8FDC2" w:rsidR="007F24BC" w:rsidRDefault="007F24BC" w:rsidP="00436554">
      <w:pPr>
        <w:widowControl w:val="0"/>
        <w:numPr>
          <w:ilvl w:val="1"/>
          <w:numId w:val="7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um novo repositório em uma plataforma de hospedagem de código, como GitHub,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GitLab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Bitbucket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1F8BB0AE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3687C42" w14:textId="77777777" w:rsidR="007F24BC" w:rsidRPr="007F24BC" w:rsidRDefault="007F24BC" w:rsidP="00436554">
      <w:pPr>
        <w:widowControl w:val="0"/>
        <w:numPr>
          <w:ilvl w:val="0"/>
          <w:numId w:val="7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Clonagem do Repositório:</w:t>
      </w:r>
    </w:p>
    <w:p w14:paraId="7A73AB77" w14:textId="4D05B557" w:rsidR="007F24BC" w:rsidRDefault="007F24BC" w:rsidP="00436554">
      <w:pPr>
        <w:widowControl w:val="0"/>
        <w:numPr>
          <w:ilvl w:val="1"/>
          <w:numId w:val="7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Clone o repositório para o seu ambiente de desenvolvimento local usando 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clone &lt;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URL_do_repositório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&gt;</w:t>
      </w: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F0A9D70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285FCFA" w14:textId="1184BEEF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</w:t>
      </w: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Integração com a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2AA812E8" w14:textId="77777777" w:rsidR="007F24BC" w:rsidRPr="007F24BC" w:rsidRDefault="007F24BC" w:rsidP="007F24BC">
      <w:pPr>
        <w:pStyle w:val="PargrafodaLista"/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2946C954" w14:textId="77777777" w:rsidR="007F24BC" w:rsidRPr="007F24BC" w:rsidRDefault="007F24BC" w:rsidP="00436554">
      <w:pPr>
        <w:widowControl w:val="0"/>
        <w:numPr>
          <w:ilvl w:val="0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Abertura do Projeto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1BA6726F" w14:textId="0546B725" w:rsidR="007F24BC" w:rsidRDefault="007F24BC" w:rsidP="00436554">
      <w:pPr>
        <w:widowControl w:val="0"/>
        <w:numPr>
          <w:ilvl w:val="1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Abra o projeto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existente ou crie um novo projeto.</w:t>
      </w:r>
    </w:p>
    <w:p w14:paraId="04ECB7D3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B80DAC6" w14:textId="77777777" w:rsidR="007F24BC" w:rsidRPr="007F24BC" w:rsidRDefault="007F24BC" w:rsidP="00436554">
      <w:pPr>
        <w:widowControl w:val="0"/>
        <w:numPr>
          <w:ilvl w:val="0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Configuração 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7955BE96" w14:textId="0854C1AB" w:rsidR="007F24BC" w:rsidRDefault="007F24BC" w:rsidP="00436554">
      <w:pPr>
        <w:widowControl w:val="0"/>
        <w:numPr>
          <w:ilvl w:val="1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Na janela do projeto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vá para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Edit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Project Settings -&gt; Editor</w:t>
      </w: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defina o modo de versionamento para "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Visible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Meta Files" e o modo de serialização para "Force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Text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".</w:t>
      </w:r>
    </w:p>
    <w:p w14:paraId="36967073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97D6678" w14:textId="77777777" w:rsidR="007F24BC" w:rsidRPr="007F24BC" w:rsidRDefault="007F24BC" w:rsidP="00436554">
      <w:pPr>
        <w:widowControl w:val="0"/>
        <w:numPr>
          <w:ilvl w:val="0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Adição de Arquivos ao Repositório:</w:t>
      </w:r>
    </w:p>
    <w:p w14:paraId="0AD0EBAE" w14:textId="77777777" w:rsidR="007F24BC" w:rsidRPr="007F24BC" w:rsidRDefault="007F24BC" w:rsidP="00436554">
      <w:pPr>
        <w:widowControl w:val="0"/>
        <w:numPr>
          <w:ilvl w:val="1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Adicione todos os arquivos do projeto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ao controle de versão com </w:t>
      </w: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 xml:space="preserve">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add</w:t>
      </w:r>
      <w:proofErr w:type="spellEnd"/>
      <w:proofErr w:type="gram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.</w:t>
      </w: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  <w:proofErr w:type="gramEnd"/>
    </w:p>
    <w:p w14:paraId="0BEE1CC6" w14:textId="77777777" w:rsidR="007F24BC" w:rsidRPr="007F24BC" w:rsidRDefault="007F24BC" w:rsidP="00436554">
      <w:pPr>
        <w:widowControl w:val="0"/>
        <w:numPr>
          <w:ilvl w:val="0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Inicial:</w:t>
      </w:r>
    </w:p>
    <w:p w14:paraId="48D29200" w14:textId="4464AF83" w:rsidR="007F24BC" w:rsidRDefault="007F24BC" w:rsidP="00436554">
      <w:pPr>
        <w:widowControl w:val="0"/>
        <w:numPr>
          <w:ilvl w:val="1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inicial dos arquivos no repositório com 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-m "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Initial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"</w:t>
      </w: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5AE1638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137DB12" w14:textId="77777777" w:rsidR="007F24BC" w:rsidRPr="007F24BC" w:rsidRDefault="007F24BC" w:rsidP="00436554">
      <w:pPr>
        <w:widowControl w:val="0"/>
        <w:numPr>
          <w:ilvl w:val="0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para o Repositório Remoto:</w:t>
      </w:r>
    </w:p>
    <w:p w14:paraId="66DC2FE8" w14:textId="6297562E" w:rsidR="007F24BC" w:rsidRDefault="007F24BC" w:rsidP="00436554">
      <w:pPr>
        <w:widowControl w:val="0"/>
        <w:numPr>
          <w:ilvl w:val="1"/>
          <w:numId w:val="7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Envie os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o repositório remoto com 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origin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master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(ou substitua "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master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" pelo nome do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branch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principal, se aplicável).</w:t>
      </w:r>
    </w:p>
    <w:p w14:paraId="62D21BDE" w14:textId="318408D6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153D6E1" w14:textId="1955267F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Uso Contínuo:</w:t>
      </w:r>
    </w:p>
    <w:p w14:paraId="54D7E2D3" w14:textId="77777777" w:rsidR="007F24BC" w:rsidRPr="007F24BC" w:rsidRDefault="007F24BC" w:rsidP="00436554">
      <w:pPr>
        <w:widowControl w:val="0"/>
        <w:numPr>
          <w:ilvl w:val="0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Regular:</w:t>
      </w:r>
    </w:p>
    <w:p w14:paraId="79258D8B" w14:textId="153886CB" w:rsidR="007F24BC" w:rsidRDefault="007F24BC" w:rsidP="00436554">
      <w:pPr>
        <w:widowControl w:val="0"/>
        <w:numPr>
          <w:ilvl w:val="1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Faça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regularmente para registrar alterações e envie-as para o repositório remoto com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3497C581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B405FB" w14:textId="77777777" w:rsidR="007F24BC" w:rsidRPr="007F24BC" w:rsidRDefault="007F24BC" w:rsidP="00436554">
      <w:pPr>
        <w:widowControl w:val="0"/>
        <w:numPr>
          <w:ilvl w:val="0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05564B06" w14:textId="3D80C2B3" w:rsidR="007F24BC" w:rsidRDefault="007F24BC" w:rsidP="00436554">
      <w:pPr>
        <w:widowControl w:val="0"/>
        <w:numPr>
          <w:ilvl w:val="1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Crie e trabalhe em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branches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separados para desenvolver recursos ou correções de bugs e faça merge deles de volta para 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branch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principal quando estiverem prontos.</w:t>
      </w:r>
    </w:p>
    <w:p w14:paraId="0FBA28E5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A88DAAD" w14:textId="77777777" w:rsidR="007F24BC" w:rsidRPr="007F24BC" w:rsidRDefault="007F24BC" w:rsidP="00436554">
      <w:pPr>
        <w:widowControl w:val="0"/>
        <w:numPr>
          <w:ilvl w:val="0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Controle de Versão:</w:t>
      </w:r>
    </w:p>
    <w:p w14:paraId="4F3A1336" w14:textId="73BF80D3" w:rsidR="007F24BC" w:rsidRDefault="007F24BC" w:rsidP="00436554">
      <w:pPr>
        <w:widowControl w:val="0"/>
        <w:numPr>
          <w:ilvl w:val="1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Use o controle de versão para registrar todas as alterações feitas no projeto, fornecendo um histórico completo de desenvolvimento.</w:t>
      </w:r>
    </w:p>
    <w:p w14:paraId="14BE223B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1FFDBD5" w14:textId="77777777" w:rsidR="007F24BC" w:rsidRPr="007F24BC" w:rsidRDefault="007F24BC" w:rsidP="00436554">
      <w:pPr>
        <w:widowControl w:val="0"/>
        <w:numPr>
          <w:ilvl w:val="0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Colaboração:</w:t>
      </w:r>
    </w:p>
    <w:p w14:paraId="4FA12C5B" w14:textId="77777777" w:rsidR="007F24BC" w:rsidRPr="007F24BC" w:rsidRDefault="007F24BC" w:rsidP="00436554">
      <w:pPr>
        <w:widowControl w:val="0"/>
        <w:numPr>
          <w:ilvl w:val="1"/>
          <w:numId w:val="7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Colabore com outros membros da equipe, resolva conflitos de merge e revise as alterações feitas por outros desenvolvedores.</w:t>
      </w:r>
    </w:p>
    <w:p w14:paraId="2A82DD5E" w14:textId="512DCF50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4157E97" w14:textId="253C825F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A5E4CB4" w14:textId="5EB15C1F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5527FD15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6A9FE92" w14:textId="359B3D71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7FE1998" w14:textId="0EDB39E9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7F24BC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lastRenderedPageBreak/>
        <w:t>VALIDAÇ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Ã</w:t>
      </w:r>
      <w:r w:rsidRPr="007F24BC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 DE INTEGRAÇ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Ã</w:t>
      </w:r>
      <w:r w:rsidRPr="007F24BC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O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31FF0F28" w14:textId="37CB3995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Para validar a integração entre a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o repositório </w:t>
      </w:r>
      <w:proofErr w:type="spellStart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após a configuração, siga estas etapas:</w:t>
      </w:r>
    </w:p>
    <w:p w14:paraId="0A6CDDF4" w14:textId="0D8B7E6F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F90FB1C" w14:textId="50EAF640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1. Verificação de Status 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583D7872" w14:textId="77777777" w:rsidR="007F24BC" w:rsidRPr="007F24BC" w:rsidRDefault="007F24BC" w:rsidP="00436554">
      <w:pPr>
        <w:widowControl w:val="0"/>
        <w:numPr>
          <w:ilvl w:val="0"/>
          <w:numId w:val="7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Abra o terminal ou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prompt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de comando no diretório do seu projeto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49428993" w14:textId="77D6F2AA" w:rsidR="007F24BC" w:rsidRDefault="007F24BC" w:rsidP="00436554">
      <w:pPr>
        <w:widowControl w:val="0"/>
        <w:numPr>
          <w:ilvl w:val="0"/>
          <w:numId w:val="7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Execute o comando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status. Isso mostrará o status atual do repositório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local, indicando quais arquivos foram modificados, adicionados ou removidos desde o último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</w:t>
      </w:r>
      <w:proofErr w:type="spellEnd"/>
      <w:r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0C286576" w14:textId="04C92388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07D86BCF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2. Adição e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de Alterações:</w:t>
      </w:r>
    </w:p>
    <w:p w14:paraId="64A0B0A1" w14:textId="77777777" w:rsidR="007F24BC" w:rsidRPr="007F24BC" w:rsidRDefault="007F24BC" w:rsidP="00436554">
      <w:pPr>
        <w:widowControl w:val="0"/>
        <w:numPr>
          <w:ilvl w:val="0"/>
          <w:numId w:val="7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Faça algumas alterações em seu projeto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como modificar um script, adicionar um novo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asset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ou mover um objeto na cena.</w:t>
      </w:r>
    </w:p>
    <w:p w14:paraId="03A50C20" w14:textId="77777777" w:rsidR="007F24BC" w:rsidRPr="007F24BC" w:rsidRDefault="007F24BC" w:rsidP="00436554">
      <w:pPr>
        <w:widowControl w:val="0"/>
        <w:numPr>
          <w:ilvl w:val="0"/>
          <w:numId w:val="7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Execute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status</w:t>
      </w: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novamente para ver as alterações não rastreadas pelo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6DCECFDC" w14:textId="77777777" w:rsidR="007F24BC" w:rsidRPr="007F24BC" w:rsidRDefault="007F24BC" w:rsidP="00436554">
      <w:pPr>
        <w:widowControl w:val="0"/>
        <w:numPr>
          <w:ilvl w:val="0"/>
          <w:numId w:val="7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Adicione as alterações ao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staged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area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com 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add</w:t>
      </w:r>
      <w:proofErr w:type="spellEnd"/>
      <w:proofErr w:type="gram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.</w:t>
      </w: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  <w:proofErr w:type="gramEnd"/>
    </w:p>
    <w:p w14:paraId="32091984" w14:textId="3E53DDD5" w:rsidR="007F24BC" w:rsidRDefault="007F24BC" w:rsidP="00436554">
      <w:pPr>
        <w:widowControl w:val="0"/>
        <w:numPr>
          <w:ilvl w:val="0"/>
          <w:numId w:val="7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Faça um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das alterações usando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-m "Descrição concisa das alterações"</w:t>
      </w: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32721291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985D32D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3.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para o Repositório Remoto:</w:t>
      </w:r>
    </w:p>
    <w:p w14:paraId="69A32EA9" w14:textId="77777777" w:rsidR="007F24BC" w:rsidRPr="007F24BC" w:rsidRDefault="007F24BC" w:rsidP="00436554">
      <w:pPr>
        <w:widowControl w:val="0"/>
        <w:numPr>
          <w:ilvl w:val="0"/>
          <w:numId w:val="8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Envie as alterações para o repositório remoto com o comando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origin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master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(ou substitua "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master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" pelo nome do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branch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principal, se diferente).</w:t>
      </w:r>
    </w:p>
    <w:p w14:paraId="34420986" w14:textId="04C5A364" w:rsidR="007F24BC" w:rsidRDefault="007F24BC" w:rsidP="00436554">
      <w:pPr>
        <w:widowControl w:val="0"/>
        <w:numPr>
          <w:ilvl w:val="0"/>
          <w:numId w:val="8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Verifique se as alterações foram refletidas no repositório remoto acessando a plataforma de hospedagem de código (GitHub,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GitLab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etc.) e visualizando o histórico de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commits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do seu projeto.</w:t>
      </w:r>
    </w:p>
    <w:p w14:paraId="75EA070D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79C13675" w14:textId="5D328375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4. Atualização do Projeto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4E39DD7D" w14:textId="77777777" w:rsidR="007F24BC" w:rsidRPr="007F24BC" w:rsidRDefault="007F24BC" w:rsidP="00436554">
      <w:pPr>
        <w:widowControl w:val="0"/>
        <w:numPr>
          <w:ilvl w:val="0"/>
          <w:numId w:val="8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Após fazer alterações em outro local ou por outro membro da equipe, atualize o seu projeto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refletir essas alterações.</w:t>
      </w:r>
    </w:p>
    <w:p w14:paraId="1CF2DE7A" w14:textId="2E1D7EFA" w:rsidR="007F24BC" w:rsidRDefault="007F24BC" w:rsidP="00436554">
      <w:pPr>
        <w:widowControl w:val="0"/>
        <w:numPr>
          <w:ilvl w:val="0"/>
          <w:numId w:val="8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No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vá para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Assets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-&gt;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Sync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MonoDevelop</w:t>
      </w:r>
      <w:proofErr w:type="spellEnd"/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Project</w:t>
      </w: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garantir que os arquivos do projeto estejam sincronizados com o repositório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3C9CFD09" w14:textId="2BFDB504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F161280" w14:textId="77777777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0701984F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5. Teste de Colaboração:</w:t>
      </w:r>
    </w:p>
    <w:p w14:paraId="7BEE0670" w14:textId="77777777" w:rsidR="007F24BC" w:rsidRPr="007F24BC" w:rsidRDefault="007F24BC" w:rsidP="00436554">
      <w:pPr>
        <w:widowControl w:val="0"/>
        <w:numPr>
          <w:ilvl w:val="0"/>
          <w:numId w:val="8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Colabore com outros membros da equipe fazendo alterações simultâneas em diferentes partes do projeto.</w:t>
      </w:r>
    </w:p>
    <w:p w14:paraId="757A002E" w14:textId="7137A6AF" w:rsidR="007F24BC" w:rsidRDefault="007F24BC" w:rsidP="00436554">
      <w:pPr>
        <w:widowControl w:val="0"/>
        <w:numPr>
          <w:ilvl w:val="0"/>
          <w:numId w:val="8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Resolva conflitos de merge, se ocorrerem, usando ferramentas de merge integradas ao </w:t>
      </w:r>
      <w:proofErr w:type="spellStart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7F24BC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ou manualmente, conforme necessário.</w:t>
      </w:r>
    </w:p>
    <w:p w14:paraId="7F02860D" w14:textId="73C97821" w:rsid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3126FBE" w14:textId="45559946" w:rsidR="00582E1B" w:rsidRDefault="00582E1B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7FE5F6AE" w14:textId="343572C3" w:rsidR="00582E1B" w:rsidRDefault="00582E1B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9922D01" w14:textId="7B9B0DC1" w:rsidR="00582E1B" w:rsidRDefault="00582E1B" w:rsidP="00582E1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582E1B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PROCEDIMENTO DE VALIDAÇÃO DE INTREGAÇÃO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01807EEE" w14:textId="51090A41" w:rsidR="00582E1B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Para validar a integração de um sistema de controle de versão (SCV), como o </w:t>
      </w:r>
      <w:proofErr w:type="spellStart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com um ambiente de desenvolvimento, como a </w:t>
      </w:r>
      <w:proofErr w:type="spellStart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, siga este procedimento de validação:</w:t>
      </w:r>
    </w:p>
    <w:p w14:paraId="62DB321C" w14:textId="0E1E357D" w:rsid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76B0BE1" w14:textId="77777777" w:rsidR="00EE6CEE" w:rsidRP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Configuração Inicial:</w:t>
      </w:r>
    </w:p>
    <w:p w14:paraId="741B70E1" w14:textId="77777777" w:rsidR="00EE6CEE" w:rsidRP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Configuração do Repositório:</w:t>
      </w:r>
    </w:p>
    <w:p w14:paraId="1CD4A2D5" w14:textId="4E8198CC" w:rsidR="00EE6CEE" w:rsidRDefault="00EE6CEE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36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Verifique se o repositório </w:t>
      </w:r>
      <w:proofErr w:type="spellStart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está corretamente configurado e acessível. Certifique-se de ter permissão para acessá-lo.</w:t>
      </w:r>
    </w:p>
    <w:p w14:paraId="1852A4FD" w14:textId="619314E7" w:rsid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Configuração da </w:t>
      </w:r>
      <w:proofErr w:type="spellStart"/>
      <w:r w:rsidRPr="00EE6CE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E6CEE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295DE39" w14:textId="5CCF9962" w:rsid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Verifique se a </w:t>
      </w:r>
      <w:proofErr w:type="spellStart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EE6CEE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está configurada para trabalhar com controle de versão. Certifique-se de que os modos de serialização e versionamento estejam definidos corretamente.</w:t>
      </w:r>
    </w:p>
    <w:p w14:paraId="233C2530" w14:textId="556B5B15" w:rsidR="000766AA" w:rsidRDefault="000766AA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2BF0E0AB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Teste de Funcionalidades Básicas:</w:t>
      </w:r>
    </w:p>
    <w:p w14:paraId="258E49E2" w14:textId="77777777" w:rsidR="000766AA" w:rsidRPr="000766AA" w:rsidRDefault="000766AA" w:rsidP="00436554">
      <w:pPr>
        <w:widowControl w:val="0"/>
        <w:numPr>
          <w:ilvl w:val="0"/>
          <w:numId w:val="8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Criar, Editar e Excluir Arquivos:</w:t>
      </w:r>
    </w:p>
    <w:p w14:paraId="5EB52C3B" w14:textId="77777777" w:rsidR="000766AA" w:rsidRPr="000766AA" w:rsidRDefault="000766AA" w:rsidP="00436554">
      <w:pPr>
        <w:widowControl w:val="0"/>
        <w:numPr>
          <w:ilvl w:val="1"/>
          <w:numId w:val="8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Crie alguns arquivos na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Unity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como scripts, cenas ou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assets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. Edite e exclua alguns deles para verificar se as alterações são rastreadas pelo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676EB80F" w14:textId="77777777" w:rsidR="000766AA" w:rsidRPr="000766AA" w:rsidRDefault="000766AA" w:rsidP="00436554">
      <w:pPr>
        <w:widowControl w:val="0"/>
        <w:numPr>
          <w:ilvl w:val="0"/>
          <w:numId w:val="8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Adicionar,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1D98157B" w14:textId="77777777" w:rsidR="000766AA" w:rsidRPr="000766AA" w:rsidRDefault="000766AA" w:rsidP="00436554">
      <w:pPr>
        <w:widowControl w:val="0"/>
        <w:numPr>
          <w:ilvl w:val="1"/>
          <w:numId w:val="8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Adicione os arquivos criados ou modificados ao controle de versão usando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add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faça um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com uma mensagem descritiva usando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, e envie as alterações para o repositório remoto com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66135AF6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 xml:space="preserve">3. Teste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7C723F08" w14:textId="77777777" w:rsidR="000766AA" w:rsidRPr="000766AA" w:rsidRDefault="000766AA" w:rsidP="00436554">
      <w:pPr>
        <w:widowControl w:val="0"/>
        <w:numPr>
          <w:ilvl w:val="0"/>
          <w:numId w:val="8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Criação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45E90360" w14:textId="3BAA62F4" w:rsidR="000766AA" w:rsidRDefault="000766AA" w:rsidP="00436554">
      <w:pPr>
        <w:widowControl w:val="0"/>
        <w:numPr>
          <w:ilvl w:val="1"/>
          <w:numId w:val="8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Crie alguns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desenvolver novos recursos ou corrigir bugs isoladamente.</w:t>
      </w:r>
    </w:p>
    <w:p w14:paraId="12A2F965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7336241" w14:textId="77777777" w:rsidR="000766AA" w:rsidRPr="000766AA" w:rsidRDefault="000766AA" w:rsidP="00436554">
      <w:pPr>
        <w:widowControl w:val="0"/>
        <w:numPr>
          <w:ilvl w:val="0"/>
          <w:numId w:val="8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294D0C11" w14:textId="11464780" w:rsidR="000766AA" w:rsidRDefault="000766AA" w:rsidP="00436554">
      <w:pPr>
        <w:widowControl w:val="0"/>
        <w:numPr>
          <w:ilvl w:val="1"/>
          <w:numId w:val="84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Faça merge dos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de volta para o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branch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principal (como "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master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" ou "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main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") e verifique se as alterações são integradas corretamente.</w:t>
      </w:r>
    </w:p>
    <w:p w14:paraId="5031A8A1" w14:textId="1C1F0BFF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7FEFE5C3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Teste de Colaboração:</w:t>
      </w:r>
    </w:p>
    <w:p w14:paraId="6A7EC0C2" w14:textId="77777777" w:rsidR="000766AA" w:rsidRPr="000766AA" w:rsidRDefault="000766AA" w:rsidP="00436554">
      <w:pPr>
        <w:widowControl w:val="0"/>
        <w:numPr>
          <w:ilvl w:val="0"/>
          <w:numId w:val="8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Clonagem do Repositório:</w:t>
      </w:r>
    </w:p>
    <w:p w14:paraId="1BB5C964" w14:textId="15466538" w:rsidR="000766AA" w:rsidRDefault="000766AA" w:rsidP="00436554">
      <w:pPr>
        <w:widowControl w:val="0"/>
        <w:numPr>
          <w:ilvl w:val="1"/>
          <w:numId w:val="8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Peça a um colega para clonar o repositório em seu próprio ambiente de desenvolvimento.</w:t>
      </w:r>
    </w:p>
    <w:p w14:paraId="48A5C4EC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27FBBEEC" w14:textId="77777777" w:rsidR="000766AA" w:rsidRPr="000766AA" w:rsidRDefault="000766AA" w:rsidP="00436554">
      <w:pPr>
        <w:widowControl w:val="0"/>
        <w:numPr>
          <w:ilvl w:val="0"/>
          <w:numId w:val="8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Edição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7FD8230C" w14:textId="1A8078B0" w:rsidR="000766AA" w:rsidRDefault="000766AA" w:rsidP="00436554">
      <w:pPr>
        <w:widowControl w:val="0"/>
        <w:numPr>
          <w:ilvl w:val="1"/>
          <w:numId w:val="85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Peça ao colega para fazer algumas alterações, fazer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e enviar as alterações de volta para o repositório remoto.</w:t>
      </w:r>
    </w:p>
    <w:p w14:paraId="4DA2C171" w14:textId="77E3ED28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701F6DC2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Resolução de Conflitos:</w:t>
      </w:r>
    </w:p>
    <w:p w14:paraId="1ED2F7CB" w14:textId="77777777" w:rsidR="000766AA" w:rsidRPr="000766AA" w:rsidRDefault="000766AA" w:rsidP="00436554">
      <w:pPr>
        <w:widowControl w:val="0"/>
        <w:numPr>
          <w:ilvl w:val="0"/>
          <w:numId w:val="8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Conflitos de Merge:</w:t>
      </w:r>
    </w:p>
    <w:p w14:paraId="1E78E670" w14:textId="0A399955" w:rsidR="000766AA" w:rsidRDefault="000766AA" w:rsidP="00436554">
      <w:pPr>
        <w:widowControl w:val="0"/>
        <w:numPr>
          <w:ilvl w:val="1"/>
          <w:numId w:val="8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Se ocorrerem conflitos de merge, resolva-os manualmente ou usando ferramentas de merge integradas ao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5EBC0BB9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F2D194D" w14:textId="77777777" w:rsidR="000766AA" w:rsidRPr="000766AA" w:rsidRDefault="000766AA" w:rsidP="00436554">
      <w:pPr>
        <w:widowControl w:val="0"/>
        <w:numPr>
          <w:ilvl w:val="0"/>
          <w:numId w:val="8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Teste de Resolução:</w:t>
      </w:r>
    </w:p>
    <w:p w14:paraId="3C37BF40" w14:textId="648605A9" w:rsidR="000766AA" w:rsidRDefault="000766AA" w:rsidP="00436554">
      <w:pPr>
        <w:widowControl w:val="0"/>
        <w:numPr>
          <w:ilvl w:val="1"/>
          <w:numId w:val="86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Verifique se as alterações do colega foram integradas corretamente e se o projeto ainda está funcional.</w:t>
      </w:r>
    </w:p>
    <w:p w14:paraId="0493FED6" w14:textId="3CA4146F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BF8E014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Verificação no Repositório Remoto:</w:t>
      </w:r>
    </w:p>
    <w:p w14:paraId="7DB0C51B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51158616" w14:textId="77777777" w:rsidR="000766AA" w:rsidRPr="000766AA" w:rsidRDefault="000766AA" w:rsidP="00436554">
      <w:pPr>
        <w:widowControl w:val="0"/>
        <w:numPr>
          <w:ilvl w:val="0"/>
          <w:numId w:val="8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Verificação das Alterações:</w:t>
      </w:r>
    </w:p>
    <w:p w14:paraId="314E3CB1" w14:textId="3565FAC9" w:rsidR="000766AA" w:rsidRDefault="000766AA" w:rsidP="00436554">
      <w:pPr>
        <w:widowControl w:val="0"/>
        <w:numPr>
          <w:ilvl w:val="1"/>
          <w:numId w:val="8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Verifique se todas as alterações feitas localmente e pelo colega estão </w:t>
      </w: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lastRenderedPageBreak/>
        <w:t>refletidas corretamente no repositório remoto</w:t>
      </w:r>
      <w:r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.</w:t>
      </w:r>
    </w:p>
    <w:p w14:paraId="2452D31A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0BD9D1F" w14:textId="77777777" w:rsidR="000766AA" w:rsidRPr="000766AA" w:rsidRDefault="000766AA" w:rsidP="00436554">
      <w:pPr>
        <w:widowControl w:val="0"/>
        <w:numPr>
          <w:ilvl w:val="0"/>
          <w:numId w:val="8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Histórico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6541A133" w14:textId="77777777" w:rsidR="000766AA" w:rsidRPr="000766AA" w:rsidRDefault="000766AA" w:rsidP="00436554">
      <w:pPr>
        <w:widowControl w:val="0"/>
        <w:numPr>
          <w:ilvl w:val="1"/>
          <w:numId w:val="87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Analise o histórico de </w:t>
      </w:r>
      <w:proofErr w:type="spellStart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 xml:space="preserve"> para garantir que todas as alterações sejam registradas e documentadas adequadamente.</w:t>
      </w:r>
    </w:p>
    <w:p w14:paraId="7E0E00F4" w14:textId="14779ABC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6DDAA8A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Teste de Integração Contínua (CI):</w:t>
      </w:r>
    </w:p>
    <w:p w14:paraId="6D3E8CC1" w14:textId="77777777" w:rsidR="000766AA" w:rsidRPr="000766AA" w:rsidRDefault="000766AA" w:rsidP="00436554">
      <w:pPr>
        <w:widowControl w:val="0"/>
        <w:numPr>
          <w:ilvl w:val="0"/>
          <w:numId w:val="8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Configuração de CI:</w:t>
      </w:r>
    </w:p>
    <w:p w14:paraId="13AAC83E" w14:textId="7AA9BEB6" w:rsidR="000766AA" w:rsidRDefault="000766AA" w:rsidP="00436554">
      <w:pPr>
        <w:widowControl w:val="0"/>
        <w:numPr>
          <w:ilvl w:val="1"/>
          <w:numId w:val="8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Se estiver usando integração contínua, verifique se as alterações enviadas para o repositório remoto são automaticamente testadas e implantadas.</w:t>
      </w:r>
    </w:p>
    <w:p w14:paraId="5D0642BA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9D0BD61" w14:textId="77777777" w:rsidR="000766AA" w:rsidRPr="000766AA" w:rsidRDefault="000766AA" w:rsidP="00436554">
      <w:pPr>
        <w:widowControl w:val="0"/>
        <w:numPr>
          <w:ilvl w:val="0"/>
          <w:numId w:val="8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Feedback Automático:</w:t>
      </w:r>
    </w:p>
    <w:p w14:paraId="77FDF752" w14:textId="02FFBF96" w:rsidR="000766AA" w:rsidRDefault="000766AA" w:rsidP="00436554">
      <w:pPr>
        <w:widowControl w:val="0"/>
        <w:numPr>
          <w:ilvl w:val="1"/>
          <w:numId w:val="88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  <w:t>Verifique se você recebe feedback automático sobre a integração e implantação bem-sucedidas ou falhas nos testes.</w:t>
      </w:r>
    </w:p>
    <w:p w14:paraId="28658834" w14:textId="5A26FAE6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24742964" w14:textId="1764A105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0A81FF6E" w14:textId="3830E4CB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A79CE06" w14:textId="228BF998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0766AA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TÉCNICAS E TESTES DE VALIDAÇÃO DA INTEGRAÇÃO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6EF2F550" w14:textId="6B4E9B26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Para validar a integração entre a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um sistema de controle de versão (SCV), como 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, e garantir que o fluxo de trabalho seja suave e confiável, você pode usar várias técnicas e testes. Aqui estão algumas sugestões:</w:t>
      </w:r>
    </w:p>
    <w:p w14:paraId="41A30308" w14:textId="25B8180F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D755377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Testes Funcionais:</w:t>
      </w:r>
    </w:p>
    <w:p w14:paraId="4DEBB3AC" w14:textId="3FB705AE" w:rsidR="000766AA" w:rsidRDefault="000766AA" w:rsidP="00436554">
      <w:pPr>
        <w:widowControl w:val="0"/>
        <w:numPr>
          <w:ilvl w:val="0"/>
          <w:numId w:val="8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Criação de Arquivos: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Crie novos scripts, cenas e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assets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na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verifique se são corretamente rastreados pelo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B61B4AE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658AC44" w14:textId="1E5D7A90" w:rsidR="000766AA" w:rsidRDefault="000766AA" w:rsidP="00436554">
      <w:pPr>
        <w:widowControl w:val="0"/>
        <w:numPr>
          <w:ilvl w:val="0"/>
          <w:numId w:val="89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Edição e Exclusão: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Edite e exclua arquivos na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Unity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verifique se as alterações são refletidas corretamente no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7006D060" w14:textId="63DEBBB3" w:rsidR="000766AA" w:rsidRDefault="000766AA" w:rsidP="000766AA">
      <w:pPr>
        <w:pStyle w:val="PargrafodaLista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2D3C107" w14:textId="40A1252D" w:rsidR="000766AA" w:rsidRDefault="000766AA" w:rsidP="000766AA">
      <w:pPr>
        <w:pStyle w:val="PargrafodaLista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11BFE1A" w14:textId="77777777" w:rsidR="000766AA" w:rsidRDefault="000766AA" w:rsidP="000766AA">
      <w:pPr>
        <w:pStyle w:val="PargrafodaLista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BBC9414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2. Testes de Controle de Versão:</w:t>
      </w:r>
    </w:p>
    <w:p w14:paraId="22D4C67E" w14:textId="29EFDB40" w:rsidR="000766AA" w:rsidRDefault="000766AA" w:rsidP="00436554">
      <w:pPr>
        <w:widowControl w:val="0"/>
        <w:numPr>
          <w:ilvl w:val="0"/>
          <w:numId w:val="9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Adicionar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Adicione arquivos ao controle de versão com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add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faça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com mensagens descritivas usando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verifique se as alterações são registradas corretamente no histórico de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71BAFBBE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7CF94EE" w14:textId="77777777" w:rsidR="000766AA" w:rsidRPr="000766AA" w:rsidRDefault="000766AA" w:rsidP="00436554">
      <w:pPr>
        <w:widowControl w:val="0"/>
        <w:numPr>
          <w:ilvl w:val="0"/>
          <w:numId w:val="90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Pull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Envie as alterações para o repositório remoto com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verifique se o repositório remoto reflete as atualizações. Em seguida, faça um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pull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em outro ambiente de desenvolvimento para garantir que as alterações sejam baixadas corretamente.</w:t>
      </w:r>
    </w:p>
    <w:p w14:paraId="0333A9D4" w14:textId="2D589708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B5AF6AD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3. Testes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722AD0F7" w14:textId="021A6517" w:rsidR="000766AA" w:rsidRDefault="000766AA" w:rsidP="00436554">
      <w:pPr>
        <w:widowControl w:val="0"/>
        <w:numPr>
          <w:ilvl w:val="0"/>
          <w:numId w:val="9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Criação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Crie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desenvolver novos recursos ou correções de bugs isoladamente e verifique se as alterações são feitas nos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corretos.</w:t>
      </w:r>
    </w:p>
    <w:p w14:paraId="49A4CB71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F9F956E" w14:textId="77777777" w:rsidR="000766AA" w:rsidRPr="000766AA" w:rsidRDefault="000766AA" w:rsidP="00436554">
      <w:pPr>
        <w:widowControl w:val="0"/>
        <w:numPr>
          <w:ilvl w:val="0"/>
          <w:numId w:val="91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Merging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Faça merge dos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branches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de volta para 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branch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principal e verifique se as alterações são integradas corretamente, sem conflitos.</w:t>
      </w:r>
    </w:p>
    <w:p w14:paraId="3AA6D876" w14:textId="521D8EB6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31BAAB9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Testes de Colaboração:</w:t>
      </w:r>
    </w:p>
    <w:p w14:paraId="2864C1F9" w14:textId="648D9519" w:rsidR="000766AA" w:rsidRDefault="000766AA" w:rsidP="00436554">
      <w:pPr>
        <w:widowControl w:val="0"/>
        <w:numPr>
          <w:ilvl w:val="0"/>
          <w:numId w:val="9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Clonagem do Repositório: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Peça a um colega para clonar o repositório em seu próprio ambiente de desenvolvimento e verifique se eles podem acessar e trabalhar no projeto corretamente.</w:t>
      </w:r>
    </w:p>
    <w:p w14:paraId="269DBD85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C723769" w14:textId="0C7C5E34" w:rsidR="000766AA" w:rsidRDefault="000766AA" w:rsidP="00436554">
      <w:pPr>
        <w:widowControl w:val="0"/>
        <w:numPr>
          <w:ilvl w:val="0"/>
          <w:numId w:val="92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Edição 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por Outro Desenvolvedor: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Peça ao colega para fazer algumas alterações, fazer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commits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enviar as alterações de volta para o repositório remoto. Em seguida, verifique se as alterações são integradas corretamente em seu ambiente de desenvolvimento.</w:t>
      </w:r>
    </w:p>
    <w:p w14:paraId="3C5546F1" w14:textId="77777777" w:rsidR="000766AA" w:rsidRDefault="000766AA" w:rsidP="000766AA">
      <w:pPr>
        <w:pStyle w:val="PargrafodaLista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A369DED" w14:textId="18F1A1F1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8DE681B" w14:textId="574C8735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DEBED52" w14:textId="7777777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E543370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5. Testes de Integração Contínua (CI):</w:t>
      </w:r>
    </w:p>
    <w:p w14:paraId="538D062C" w14:textId="77777777" w:rsidR="000766AA" w:rsidRPr="000766AA" w:rsidRDefault="000766AA" w:rsidP="00436554">
      <w:pPr>
        <w:widowControl w:val="0"/>
        <w:numPr>
          <w:ilvl w:val="0"/>
          <w:numId w:val="93"/>
        </w:numPr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Configuração de CI: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Se estiver usando integração contínua, verifique se as alterações enviadas para o repositório remoto são automaticamente testadas e implantadas. Em seguida, verifique se você recebe feedback automático sobre a integração e implantação bem-sucedidas ou falhas nos testes.</w:t>
      </w:r>
    </w:p>
    <w:p w14:paraId="4F7EEFFF" w14:textId="03C5C35D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5A8AF0C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Testes de Conflitos:</w:t>
      </w:r>
    </w:p>
    <w:p w14:paraId="54E48619" w14:textId="2AF76110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Conflitos de Merge: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Faça alterações simultâneas em diferentes partes do projeto em ambientes de desenvolvimento separados para criar conflitos de merge. Em seguida, resolva esses conflitos manualmente ou usando ferramentas de merge e verifique se as alterações são integradas corretamente.</w:t>
      </w:r>
    </w:p>
    <w:p w14:paraId="6F535F94" w14:textId="6C869684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7C63E99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7. Testes de </w:t>
      </w:r>
      <w:proofErr w:type="spellStart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Rollback</w:t>
      </w:r>
      <w:proofErr w:type="spellEnd"/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:</w:t>
      </w:r>
    </w:p>
    <w:p w14:paraId="02493992" w14:textId="4B2069D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Reverter Alterações: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Faça alterações indesejadas em seu projeto, faça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commit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envie para o repositório remoto. Em seguida, use 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Git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para reverter as alterações e verifique se o projeto volta ao estado anterior corretamente.</w:t>
      </w:r>
    </w:p>
    <w:p w14:paraId="358941A9" w14:textId="6DA8C11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E04813E" w14:textId="0DDF2B53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E3C22A2" w14:textId="7777777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234458A" w14:textId="14099691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0766AA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PROGRAMAÇÃO ORIENTADA A OBJETOS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4EE1F9F0" w14:textId="13E714F6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A Programação Orientada a Objetos (POO) é um paradigma de programação que se baseia no conceito de "objetos", que podem conter dados (conhecidos como atributos) e métodos (funções que operam nesses dados). Aqui estão alguns conceitos-chave da POO:</w:t>
      </w:r>
    </w:p>
    <w:p w14:paraId="231BD080" w14:textId="7D1A7BA3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8F980A7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Classes e Objetos:</w:t>
      </w:r>
    </w:p>
    <w:p w14:paraId="7C0624CE" w14:textId="3187CF4E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Uma classe é um modelo para criar objetos. Um objeto é uma instância de uma classe, com seus próprios valores para os atributos da classe.</w:t>
      </w:r>
    </w:p>
    <w:p w14:paraId="4228AFFD" w14:textId="2DF44FC8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B6D9556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Encapsulamento:</w:t>
      </w:r>
    </w:p>
    <w:p w14:paraId="10A58174" w14:textId="6D09008A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Encapsulamento é o conceito de ocultar os detalhes de implementação interna de um objeto e expor apenas uma interface para interagir com ele. Isso é alcançado usando 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 xml:space="preserve">modificadores de acesso (como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public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private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</w:t>
      </w:r>
      <w:proofErr w:type="spellStart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protected</w:t>
      </w:r>
      <w:proofErr w:type="spellEnd"/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) para controlar o acesso aos atributos e métodos de uma classe.</w:t>
      </w:r>
    </w:p>
    <w:p w14:paraId="0D668FEB" w14:textId="32ABDF7F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657FB4A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Herança:</w:t>
      </w:r>
    </w:p>
    <w:p w14:paraId="06A9DCAA" w14:textId="75BA0ACC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Herança é a capacidade de uma classe herdar atributos e métodos de outra classe. Isso promove a reutilização de código e permite a criação de hierarquias de classes.</w:t>
      </w:r>
    </w:p>
    <w:p w14:paraId="7D3D307D" w14:textId="2F7A1955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BD67145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Polimorfismo:</w:t>
      </w:r>
    </w:p>
    <w:p w14:paraId="7A2A9756" w14:textId="591D4DD4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Polimorfismo permite que objetos de diferentes classes sejam tratados de maneira uniforme. Isso é alcançado por meio de métodos com o mesmo nome em classes diferentes, mas com comportamentos diferentes.</w:t>
      </w:r>
    </w:p>
    <w:p w14:paraId="543FA3FE" w14:textId="28832948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14AB6C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Abstração:</w:t>
      </w:r>
    </w:p>
    <w:p w14:paraId="4AD3791C" w14:textId="0BE0A9B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Abstração é o conceito de representar características essenciais de um objeto, ignorando detalhes desnecessários. Isso é alcançado por meio da definição de classes com métodos que encapsulam a complexidade e fornecem uma interface simples para interagir com o objeto.</w:t>
      </w:r>
    </w:p>
    <w:p w14:paraId="44DB7BAA" w14:textId="33240CB7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EDA3ADB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Métodos e Atributos:</w:t>
      </w:r>
    </w:p>
    <w:p w14:paraId="090887CC" w14:textId="35C794CF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Métodos são funções associadas a uma classe que operam nos dados da classe. Atributos são variáveis que armazenam dados associados a um objeto.</w:t>
      </w:r>
    </w:p>
    <w:p w14:paraId="44A4A18A" w14:textId="7AD60AE3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D4C4EBA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Instanciação:</w:t>
      </w:r>
    </w:p>
    <w:p w14:paraId="006CABEB" w14:textId="2954186B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Instanciação é o processo de criar um objeto de uma classe. Isso é feito usando o operador </w:t>
      </w: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new</w:t>
      </w: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em muitas linguagens de programação.</w:t>
      </w:r>
    </w:p>
    <w:p w14:paraId="1A39988A" w14:textId="2E9DAD8A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878A8C3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8. Mensagens e Comunicação entre Objetos:</w:t>
      </w:r>
    </w:p>
    <w:p w14:paraId="721764F1" w14:textId="4D0036B3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0766AA">
        <w:rPr>
          <w:rFonts w:ascii="Arial" w:hAnsi="Arial" w:cs="Arial"/>
          <w:iCs/>
          <w:color w:val="404040" w:themeColor="text1" w:themeTint="BF"/>
          <w:sz w:val="24"/>
          <w:szCs w:val="24"/>
        </w:rPr>
        <w:t>Objetos interagem entre si enviando mensagens. Uma mensagem é uma solicitação para um objeto executar um de seus métodos.</w:t>
      </w:r>
    </w:p>
    <w:p w14:paraId="7575C5DA" w14:textId="40B689E9" w:rsid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5D57627" w14:textId="59228D15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D8B5372" w14:textId="77777777" w:rsidR="00F84CB1" w:rsidRPr="000766AA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27FBC3C" w14:textId="3682F4CD" w:rsidR="000766AA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lastRenderedPageBreak/>
        <w:t>A POO é amplamente utilizada em muitas linguagens de programação, como Java, C++, Python, C#, entre outras, e oferece uma maneira eficaz de organizar e estruturar o código, promovendo reutilização, manutenção e extensibilidade.</w:t>
      </w:r>
    </w:p>
    <w:p w14:paraId="58F63590" w14:textId="7871AE06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C2E1EC8" w14:textId="505FA936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0EB4C32" w14:textId="5DD6C9E4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E97392" w14:textId="5064A630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F84CB1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ESTRUTURAS DE DADOS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404865B7" w14:textId="11838387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As estruturas de dados são formas de organizar e armazenar dados em computadores de maneira eficiente, permitindo operações como inserção, exclusão, busca e ordenação. Aqui estão algumas estruturas de dados comuns:</w:t>
      </w:r>
    </w:p>
    <w:p w14:paraId="7D598B96" w14:textId="6F4CE683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1CE4AE0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1. Listas Ligadas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Linked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Lists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140C24B8" w14:textId="706A8764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lista ligada é uma coleção de elementos onde cada elemento possui um valor e uma referência ao próximo elemento na lista. Existem dois tipos principais: lista ligada simples e lista ligada dupla.</w:t>
      </w:r>
    </w:p>
    <w:p w14:paraId="41D8F998" w14:textId="3BEC1635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504EB490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Pilhas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Stacks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6B1CCEDC" w14:textId="1BD34859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pilha é uma estrutura de dados que segue o princípio LIFO (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Last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In, 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First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Out), onde o último elemento inserido é o primeiro a ser removido. Operações comuns incluem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push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(inserir) e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pop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(remover).</w:t>
      </w:r>
    </w:p>
    <w:p w14:paraId="138B4A03" w14:textId="61A31A19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FBDE97B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Filas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Queues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492D1616" w14:textId="71FA9694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fila é uma estrutura de dados que segue o princípio FIFO (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First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In, 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First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Out), onde o primeiro elemento inserido é o primeiro a ser removido. Operações comuns incluem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enqueue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(inserir) e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dequeue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(remover).</w:t>
      </w:r>
    </w:p>
    <w:p w14:paraId="356FA8D2" w14:textId="17AC6046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07DA02D6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Árvores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Trees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4AF62B0E" w14:textId="39785FDE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árvore é uma estrutura de dados hierárquica composta por nós, onde cada nó possui um valor e zero ou mais nós filhos. Existem muitos tipos de árvores, como árvores binárias, árvores de busca binária, árvores balanceadas, árvores AVL, entre outras.</w:t>
      </w:r>
    </w:p>
    <w:p w14:paraId="5A02A023" w14:textId="31C657E0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B2DEA22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 xml:space="preserve">5. Tabelas de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Hash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Hash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Tables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2125FB34" w14:textId="38117EDC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Uma tabela de 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hash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é uma estrutura de dados que mapeia chaves para valores usando uma função de </w:t>
      </w:r>
      <w:proofErr w:type="spellStart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hash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 Isso permite acesso rápido aos dados com base em suas chaves.</w:t>
      </w:r>
    </w:p>
    <w:p w14:paraId="123C9B23" w14:textId="3A183FB1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0B159CD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Grafos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Graphs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4F50490F" w14:textId="44479910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 grafo é uma estrutura de dados composta por vértices (ou nós) e arestas que conectam esses vértices. Os grafos podem ser direcionados (com arestas direcionadas) ou não direcionados.</w:t>
      </w:r>
    </w:p>
    <w:p w14:paraId="09C7D2C8" w14:textId="51EDFF92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52EE067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Matrizes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Arrays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327277BB" w14:textId="4195009B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matriz é uma estrutura de dados que armazena uma coleção de elementos em uma grade bidimensional, onde cada elemento é acessado por um ou mais índices.</w:t>
      </w:r>
    </w:p>
    <w:p w14:paraId="0C450278" w14:textId="4E7C65FF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0E4EA02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8. Filas de Prioridade (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Priority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Queues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):</w:t>
      </w:r>
    </w:p>
    <w:p w14:paraId="1561CE84" w14:textId="4FA04E10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Uma fila de prioridade é uma estrutura de dados semelhante a uma fila, mas cada elemento possui uma prioridade associada. Elementos com prioridade mais alta são removidos primeiro.</w:t>
      </w:r>
    </w:p>
    <w:p w14:paraId="53DFA96F" w14:textId="4673D733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5138B21" w14:textId="39CD5565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551C675" w14:textId="7D3723E8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352050E1" w14:textId="093220EC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  <w:r w:rsidRPr="00F84CB1"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TIPOS GENÉRICOS DE PROGRAMAÇÃO ORIENTADA A OBJETOS</w:t>
      </w:r>
      <w:r>
        <w:rPr>
          <w:rFonts w:ascii="Arial" w:hAnsi="Arial" w:cs="Arial"/>
          <w:b/>
          <w:iCs/>
          <w:color w:val="404040" w:themeColor="text1" w:themeTint="BF"/>
          <w:sz w:val="28"/>
          <w:szCs w:val="28"/>
        </w:rPr>
        <w:t>:</w:t>
      </w:r>
    </w:p>
    <w:p w14:paraId="6325A66B" w14:textId="6536396E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  <w:r w:rsidRPr="00F84CB1">
        <w:rPr>
          <w:rFonts w:ascii="Arial" w:hAnsi="Arial" w:cs="Arial"/>
          <w:iCs/>
          <w:color w:val="404040" w:themeColor="text1" w:themeTint="BF"/>
          <w:sz w:val="28"/>
          <w:szCs w:val="28"/>
        </w:rPr>
        <w:t>Na Programação Orientada a Objetos (POO), os tipos genéricos ou parâmetros genéricos são uma característica que permite criar classes, interfaces e métodos que operam em tipos específicos, sem especificar esses tipos até o momento da instanciação ou invocação. Isso oferece flexibilidade e reutilização de código. Aqui estão alguns tipos genéricos comuns:</w:t>
      </w:r>
    </w:p>
    <w:p w14:paraId="6C461FDA" w14:textId="2EA2657F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</w:p>
    <w:p w14:paraId="271C9813" w14:textId="0F02C9B4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</w:p>
    <w:p w14:paraId="7900A5BA" w14:textId="77777777" w:rsid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8"/>
          <w:szCs w:val="28"/>
        </w:rPr>
      </w:pPr>
    </w:p>
    <w:p w14:paraId="263BDEB6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8"/>
          <w:szCs w:val="28"/>
        </w:rPr>
        <w:lastRenderedPageBreak/>
        <w:t>1. Classes Genéricas:</w:t>
      </w:r>
    </w:p>
    <w:p w14:paraId="47697E55" w14:textId="75052D06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Classes que podem ser parametrizadas com um ou mais tipos.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List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onde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é o tipo dos elementos da lista.</w:t>
      </w:r>
    </w:p>
    <w:p w14:paraId="629D3557" w14:textId="441435AE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7DC16AD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2. Métodos Genéricos:</w:t>
      </w:r>
    </w:p>
    <w:p w14:paraId="565C1D57" w14:textId="361F54D6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Métodos que podem operar em tipos específicos sem conhecê-los previamente.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public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T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Metodo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</w:t>
      </w:r>
      <w:proofErr w:type="gram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&gt;(</w:t>
      </w:r>
      <w:proofErr w:type="gram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T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parametro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) { ... }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B0657E7" w14:textId="6D6721AA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E52A256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3. Interfaces Genéricas:</w:t>
      </w:r>
    </w:p>
    <w:p w14:paraId="28837490" w14:textId="75A314D5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Interfaces que podem ser parametrizadas com um ou mais tipos.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IComparer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que define um método para comparar objetos do tipo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0C633581" w14:textId="55084EBC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4D6B8A60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4. Delegados Genéricos:</w:t>
      </w:r>
    </w:p>
    <w:p w14:paraId="3AC156F7" w14:textId="7AEF2AA0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Delegados que podem ser parametrizados com tipos específicos.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Func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&lt;T,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TResult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que representa um método que aceita um argumento do tipo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e retorna um resultado do tipo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TResult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44432B2B" w14:textId="5FDBF1F4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1D978AB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5. Declarativos Genéricos:</w:t>
      </w:r>
    </w:p>
    <w:p w14:paraId="13DDF59C" w14:textId="16C8975B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Tipos genéricos que são usados ​​para declarar variáveis, campos, parâmetros e retornos de métodos.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public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class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MinhaClasse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&lt;T&gt; </w:t>
      </w:r>
      <w:proofErr w:type="gram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{ ...</w:t>
      </w:r>
      <w:proofErr w:type="gram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}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286331B0" w14:textId="0075E630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E0B15FF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6. Restrições Genéricas:</w:t>
      </w:r>
    </w:p>
    <w:p w14:paraId="460C6A39" w14:textId="2F1F62A1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Restrições que podem ser aplicadas a tipos genéricos para impor limitações em seus parâmetros. Exemplo: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where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gram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 :</w:t>
      </w:r>
      <w:proofErr w:type="gram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IComparable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que restringe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 a tipos que implementam a interface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IComparable</w:t>
      </w:r>
      <w:proofErr w:type="spellEnd"/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</w:p>
    <w:p w14:paraId="62178138" w14:textId="3AC52D2B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7FEA502C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7. Coleções Genéricas:</w:t>
      </w:r>
    </w:p>
    <w:p w14:paraId="39628CB5" w14:textId="5E5EDA61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Coleções que podem armazenar e manipular elementos de um tipo específico. Exemplos incluem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List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Dictionary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TKey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TValue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Queue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,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Stack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&lt;T&gt;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, entre outros.</w:t>
      </w:r>
    </w:p>
    <w:p w14:paraId="77ECABDA" w14:textId="56663CB7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2B342919" w14:textId="77777777" w:rsidR="00F84CB1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1983D8B1" w14:textId="77777777" w:rsidR="00F84CB1" w:rsidRPr="00F84CB1" w:rsidRDefault="00F84CB1" w:rsidP="00F84CB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lastRenderedPageBreak/>
        <w:t>8. Tipos Anônimos:</w:t>
      </w:r>
    </w:p>
    <w:p w14:paraId="3A2F1C7D" w14:textId="03FDE8E0" w:rsidR="00F84CB1" w:rsidRPr="000766AA" w:rsidRDefault="00F84CB1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 xml:space="preserve">Tipos genéricos que são inferidos pelo compilador e não requerem declaração explícita. Exemplo: </w:t>
      </w:r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var </w:t>
      </w:r>
      <w:proofErr w:type="spellStart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>meuObjeto</w:t>
      </w:r>
      <w:proofErr w:type="spellEnd"/>
      <w:r w:rsidRPr="00F84CB1"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  <w:t xml:space="preserve"> = new { Propriedade1 = valor1, Propriedade2 = valor2 };</w:t>
      </w:r>
      <w:r w:rsidRPr="00F84CB1">
        <w:rPr>
          <w:rFonts w:ascii="Arial" w:hAnsi="Arial" w:cs="Arial"/>
          <w:iCs/>
          <w:color w:val="404040" w:themeColor="text1" w:themeTint="BF"/>
          <w:sz w:val="24"/>
          <w:szCs w:val="24"/>
        </w:rPr>
        <w:t>.</w:t>
      </w:r>
      <w:bookmarkStart w:id="8" w:name="_GoBack"/>
      <w:bookmarkEnd w:id="8"/>
    </w:p>
    <w:p w14:paraId="46C624AD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144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4B77E687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E1BF180" w14:textId="77777777" w:rsidR="000766AA" w:rsidRPr="000766AA" w:rsidRDefault="000766AA" w:rsidP="000766AA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12921AC2" w14:textId="77777777" w:rsidR="000766AA" w:rsidRDefault="000766AA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40DFB6D7" w14:textId="77777777" w:rsidR="00EE6CEE" w:rsidRPr="00EE6CEE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7F6C3AB" w14:textId="77777777" w:rsidR="00EE6CEE" w:rsidRPr="007F24BC" w:rsidRDefault="00EE6CEE" w:rsidP="00EE6CE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49EBA5F5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5B7A8808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5B9F23D5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3364CCB5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ind w:left="720"/>
        <w:jc w:val="both"/>
        <w:rPr>
          <w:rFonts w:ascii="Arial" w:hAnsi="Arial" w:cs="Arial"/>
          <w:bCs/>
          <w:iCs/>
          <w:color w:val="404040" w:themeColor="text1" w:themeTint="BF"/>
          <w:sz w:val="24"/>
          <w:szCs w:val="24"/>
        </w:rPr>
      </w:pPr>
    </w:p>
    <w:p w14:paraId="60F5CCB1" w14:textId="77777777" w:rsidR="007F24BC" w:rsidRPr="007F24BC" w:rsidRDefault="007F24BC" w:rsidP="007F24BC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iCs/>
          <w:color w:val="404040" w:themeColor="text1" w:themeTint="BF"/>
          <w:sz w:val="24"/>
          <w:szCs w:val="24"/>
        </w:rPr>
      </w:pPr>
    </w:p>
    <w:p w14:paraId="61BFFF6B" w14:textId="77777777" w:rsidR="007F24BC" w:rsidRPr="007F24BC" w:rsidRDefault="007F24BC" w:rsidP="004E2FBE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iCs/>
          <w:color w:val="404040" w:themeColor="text1" w:themeTint="BF"/>
          <w:sz w:val="24"/>
          <w:szCs w:val="24"/>
        </w:rPr>
      </w:pPr>
    </w:p>
    <w:p w14:paraId="6DA923CA" w14:textId="77777777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7B0EA7B0" w14:textId="7C43F389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55E2BE7D" w14:textId="1A496213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0C442F5F" w14:textId="2EDA1964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000CEEEB" w14:textId="0B365BD5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3F6D9F2C" w14:textId="6B80233B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2DD48AAB" w14:textId="4DD87BE4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0515B565" w14:textId="2CDC95D2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256C609F" w14:textId="77777777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113A4BE6" w14:textId="047E71C1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01DE9943" w14:textId="53AA4FE4" w:rsid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47C7D2A5" w14:textId="77777777" w:rsidR="004E2FBE" w:rsidRPr="004E2FBE" w:rsidRDefault="004E2FBE" w:rsidP="004F630B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iCs/>
          <w:color w:val="404040" w:themeColor="text1" w:themeTint="BF"/>
          <w:sz w:val="28"/>
          <w:szCs w:val="28"/>
        </w:rPr>
      </w:pPr>
    </w:p>
    <w:p w14:paraId="611BBBFD" w14:textId="67884B18" w:rsid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691D5732" w14:textId="77777777" w:rsidR="00AF5DC4" w:rsidRPr="00AF5DC4" w:rsidRDefault="00AF5DC4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Style w:val="nfaseSutil"/>
          <w:rFonts w:ascii="Arial" w:hAnsi="Arial" w:cs="Arial"/>
          <w:i w:val="0"/>
          <w:sz w:val="24"/>
          <w:szCs w:val="24"/>
        </w:rPr>
      </w:pPr>
    </w:p>
    <w:p w14:paraId="75C80B0B" w14:textId="165C9D7C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7A125484" w14:textId="2C414E2E" w:rsidR="00BE59DD" w:rsidRDefault="00BE59DD" w:rsidP="00593D31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</w:p>
    <w:p w14:paraId="50CD3EFF" w14:textId="1CF93358" w:rsidR="008C068A" w:rsidRDefault="00BE59DD" w:rsidP="002271F9">
      <w:pPr>
        <w:widowControl w:val="0"/>
        <w:tabs>
          <w:tab w:val="left" w:pos="7938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1 ReferÊNCIAS</w:t>
      </w:r>
    </w:p>
    <w:p w14:paraId="1F3366B3" w14:textId="30A73C57" w:rsidR="002271F9" w:rsidRPr="002271F9" w:rsidRDefault="002271F9" w:rsidP="002271F9">
      <w:pPr>
        <w:pStyle w:val="Subttulo"/>
      </w:pPr>
    </w:p>
    <w:sectPr w:rsidR="002271F9" w:rsidRPr="002271F9" w:rsidSect="00783E6D">
      <w:headerReference w:type="default" r:id="rId15"/>
      <w:pgSz w:w="11920" w:h="16840"/>
      <w:pgMar w:top="1701" w:right="1147" w:bottom="1135" w:left="1701" w:header="720" w:footer="720" w:gutter="0"/>
      <w:pgNumType w:start="14"/>
      <w:cols w:space="720" w:equalWidth="0">
        <w:col w:w="9072"/>
      </w:cols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iblioteca UNESP Itapeva" w:date="2016-03-29T19:16:00Z" w:initials="BIT">
    <w:p w14:paraId="106F8D6B" w14:textId="77777777" w:rsidR="00E41542" w:rsidRDefault="00E41542" w:rsidP="00AF1D46">
      <w:pPr>
        <w:pStyle w:val="Textodecomentrio"/>
      </w:pPr>
      <w:r>
        <w:rPr>
          <w:rStyle w:val="Refdecomentrio"/>
          <w:rFonts w:cs="Calibri"/>
        </w:rPr>
        <w:annotationRef/>
      </w:r>
    </w:p>
    <w:p w14:paraId="2290F6FF" w14:textId="77777777" w:rsidR="00E41542" w:rsidRDefault="00E41542" w:rsidP="00AF1D46">
      <w:pPr>
        <w:pStyle w:val="Textodecomentrio"/>
        <w:rPr>
          <w:b/>
          <w:bCs/>
          <w:caps/>
        </w:rPr>
      </w:pPr>
      <w:r w:rsidRPr="00800107">
        <w:rPr>
          <w:b/>
          <w:bCs/>
          <w:caps/>
        </w:rPr>
        <w:t>Obrigatório</w:t>
      </w:r>
    </w:p>
    <w:p w14:paraId="2E606629" w14:textId="77777777" w:rsidR="00E41542" w:rsidRDefault="00E41542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433BFE59" w14:textId="77777777" w:rsidR="00E41542" w:rsidRDefault="00E41542" w:rsidP="00AF1D46">
      <w:pPr>
        <w:pStyle w:val="Textodecomentrio"/>
        <w:rPr>
          <w:b/>
          <w:bCs/>
          <w:caps/>
        </w:rPr>
      </w:pPr>
      <w:r>
        <w:rPr>
          <w:b/>
          <w:bCs/>
          <w:caps/>
        </w:rPr>
        <w:t>Centralizado</w:t>
      </w:r>
    </w:p>
    <w:p w14:paraId="6F9972CC" w14:textId="77777777" w:rsidR="00E41542" w:rsidRDefault="00E41542" w:rsidP="00AF1D46">
      <w:pPr>
        <w:pStyle w:val="Textodecomentrio"/>
      </w:pPr>
      <w:r w:rsidRPr="00227354">
        <w:rPr>
          <w:b/>
          <w:bCs/>
          <w:caps/>
        </w:rPr>
        <w:t>EM MAIÚSCULO</w:t>
      </w:r>
      <w:r>
        <w:rPr>
          <w:b/>
          <w:bCs/>
          <w:caps/>
        </w:rPr>
        <w:t xml:space="preserve"> e negrito</w:t>
      </w:r>
    </w:p>
  </w:comment>
  <w:comment w:id="4" w:author="Biblioteca UNESP Itapeva" w:date="2016-03-29T19:16:00Z" w:initials="BIT">
    <w:p w14:paraId="6CD5ED79" w14:textId="77777777" w:rsidR="00E41542" w:rsidRDefault="00E41542" w:rsidP="00AF1D46">
      <w:pPr>
        <w:pStyle w:val="Textodecomentrio"/>
        <w:rPr>
          <w:b/>
          <w:bCs/>
          <w:caps/>
          <w:sz w:val="24"/>
          <w:szCs w:val="24"/>
        </w:rPr>
      </w:pPr>
      <w:r>
        <w:rPr>
          <w:rStyle w:val="Refdecomentrio"/>
          <w:rFonts w:cs="Calibri"/>
        </w:rPr>
        <w:annotationRef/>
      </w:r>
    </w:p>
    <w:p w14:paraId="6604346A" w14:textId="77777777" w:rsidR="00E41542" w:rsidRDefault="00E41542" w:rsidP="00AF1D46">
      <w:pPr>
        <w:pStyle w:val="Textodecomentrio"/>
        <w:rPr>
          <w:b/>
          <w:bCs/>
          <w:caps/>
          <w:sz w:val="24"/>
          <w:szCs w:val="24"/>
        </w:rPr>
      </w:pPr>
      <w:r w:rsidRPr="008B2520">
        <w:rPr>
          <w:b/>
          <w:bCs/>
          <w:caps/>
          <w:sz w:val="24"/>
          <w:szCs w:val="24"/>
        </w:rPr>
        <w:t>Após 2 espaçamentos de 1,5</w:t>
      </w:r>
    </w:p>
    <w:p w14:paraId="4A5BB148" w14:textId="77777777" w:rsidR="00E41542" w:rsidRPr="008B2520" w:rsidRDefault="00E41542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3AACEAC7" w14:textId="77777777" w:rsidR="00E41542" w:rsidRDefault="00E41542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Espaç</w:t>
      </w:r>
      <w:r>
        <w:rPr>
          <w:b/>
          <w:bCs/>
          <w:caps/>
        </w:rPr>
        <w:t>ament</w:t>
      </w:r>
      <w:r w:rsidRPr="008B2520">
        <w:rPr>
          <w:b/>
          <w:bCs/>
          <w:caps/>
        </w:rPr>
        <w:t>o: 1,5</w:t>
      </w:r>
    </w:p>
    <w:p w14:paraId="16B7A30C" w14:textId="77777777" w:rsidR="00E41542" w:rsidRDefault="00E41542" w:rsidP="00AF1D46">
      <w:pPr>
        <w:pStyle w:val="Textodecomentrio"/>
      </w:pPr>
      <w:r>
        <w:rPr>
          <w:b/>
          <w:bCs/>
          <w:caps/>
        </w:rPr>
        <w:t>Justificado</w:t>
      </w:r>
    </w:p>
  </w:comment>
  <w:comment w:id="5" w:author="Biblioteca UNESP Itapeva" w:date="2016-03-29T19:16:00Z" w:initials="BIT">
    <w:p w14:paraId="1DF6B32B" w14:textId="77777777" w:rsidR="00E41542" w:rsidRDefault="00E41542" w:rsidP="00AF1D46">
      <w:pPr>
        <w:pStyle w:val="Textodecomentrio"/>
        <w:rPr>
          <w:b/>
          <w:bCs/>
          <w:caps/>
          <w:sz w:val="24"/>
          <w:szCs w:val="24"/>
        </w:rPr>
      </w:pPr>
      <w:r>
        <w:rPr>
          <w:rStyle w:val="Refdecomentrio"/>
          <w:rFonts w:cs="Calibri"/>
        </w:rPr>
        <w:annotationRef/>
      </w:r>
    </w:p>
    <w:p w14:paraId="1C4427C1" w14:textId="77777777" w:rsidR="00E41542" w:rsidRDefault="00E41542" w:rsidP="00AF1D46">
      <w:pPr>
        <w:pStyle w:val="Textodecomentrio"/>
      </w:pPr>
      <w:r w:rsidRPr="008B2520">
        <w:rPr>
          <w:b/>
          <w:bCs/>
          <w:caps/>
          <w:sz w:val="24"/>
          <w:szCs w:val="24"/>
        </w:rPr>
        <w:t xml:space="preserve">Após </w:t>
      </w:r>
      <w:r>
        <w:rPr>
          <w:b/>
          <w:bCs/>
          <w:caps/>
          <w:sz w:val="24"/>
          <w:szCs w:val="24"/>
        </w:rPr>
        <w:t>1</w:t>
      </w:r>
      <w:r w:rsidRPr="008B2520">
        <w:rPr>
          <w:b/>
          <w:bCs/>
          <w:caps/>
          <w:sz w:val="24"/>
          <w:szCs w:val="24"/>
        </w:rPr>
        <w:t xml:space="preserve"> espaçamento de 1,5</w:t>
      </w:r>
    </w:p>
    <w:p w14:paraId="7DB5D440" w14:textId="77777777" w:rsidR="00E41542" w:rsidRPr="008B2520" w:rsidRDefault="00E41542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439CA3D8" w14:textId="77777777" w:rsidR="00E41542" w:rsidRDefault="00E41542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Espaç</w:t>
      </w:r>
      <w:r>
        <w:rPr>
          <w:b/>
          <w:bCs/>
          <w:caps/>
        </w:rPr>
        <w:t>ament</w:t>
      </w:r>
      <w:r w:rsidRPr="008B2520">
        <w:rPr>
          <w:b/>
          <w:bCs/>
          <w:caps/>
        </w:rPr>
        <w:t>o: 1,5</w:t>
      </w:r>
    </w:p>
    <w:p w14:paraId="04DA29F5" w14:textId="77777777" w:rsidR="00E41542" w:rsidRDefault="00E41542" w:rsidP="00AF1D46">
      <w:pPr>
        <w:pStyle w:val="Textodecomentrio"/>
      </w:pPr>
      <w:r>
        <w:rPr>
          <w:b/>
          <w:bCs/>
          <w:caps/>
        </w:rPr>
        <w:t>Justificado</w:t>
      </w:r>
      <w:r w:rsidRPr="00F011FB">
        <w:t xml:space="preserve"> </w:t>
      </w:r>
    </w:p>
    <w:p w14:paraId="4B0CF472" w14:textId="77777777" w:rsidR="00E41542" w:rsidRDefault="00E41542" w:rsidP="00AF1D46">
      <w:pPr>
        <w:pStyle w:val="Textodecomentrio"/>
        <w:rPr>
          <w:b/>
          <w:bCs/>
          <w:caps/>
        </w:rPr>
      </w:pPr>
    </w:p>
    <w:p w14:paraId="0C8C91B2" w14:textId="73761914" w:rsidR="00E41542" w:rsidRDefault="00E41542" w:rsidP="00AF1D46">
      <w:pPr>
        <w:pStyle w:val="Textodecomentrio"/>
      </w:pPr>
      <w:r w:rsidRPr="00F011FB">
        <w:rPr>
          <w:b/>
          <w:bCs/>
          <w:caps/>
        </w:rPr>
        <w:t>Sugerem-se três palavras-chave no mínimo e cinco no máximo</w:t>
      </w:r>
      <w:r w:rsidRPr="008E33CE">
        <w:t xml:space="preserve"> </w:t>
      </w:r>
    </w:p>
    <w:p w14:paraId="2391B2A7" w14:textId="77777777" w:rsidR="00E41542" w:rsidRDefault="00E41542" w:rsidP="00AF1D46">
      <w:pPr>
        <w:pStyle w:val="Textodecomentrio"/>
        <w:rPr>
          <w:b/>
          <w:bCs/>
          <w:caps/>
        </w:rPr>
      </w:pPr>
    </w:p>
    <w:p w14:paraId="1D6D01FA" w14:textId="1B7A4723" w:rsidR="00E41542" w:rsidRDefault="00E41542" w:rsidP="00AF1D46">
      <w:pPr>
        <w:pStyle w:val="Textodecomentrio"/>
        <w:rPr>
          <w:b/>
          <w:bCs/>
          <w:caps/>
        </w:rPr>
      </w:pPr>
      <w:r w:rsidRPr="008E33CE">
        <w:rPr>
          <w:b/>
          <w:bCs/>
          <w:caps/>
        </w:rPr>
        <w:t>Se as palavras-chave ocuparem uma segunda linha, esta deverá ser iniciada abaixo da primeira letra da primeira palavra-chave.</w:t>
      </w:r>
    </w:p>
    <w:p w14:paraId="3D07CA14" w14:textId="7477FD40" w:rsidR="00E41542" w:rsidRDefault="00E41542" w:rsidP="00AF1D46">
      <w:pPr>
        <w:pStyle w:val="Textodecomentrio"/>
        <w:rPr>
          <w:b/>
          <w:bCs/>
          <w:caps/>
        </w:rPr>
      </w:pPr>
    </w:p>
    <w:p w14:paraId="3A3B876C" w14:textId="77777777" w:rsidR="00E41542" w:rsidRDefault="00E41542" w:rsidP="00AF1D46">
      <w:pPr>
        <w:pStyle w:val="Textodecomentrio"/>
        <w:rPr>
          <w:b/>
          <w:bCs/>
          <w:caps/>
        </w:rPr>
      </w:pPr>
    </w:p>
    <w:p w14:paraId="7EE8E206" w14:textId="1CFAFEA3" w:rsidR="00E41542" w:rsidRPr="00961951" w:rsidRDefault="00E41542" w:rsidP="00AF1D46">
      <w:pPr>
        <w:pStyle w:val="Textodecomentrio"/>
        <w:rPr>
          <w:rFonts w:asciiTheme="minorHAnsi" w:hAnsiTheme="minorHAnsi" w:cstheme="minorHAnsi"/>
          <w:b/>
          <w:sz w:val="22"/>
          <w:szCs w:val="22"/>
        </w:rPr>
      </w:pPr>
      <w:r w:rsidRPr="00961951">
        <w:rPr>
          <w:rFonts w:asciiTheme="minorHAnsi" w:hAnsiTheme="minorHAnsi" w:cstheme="minorHAnsi"/>
          <w:b/>
          <w:sz w:val="22"/>
          <w:szCs w:val="22"/>
        </w:rPr>
        <w:t>AS PALAVRAS-CHAVE PODEM SER DEFINIDAS PELO PRÓPRIO AUTOR OU DE ACORDO COM UM VOCABULÁRIO CONTROLADO</w:t>
      </w:r>
      <w:r>
        <w:rPr>
          <w:rFonts w:asciiTheme="minorHAnsi" w:hAnsiTheme="minorHAnsi" w:cstheme="minorHAnsi"/>
          <w:b/>
          <w:sz w:val="22"/>
          <w:szCs w:val="22"/>
        </w:rPr>
        <w:t>, TAIS COMO</w:t>
      </w:r>
      <w:r w:rsidRPr="00961951">
        <w:rPr>
          <w:rFonts w:asciiTheme="minorHAnsi" w:hAnsiTheme="minorHAnsi" w:cstheme="minorHAnsi"/>
          <w:b/>
          <w:sz w:val="22"/>
          <w:szCs w:val="22"/>
        </w:rPr>
        <w:t>:</w:t>
      </w:r>
    </w:p>
    <w:p w14:paraId="1A8AA7F5" w14:textId="72C1DB10" w:rsidR="00E41542" w:rsidRPr="00990026" w:rsidRDefault="00E41542" w:rsidP="00990026">
      <w:hyperlink r:id="rId1" w:tgtFrame="_blank" w:history="1">
        <w:r w:rsidRPr="00990026">
          <w:rPr>
            <w:rStyle w:val="Hyperlink"/>
          </w:rPr>
          <w:t>Tesauro Unesp</w:t>
        </w:r>
      </w:hyperlink>
    </w:p>
    <w:p w14:paraId="4AF6D53D" w14:textId="6558DF45" w:rsidR="00E41542" w:rsidRDefault="00E41542" w:rsidP="00990026">
      <w:pPr>
        <w:rPr>
          <w:rStyle w:val="Hyperlink"/>
        </w:rPr>
      </w:pPr>
      <w:hyperlink r:id="rId2" w:tgtFrame="_blank" w:history="1">
        <w:r w:rsidRPr="00990026">
          <w:rPr>
            <w:rStyle w:val="Hyperlink"/>
          </w:rPr>
          <w:t>Vocabulário controlado da USP</w:t>
        </w:r>
      </w:hyperlink>
    </w:p>
    <w:p w14:paraId="4C5D1318" w14:textId="3C032A5C" w:rsidR="00E41542" w:rsidRPr="00990026" w:rsidRDefault="00E41542" w:rsidP="00990026">
      <w:hyperlink r:id="rId3" w:tgtFrame="_blank" w:history="1">
        <w:r w:rsidRPr="004D2B3E">
          <w:rPr>
            <w:rStyle w:val="Hyperlink"/>
          </w:rPr>
          <w:t>Catálogo de Terminologia de Assuntos da Biblioteca Nacional</w:t>
        </w:r>
      </w:hyperlink>
    </w:p>
    <w:p w14:paraId="048D5A99" w14:textId="77777777" w:rsidR="00E41542" w:rsidRPr="00990026" w:rsidRDefault="00E41542" w:rsidP="00990026"/>
    <w:p w14:paraId="3119591F" w14:textId="6DC68782" w:rsidR="00E41542" w:rsidRDefault="00E41542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D2B3E">
        <w:rPr>
          <w:b/>
        </w:rPr>
        <w:t xml:space="preserve">Library </w:t>
      </w:r>
      <w:proofErr w:type="spellStart"/>
      <w:r w:rsidRPr="004D2B3E">
        <w:rPr>
          <w:b/>
        </w:rPr>
        <w:t>of</w:t>
      </w:r>
      <w:proofErr w:type="spellEnd"/>
      <w:r w:rsidRPr="004D2B3E">
        <w:rPr>
          <w:b/>
        </w:rPr>
        <w:t xml:space="preserve"> </w:t>
      </w:r>
      <w:proofErr w:type="spellStart"/>
      <w:r w:rsidRPr="004D2B3E">
        <w:rPr>
          <w:b/>
        </w:rPr>
        <w:t>Congress</w:t>
      </w:r>
      <w:proofErr w:type="spellEnd"/>
      <w:r w:rsidRPr="004D2B3E">
        <w:rPr>
          <w:b/>
        </w:rPr>
        <w:t xml:space="preserve"> </w:t>
      </w:r>
      <w:proofErr w:type="spellStart"/>
      <w:r w:rsidRPr="004D2B3E">
        <w:rPr>
          <w:b/>
        </w:rPr>
        <w:t>Authorities</w:t>
      </w:r>
      <w:proofErr w:type="spellEnd"/>
      <w:r w:rsidRPr="004D2B3E">
        <w:rPr>
          <w:b/>
        </w:rPr>
        <w:t xml:space="preserve"> </w:t>
      </w:r>
      <w:hyperlink r:id="rId4" w:history="1">
        <w:r w:rsidRPr="00E9009D">
          <w:rPr>
            <w:rStyle w:val="Hyperlink"/>
          </w:rPr>
          <w:t>https://authorities.loc.gov/cgi-bin/Pwebrecon.cgi?DB=local&amp;PAGE=First</w:t>
        </w:r>
      </w:hyperlink>
    </w:p>
    <w:p w14:paraId="347CC2A5" w14:textId="77777777" w:rsidR="00E41542" w:rsidRDefault="00E41542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143F940" w14:textId="3D4BB5B9" w:rsidR="00E41542" w:rsidRDefault="00E41542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4D2B3E">
        <w:rPr>
          <w:b/>
        </w:rPr>
        <w:t>Compendex</w:t>
      </w:r>
      <w:proofErr w:type="spellEnd"/>
      <w:r>
        <w:t xml:space="preserve"> - Base de dados com diversas informações referentes às áreas de Engenharias</w:t>
      </w:r>
    </w:p>
    <w:p w14:paraId="17BDE6C4" w14:textId="29D06143" w:rsidR="00E41542" w:rsidRDefault="00E41542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hyperlink r:id="rId5" w:history="1">
        <w:r w:rsidRPr="00E9009D">
          <w:rPr>
            <w:rStyle w:val="Hyperlink"/>
          </w:rPr>
          <w:t>https://www.engineeringvillage.com/search/thesaurus.url?database=1</w:t>
        </w:r>
      </w:hyperlink>
    </w:p>
    <w:p w14:paraId="28B35C87" w14:textId="77777777" w:rsidR="00E41542" w:rsidRDefault="00E41542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9C7780F" w14:textId="5660A04A" w:rsidR="00E41542" w:rsidRDefault="00E41542" w:rsidP="004D2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4D2B3E">
        <w:rPr>
          <w:b/>
        </w:rPr>
        <w:t>Agrovoc</w:t>
      </w:r>
      <w:proofErr w:type="spellEnd"/>
      <w:r w:rsidRPr="004D2B3E">
        <w:rPr>
          <w:b/>
        </w:rPr>
        <w:t xml:space="preserve"> -</w:t>
      </w:r>
      <w:r>
        <w:t xml:space="preserve">Vocabulário controlado- abrange as áreas de alimentação, nutrição, agricultura, silvicultura, pesca, nomes científicos e comuns de animais e plantas, meio ambiente, etc. </w:t>
      </w:r>
      <w:hyperlink r:id="rId6" w:history="1">
        <w:r w:rsidRPr="00E9009D">
          <w:rPr>
            <w:rStyle w:val="Hyperlink"/>
          </w:rPr>
          <w:t>http://aims.fao.org/standards/agrovoc/functionalities/search</w:t>
        </w:r>
      </w:hyperlink>
    </w:p>
    <w:p w14:paraId="6B467467" w14:textId="1D68694D" w:rsidR="00E41542" w:rsidRDefault="00E41542" w:rsidP="00374DE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</w:comment>
  <w:comment w:id="6" w:author="Biblioteca UNESP Itapeva" w:date="2016-03-29T19:16:00Z" w:initials="BIT">
    <w:p w14:paraId="3FEE8485" w14:textId="77777777" w:rsidR="00E41542" w:rsidRDefault="00E41542" w:rsidP="00AF1D46">
      <w:pPr>
        <w:pStyle w:val="Textodecomentrio"/>
      </w:pPr>
      <w:r>
        <w:rPr>
          <w:rStyle w:val="Refdecomentrio"/>
          <w:rFonts w:cs="Calibri"/>
        </w:rPr>
        <w:annotationRef/>
      </w:r>
    </w:p>
    <w:p w14:paraId="3C5EB557" w14:textId="77777777" w:rsidR="00E41542" w:rsidRDefault="00E41542" w:rsidP="00AF1D46">
      <w:pPr>
        <w:pStyle w:val="Textodecomentrio"/>
        <w:rPr>
          <w:b/>
          <w:bCs/>
          <w:caps/>
        </w:rPr>
      </w:pPr>
      <w:r w:rsidRPr="00E765B6">
        <w:rPr>
          <w:b/>
          <w:bCs/>
          <w:caps/>
        </w:rPr>
        <w:t>O</w:t>
      </w:r>
      <w:r>
        <w:rPr>
          <w:b/>
          <w:bCs/>
          <w:caps/>
        </w:rPr>
        <w:t>brigatório</w:t>
      </w:r>
    </w:p>
    <w:p w14:paraId="185F9EFA" w14:textId="77777777" w:rsidR="00E41542" w:rsidRDefault="00E41542" w:rsidP="00AF1D46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2762A487" w14:textId="77777777" w:rsidR="00E41542" w:rsidRDefault="00E41542" w:rsidP="00AF1D46">
      <w:pPr>
        <w:pStyle w:val="Textodecomentrio"/>
      </w:pPr>
      <w:r>
        <w:rPr>
          <w:b/>
          <w:bCs/>
          <w:caps/>
        </w:rPr>
        <w:t>Centralizado</w:t>
      </w:r>
    </w:p>
    <w:p w14:paraId="0E4EA25E" w14:textId="77777777" w:rsidR="00E41542" w:rsidRDefault="00E41542" w:rsidP="00AF1D46">
      <w:pPr>
        <w:pStyle w:val="Textodecomentrio"/>
      </w:pPr>
      <w:r w:rsidRPr="00227354">
        <w:rPr>
          <w:b/>
          <w:bCs/>
          <w:caps/>
        </w:rPr>
        <w:t>EM MAIÚSCULO</w:t>
      </w:r>
      <w:r>
        <w:rPr>
          <w:b/>
          <w:bCs/>
          <w:caps/>
        </w:rPr>
        <w:t xml:space="preserve"> e negrito</w:t>
      </w:r>
    </w:p>
  </w:comment>
  <w:comment w:id="7" w:author="Biblioteca UNESP Itapeva" w:date="2016-03-29T19:16:00Z" w:initials="BIT">
    <w:p w14:paraId="1663B9F9" w14:textId="77777777" w:rsidR="00E41542" w:rsidRDefault="00E41542" w:rsidP="004B5C8C">
      <w:pPr>
        <w:pStyle w:val="Textodecomentrio"/>
      </w:pPr>
      <w:r>
        <w:rPr>
          <w:rStyle w:val="Refdecomentrio"/>
          <w:rFonts w:cs="Calibri"/>
        </w:rPr>
        <w:annotationRef/>
      </w:r>
    </w:p>
    <w:p w14:paraId="0AE24AEB" w14:textId="77777777" w:rsidR="00E41542" w:rsidRDefault="00E41542" w:rsidP="004B5C8C">
      <w:pPr>
        <w:pStyle w:val="Textodecomentrio"/>
        <w:rPr>
          <w:b/>
          <w:bCs/>
          <w:caps/>
          <w:sz w:val="24"/>
          <w:szCs w:val="24"/>
        </w:rPr>
      </w:pPr>
      <w:r w:rsidRPr="008B2520">
        <w:rPr>
          <w:b/>
          <w:bCs/>
          <w:caps/>
          <w:sz w:val="24"/>
          <w:szCs w:val="24"/>
        </w:rPr>
        <w:t>Após 2 espaçamentos de 1,5</w:t>
      </w:r>
    </w:p>
    <w:p w14:paraId="2660DB76" w14:textId="77777777" w:rsidR="00E41542" w:rsidRPr="008B2520" w:rsidRDefault="00E41542" w:rsidP="004B5C8C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FONTE:</w:t>
      </w:r>
      <w:r>
        <w:rPr>
          <w:b/>
          <w:bCs/>
          <w:caps/>
        </w:rPr>
        <w:t xml:space="preserve"> </w:t>
      </w:r>
      <w:r w:rsidRPr="008B2520">
        <w:rPr>
          <w:b/>
          <w:bCs/>
          <w:caps/>
        </w:rPr>
        <w:t>12</w:t>
      </w:r>
    </w:p>
    <w:p w14:paraId="6CCFF948" w14:textId="77777777" w:rsidR="00E41542" w:rsidRDefault="00E41542" w:rsidP="004B5C8C">
      <w:pPr>
        <w:pStyle w:val="Textodecomentrio"/>
        <w:rPr>
          <w:b/>
          <w:bCs/>
          <w:caps/>
        </w:rPr>
      </w:pPr>
      <w:r w:rsidRPr="008B2520">
        <w:rPr>
          <w:b/>
          <w:bCs/>
          <w:caps/>
        </w:rPr>
        <w:t>Espaç</w:t>
      </w:r>
      <w:r>
        <w:rPr>
          <w:b/>
          <w:bCs/>
          <w:caps/>
        </w:rPr>
        <w:t>ament</w:t>
      </w:r>
      <w:r w:rsidRPr="008B2520">
        <w:rPr>
          <w:b/>
          <w:bCs/>
          <w:caps/>
        </w:rPr>
        <w:t>o: 1,5</w:t>
      </w:r>
    </w:p>
    <w:p w14:paraId="019B40F0" w14:textId="77777777" w:rsidR="00E41542" w:rsidRDefault="00E41542" w:rsidP="004B5C8C">
      <w:pPr>
        <w:pStyle w:val="Textodecomentrio"/>
        <w:rPr>
          <w:b/>
          <w:bCs/>
          <w:caps/>
        </w:rPr>
      </w:pPr>
      <w:r>
        <w:rPr>
          <w:b/>
          <w:bCs/>
          <w:caps/>
        </w:rPr>
        <w:t xml:space="preserve">Justificado </w:t>
      </w:r>
    </w:p>
    <w:p w14:paraId="3C16DB61" w14:textId="77777777" w:rsidR="00E41542" w:rsidRDefault="00E41542" w:rsidP="004B5C8C">
      <w:pPr>
        <w:pStyle w:val="Textodecomentrio"/>
        <w:rPr>
          <w:b/>
          <w:bCs/>
          <w:caps/>
        </w:rPr>
      </w:pPr>
    </w:p>
    <w:p w14:paraId="53EAE7D0" w14:textId="77777777" w:rsidR="00E41542" w:rsidRDefault="00E41542" w:rsidP="004B5C8C">
      <w:pPr>
        <w:pStyle w:val="Textodecomentrio"/>
      </w:pPr>
      <w:r w:rsidRPr="00356604">
        <w:rPr>
          <w:b/>
          <w:bCs/>
          <w:caps/>
        </w:rPr>
        <w:t>Cada nível tem que possuir sua apresentação tipográfica única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9972CC" w15:done="0"/>
  <w15:commentEx w15:paraId="16B7A30C" w15:done="0"/>
  <w15:commentEx w15:paraId="6B467467" w15:done="0"/>
  <w15:commentEx w15:paraId="0E4EA25E" w15:done="0"/>
  <w15:commentEx w15:paraId="53EAE7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9972CC" w16cid:durableId="1F2F9DDE"/>
  <w16cid:commentId w16cid:paraId="16B7A30C" w16cid:durableId="1F2F9DDF"/>
  <w16cid:commentId w16cid:paraId="6B467467" w16cid:durableId="1F2F9DE0"/>
  <w16cid:commentId w16cid:paraId="0E4EA25E" w16cid:durableId="1F2F9DEE"/>
  <w16cid:commentId w16cid:paraId="53EAE7D0" w16cid:durableId="207EC3F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0B788" w14:textId="77777777" w:rsidR="00436554" w:rsidRDefault="00436554">
      <w:pPr>
        <w:spacing w:after="0" w:line="240" w:lineRule="auto"/>
      </w:pPr>
      <w:r>
        <w:separator/>
      </w:r>
    </w:p>
  </w:endnote>
  <w:endnote w:type="continuationSeparator" w:id="0">
    <w:p w14:paraId="189E86F4" w14:textId="77777777" w:rsidR="00436554" w:rsidRDefault="0043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wis721 BT">
    <w:altName w:val="Calibri"/>
    <w:charset w:val="00"/>
    <w:family w:val="swiss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055C0" w14:textId="77777777" w:rsidR="00E41542" w:rsidRDefault="00E41542">
    <w:pPr>
      <w:pStyle w:val="Rodap"/>
      <w:jc w:val="right"/>
    </w:pPr>
  </w:p>
  <w:p w14:paraId="4EE67F04" w14:textId="77777777" w:rsidR="00E41542" w:rsidRDefault="00E415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9CC37" w14:textId="77777777" w:rsidR="00436554" w:rsidRDefault="00436554">
      <w:pPr>
        <w:spacing w:after="0" w:line="240" w:lineRule="auto"/>
      </w:pPr>
      <w:r>
        <w:separator/>
      </w:r>
    </w:p>
  </w:footnote>
  <w:footnote w:type="continuationSeparator" w:id="0">
    <w:p w14:paraId="4C591971" w14:textId="77777777" w:rsidR="00436554" w:rsidRDefault="0043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C7DC3" w14:textId="50DEAA2A" w:rsidR="00E41542" w:rsidRDefault="00E41542" w:rsidP="00111A33">
    <w:pPr>
      <w:pStyle w:val="Cabealho"/>
      <w:tabs>
        <w:tab w:val="left" w:pos="1134"/>
      </w:tabs>
      <w:spacing w:after="0" w:line="240" w:lineRule="auto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36547A" wp14:editId="19D7A2D0">
              <wp:simplePos x="0" y="0"/>
              <wp:positionH relativeFrom="column">
                <wp:posOffset>1847850</wp:posOffset>
              </wp:positionH>
              <wp:positionV relativeFrom="paragraph">
                <wp:posOffset>621665</wp:posOffset>
              </wp:positionV>
              <wp:extent cx="3200400" cy="243840"/>
              <wp:effectExtent l="0" t="2540" r="0" b="127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00400" cy="24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592AB4" w14:textId="20296921" w:rsidR="00E41542" w:rsidRPr="00C44CC7" w:rsidRDefault="00E41542" w:rsidP="005944DF">
                          <w:pPr>
                            <w:rPr>
                              <w:rFonts w:ascii="Swis721 BT" w:hAnsi="Swis721 BT" w:cs="Arial"/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36547A" id="Rectangle 1" o:spid="_x0000_s1026" style="position:absolute;left:0;text-align:left;margin-left:145.5pt;margin-top:48.95pt;width:252pt;height:1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" filled="f" stroked="f">
              <v:textbox inset="0,0,0,0">
                <w:txbxContent>
                  <w:p w14:paraId="36592AB4" w14:textId="20296921" w:rsidR="00E41542" w:rsidRPr="00C44CC7" w:rsidRDefault="00E41542" w:rsidP="005944DF">
                    <w:pPr>
                      <w:rPr>
                        <w:rFonts w:ascii="Swis721 BT" w:hAnsi="Swis721 BT" w:cs="Arial"/>
                        <w:sz w:val="17"/>
                        <w:szCs w:val="17"/>
                      </w:rPr>
                    </w:pPr>
                  </w:p>
                </w:txbxContent>
              </v:textbox>
            </v:rect>
          </w:pict>
        </mc:Fallback>
      </mc:AlternateContent>
    </w:r>
    <w:r w:rsidRPr="00600EB5">
      <w:t xml:space="preserve"> </w:t>
    </w:r>
    <w:r>
      <w:rPr>
        <w:noProof/>
      </w:rPr>
      <w:drawing>
        <wp:inline distT="0" distB="0" distL="0" distR="0" wp14:anchorId="34CFB2E6" wp14:editId="06FD3ABB">
          <wp:extent cx="2162175" cy="1007320"/>
          <wp:effectExtent l="0" t="0" r="0" b="0"/>
          <wp:docPr id="5" name="Imagem 5" descr="Faça seu Cartão Sesc - Sesc Mato Gross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aça seu Cartão Sesc - Sesc Mato Gross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6294" cy="10325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E603A" w14:textId="77777777" w:rsidR="00E41542" w:rsidRPr="00114FBC" w:rsidRDefault="00E41542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7C6E67C2" w14:textId="77777777" w:rsidR="00E41542" w:rsidRDefault="00E41542" w:rsidP="00673E8A">
    <w:pPr>
      <w:pStyle w:val="Cabealho"/>
      <w:ind w:right="360"/>
    </w:pPr>
  </w:p>
  <w:p w14:paraId="0A705038" w14:textId="77777777" w:rsidR="00E41542" w:rsidRDefault="00E4154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E2368" w14:textId="77777777" w:rsidR="00E41542" w:rsidRPr="00114FBC" w:rsidRDefault="00E41542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076131A3" w14:textId="77777777" w:rsidR="00E41542" w:rsidRDefault="00E41542" w:rsidP="00673E8A">
    <w:pPr>
      <w:pStyle w:val="Cabealho"/>
      <w:ind w:right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F10A5" w14:textId="77777777" w:rsidR="00E41542" w:rsidRPr="00114FBC" w:rsidRDefault="00E41542" w:rsidP="00114FBC">
    <w:pPr>
      <w:pStyle w:val="Cabealho"/>
      <w:framePr w:wrap="auto" w:vAnchor="page" w:hAnchor="page" w:x="10774" w:y="1135"/>
      <w:rPr>
        <w:rStyle w:val="Nmerodepgina"/>
        <w:rFonts w:ascii="Arial" w:hAnsi="Arial" w:cs="Arial"/>
        <w:b/>
        <w:bCs/>
      </w:rPr>
    </w:pPr>
  </w:p>
  <w:p w14:paraId="0F1E4284" w14:textId="77777777" w:rsidR="00E41542" w:rsidRPr="0038486D" w:rsidRDefault="00E41542" w:rsidP="0038486D">
    <w:pPr>
      <w:pStyle w:val="Cabealho"/>
      <w:ind w:right="360"/>
      <w:jc w:val="right"/>
      <w:rPr>
        <w:rFonts w:ascii="Arial" w:hAnsi="Arial" w:cs="Arial"/>
        <w:b/>
      </w:rPr>
    </w:pPr>
    <w:r w:rsidRPr="0038486D">
      <w:rPr>
        <w:rStyle w:val="Nmerodepgina"/>
        <w:rFonts w:ascii="Arial" w:hAnsi="Arial" w:cs="Arial"/>
        <w:b/>
      </w:rPr>
      <w:fldChar w:fldCharType="begin"/>
    </w:r>
    <w:r w:rsidRPr="0038486D">
      <w:rPr>
        <w:rStyle w:val="Nmerodepgina"/>
        <w:rFonts w:ascii="Arial" w:hAnsi="Arial" w:cs="Arial"/>
        <w:b/>
      </w:rPr>
      <w:instrText xml:space="preserve"> PAGE </w:instrText>
    </w:r>
    <w:r w:rsidRPr="0038486D">
      <w:rPr>
        <w:rStyle w:val="Nmerodepgina"/>
        <w:rFonts w:ascii="Arial" w:hAnsi="Arial" w:cs="Arial"/>
        <w:b/>
      </w:rPr>
      <w:fldChar w:fldCharType="separate"/>
    </w:r>
    <w:r>
      <w:rPr>
        <w:rStyle w:val="Nmerodepgina"/>
        <w:rFonts w:ascii="Arial" w:hAnsi="Arial" w:cs="Arial"/>
        <w:b/>
        <w:noProof/>
      </w:rPr>
      <w:t>19</w:t>
    </w:r>
    <w:r w:rsidRPr="0038486D">
      <w:rPr>
        <w:rStyle w:val="Nmerodepgina"/>
        <w:rFonts w:ascii="Arial" w:hAnsi="Arial" w:cs="Arial"/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153"/>
    <w:multiLevelType w:val="multilevel"/>
    <w:tmpl w:val="BDDA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46EEF"/>
    <w:multiLevelType w:val="multilevel"/>
    <w:tmpl w:val="48B4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344C43"/>
    <w:multiLevelType w:val="multilevel"/>
    <w:tmpl w:val="F6E0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490798"/>
    <w:multiLevelType w:val="multilevel"/>
    <w:tmpl w:val="DFF4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EB2ECC"/>
    <w:multiLevelType w:val="multilevel"/>
    <w:tmpl w:val="EC400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004D2E"/>
    <w:multiLevelType w:val="multilevel"/>
    <w:tmpl w:val="3820A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653500E"/>
    <w:multiLevelType w:val="multilevel"/>
    <w:tmpl w:val="BCC8E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FB28D9"/>
    <w:multiLevelType w:val="multilevel"/>
    <w:tmpl w:val="6A98B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234E62"/>
    <w:multiLevelType w:val="multilevel"/>
    <w:tmpl w:val="7F880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350A8A"/>
    <w:multiLevelType w:val="multilevel"/>
    <w:tmpl w:val="E472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DF492B"/>
    <w:multiLevelType w:val="multilevel"/>
    <w:tmpl w:val="6296A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D603CA"/>
    <w:multiLevelType w:val="multilevel"/>
    <w:tmpl w:val="2FA4F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352702A"/>
    <w:multiLevelType w:val="multilevel"/>
    <w:tmpl w:val="B2B8E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CE713B"/>
    <w:multiLevelType w:val="multilevel"/>
    <w:tmpl w:val="5A1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DD2DA7"/>
    <w:multiLevelType w:val="multilevel"/>
    <w:tmpl w:val="485E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FB79A2"/>
    <w:multiLevelType w:val="multilevel"/>
    <w:tmpl w:val="427E4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811B48"/>
    <w:multiLevelType w:val="multilevel"/>
    <w:tmpl w:val="B712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9EB7545"/>
    <w:multiLevelType w:val="multilevel"/>
    <w:tmpl w:val="6C7C4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0B60B8"/>
    <w:multiLevelType w:val="multilevel"/>
    <w:tmpl w:val="69FC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DBE34C2"/>
    <w:multiLevelType w:val="multilevel"/>
    <w:tmpl w:val="8E3A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332F12"/>
    <w:multiLevelType w:val="multilevel"/>
    <w:tmpl w:val="E31EA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FA93C5E"/>
    <w:multiLevelType w:val="multilevel"/>
    <w:tmpl w:val="2C4C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09353A9"/>
    <w:multiLevelType w:val="multilevel"/>
    <w:tmpl w:val="A8D80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27F08AE"/>
    <w:multiLevelType w:val="multilevel"/>
    <w:tmpl w:val="565E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4B20CEF"/>
    <w:multiLevelType w:val="multilevel"/>
    <w:tmpl w:val="AE103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5556247"/>
    <w:multiLevelType w:val="multilevel"/>
    <w:tmpl w:val="207C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7AC3A1C"/>
    <w:multiLevelType w:val="multilevel"/>
    <w:tmpl w:val="F1C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7BE607F"/>
    <w:multiLevelType w:val="multilevel"/>
    <w:tmpl w:val="853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89106A0"/>
    <w:multiLevelType w:val="multilevel"/>
    <w:tmpl w:val="CB6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8B859E9"/>
    <w:multiLevelType w:val="multilevel"/>
    <w:tmpl w:val="22ECF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A75162C"/>
    <w:multiLevelType w:val="multilevel"/>
    <w:tmpl w:val="9A60F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AAA08FC"/>
    <w:multiLevelType w:val="multilevel"/>
    <w:tmpl w:val="D86C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BEE1003"/>
    <w:multiLevelType w:val="multilevel"/>
    <w:tmpl w:val="E89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FAD2E6B"/>
    <w:multiLevelType w:val="multilevel"/>
    <w:tmpl w:val="E0B8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0CA7A29"/>
    <w:multiLevelType w:val="multilevel"/>
    <w:tmpl w:val="85D0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190102A"/>
    <w:multiLevelType w:val="multilevel"/>
    <w:tmpl w:val="B5B2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2436139"/>
    <w:multiLevelType w:val="multilevel"/>
    <w:tmpl w:val="4938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3657764"/>
    <w:multiLevelType w:val="multilevel"/>
    <w:tmpl w:val="1E5E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3BF5DEF"/>
    <w:multiLevelType w:val="multilevel"/>
    <w:tmpl w:val="B8922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53852D3"/>
    <w:multiLevelType w:val="multilevel"/>
    <w:tmpl w:val="4FB8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9292BCB"/>
    <w:multiLevelType w:val="multilevel"/>
    <w:tmpl w:val="ACFC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D36360"/>
    <w:multiLevelType w:val="multilevel"/>
    <w:tmpl w:val="71E61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C7E6AA5"/>
    <w:multiLevelType w:val="multilevel"/>
    <w:tmpl w:val="1BBAF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D867B54"/>
    <w:multiLevelType w:val="multilevel"/>
    <w:tmpl w:val="5486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3DCB6451"/>
    <w:multiLevelType w:val="multilevel"/>
    <w:tmpl w:val="63E4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F4F0617"/>
    <w:multiLevelType w:val="multilevel"/>
    <w:tmpl w:val="AF4C9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F56006C"/>
    <w:multiLevelType w:val="multilevel"/>
    <w:tmpl w:val="B0C85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3F5970AB"/>
    <w:multiLevelType w:val="multilevel"/>
    <w:tmpl w:val="5B4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1E066FC"/>
    <w:multiLevelType w:val="multilevel"/>
    <w:tmpl w:val="4B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2144D5B"/>
    <w:multiLevelType w:val="multilevel"/>
    <w:tmpl w:val="B990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42F7CE3"/>
    <w:multiLevelType w:val="multilevel"/>
    <w:tmpl w:val="BF2E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4635B4B"/>
    <w:multiLevelType w:val="multilevel"/>
    <w:tmpl w:val="481A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53F3905"/>
    <w:multiLevelType w:val="multilevel"/>
    <w:tmpl w:val="6CA80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C53EEB"/>
    <w:multiLevelType w:val="multilevel"/>
    <w:tmpl w:val="E6AC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47EA2591"/>
    <w:multiLevelType w:val="multilevel"/>
    <w:tmpl w:val="BE5A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C72B83"/>
    <w:multiLevelType w:val="multilevel"/>
    <w:tmpl w:val="00A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49951095"/>
    <w:multiLevelType w:val="multilevel"/>
    <w:tmpl w:val="A7CC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B1B7FA4"/>
    <w:multiLevelType w:val="multilevel"/>
    <w:tmpl w:val="021EB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4BB3449D"/>
    <w:multiLevelType w:val="multilevel"/>
    <w:tmpl w:val="F95C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4D0A393F"/>
    <w:multiLevelType w:val="multilevel"/>
    <w:tmpl w:val="DA405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4F1769BD"/>
    <w:multiLevelType w:val="multilevel"/>
    <w:tmpl w:val="6CE8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097BDD"/>
    <w:multiLevelType w:val="multilevel"/>
    <w:tmpl w:val="62AA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4133050"/>
    <w:multiLevelType w:val="multilevel"/>
    <w:tmpl w:val="619A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9705666"/>
    <w:multiLevelType w:val="multilevel"/>
    <w:tmpl w:val="B7804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9794E9C"/>
    <w:multiLevelType w:val="multilevel"/>
    <w:tmpl w:val="F89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99037E0"/>
    <w:multiLevelType w:val="multilevel"/>
    <w:tmpl w:val="7F42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ADE357C"/>
    <w:multiLevelType w:val="multilevel"/>
    <w:tmpl w:val="19088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C0A3CE0"/>
    <w:multiLevelType w:val="multilevel"/>
    <w:tmpl w:val="34E48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C4A5EB1"/>
    <w:multiLevelType w:val="multilevel"/>
    <w:tmpl w:val="0F00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5C6D0F91"/>
    <w:multiLevelType w:val="multilevel"/>
    <w:tmpl w:val="D1D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C851221"/>
    <w:multiLevelType w:val="multilevel"/>
    <w:tmpl w:val="7E1E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5D7344EC"/>
    <w:multiLevelType w:val="multilevel"/>
    <w:tmpl w:val="B6B6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5FCB3439"/>
    <w:multiLevelType w:val="multilevel"/>
    <w:tmpl w:val="7F1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0EC0C93"/>
    <w:multiLevelType w:val="multilevel"/>
    <w:tmpl w:val="05C23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1CA4119"/>
    <w:multiLevelType w:val="multilevel"/>
    <w:tmpl w:val="374E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2D64E7"/>
    <w:multiLevelType w:val="multilevel"/>
    <w:tmpl w:val="98264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4402610"/>
    <w:multiLevelType w:val="multilevel"/>
    <w:tmpl w:val="E9E0B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6714F51"/>
    <w:multiLevelType w:val="multilevel"/>
    <w:tmpl w:val="1D4EC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8FA7A48"/>
    <w:multiLevelType w:val="multilevel"/>
    <w:tmpl w:val="D106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C693568"/>
    <w:multiLevelType w:val="multilevel"/>
    <w:tmpl w:val="1BC0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C7D4D93"/>
    <w:multiLevelType w:val="multilevel"/>
    <w:tmpl w:val="8F36A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F5427F9"/>
    <w:multiLevelType w:val="multilevel"/>
    <w:tmpl w:val="7F62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6FB42588"/>
    <w:multiLevelType w:val="multilevel"/>
    <w:tmpl w:val="07A0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4110829"/>
    <w:multiLevelType w:val="multilevel"/>
    <w:tmpl w:val="90826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4FC4145"/>
    <w:multiLevelType w:val="multilevel"/>
    <w:tmpl w:val="9184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7426D84"/>
    <w:multiLevelType w:val="multilevel"/>
    <w:tmpl w:val="81F6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774D06B9"/>
    <w:multiLevelType w:val="multilevel"/>
    <w:tmpl w:val="2EE4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 w15:restartNumberingAfterBreak="0">
    <w:nsid w:val="77AF4EB7"/>
    <w:multiLevelType w:val="multilevel"/>
    <w:tmpl w:val="0E0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 w15:restartNumberingAfterBreak="0">
    <w:nsid w:val="7C104E36"/>
    <w:multiLevelType w:val="multilevel"/>
    <w:tmpl w:val="5F8E5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DC95982"/>
    <w:multiLevelType w:val="multilevel"/>
    <w:tmpl w:val="39EE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E4B4999"/>
    <w:multiLevelType w:val="multilevel"/>
    <w:tmpl w:val="4B50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E4B5AC1"/>
    <w:multiLevelType w:val="multilevel"/>
    <w:tmpl w:val="B4D61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 w15:restartNumberingAfterBreak="0">
    <w:nsid w:val="7E8623C5"/>
    <w:multiLevelType w:val="multilevel"/>
    <w:tmpl w:val="CE4E1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8"/>
  </w:num>
  <w:num w:numId="2">
    <w:abstractNumId w:val="0"/>
  </w:num>
  <w:num w:numId="3">
    <w:abstractNumId w:val="24"/>
  </w:num>
  <w:num w:numId="4">
    <w:abstractNumId w:val="23"/>
  </w:num>
  <w:num w:numId="5">
    <w:abstractNumId w:val="57"/>
  </w:num>
  <w:num w:numId="6">
    <w:abstractNumId w:val="61"/>
  </w:num>
  <w:num w:numId="7">
    <w:abstractNumId w:val="11"/>
  </w:num>
  <w:num w:numId="8">
    <w:abstractNumId w:val="49"/>
  </w:num>
  <w:num w:numId="9">
    <w:abstractNumId w:val="58"/>
  </w:num>
  <w:num w:numId="10">
    <w:abstractNumId w:val="16"/>
  </w:num>
  <w:num w:numId="11">
    <w:abstractNumId w:val="82"/>
  </w:num>
  <w:num w:numId="12">
    <w:abstractNumId w:val="9"/>
  </w:num>
  <w:num w:numId="13">
    <w:abstractNumId w:val="41"/>
  </w:num>
  <w:num w:numId="14">
    <w:abstractNumId w:val="20"/>
  </w:num>
  <w:num w:numId="15">
    <w:abstractNumId w:val="50"/>
  </w:num>
  <w:num w:numId="16">
    <w:abstractNumId w:val="83"/>
  </w:num>
  <w:num w:numId="17">
    <w:abstractNumId w:val="74"/>
  </w:num>
  <w:num w:numId="18">
    <w:abstractNumId w:val="91"/>
  </w:num>
  <w:num w:numId="19">
    <w:abstractNumId w:val="42"/>
  </w:num>
  <w:num w:numId="20">
    <w:abstractNumId w:val="84"/>
  </w:num>
  <w:num w:numId="21">
    <w:abstractNumId w:val="47"/>
  </w:num>
  <w:num w:numId="22">
    <w:abstractNumId w:val="45"/>
  </w:num>
  <w:num w:numId="23">
    <w:abstractNumId w:val="35"/>
  </w:num>
  <w:num w:numId="24">
    <w:abstractNumId w:val="38"/>
  </w:num>
  <w:num w:numId="25">
    <w:abstractNumId w:val="81"/>
  </w:num>
  <w:num w:numId="26">
    <w:abstractNumId w:val="2"/>
  </w:num>
  <w:num w:numId="27">
    <w:abstractNumId w:val="89"/>
  </w:num>
  <w:num w:numId="28">
    <w:abstractNumId w:val="25"/>
  </w:num>
  <w:num w:numId="29">
    <w:abstractNumId w:val="90"/>
  </w:num>
  <w:num w:numId="30">
    <w:abstractNumId w:val="87"/>
  </w:num>
  <w:num w:numId="31">
    <w:abstractNumId w:val="55"/>
  </w:num>
  <w:num w:numId="32">
    <w:abstractNumId w:val="28"/>
  </w:num>
  <w:num w:numId="33">
    <w:abstractNumId w:val="85"/>
  </w:num>
  <w:num w:numId="34">
    <w:abstractNumId w:val="17"/>
  </w:num>
  <w:num w:numId="35">
    <w:abstractNumId w:val="12"/>
  </w:num>
  <w:num w:numId="36">
    <w:abstractNumId w:val="43"/>
  </w:num>
  <w:num w:numId="37">
    <w:abstractNumId w:val="14"/>
  </w:num>
  <w:num w:numId="38">
    <w:abstractNumId w:val="21"/>
  </w:num>
  <w:num w:numId="39">
    <w:abstractNumId w:val="72"/>
  </w:num>
  <w:num w:numId="40">
    <w:abstractNumId w:val="46"/>
  </w:num>
  <w:num w:numId="41">
    <w:abstractNumId w:val="39"/>
  </w:num>
  <w:num w:numId="42">
    <w:abstractNumId w:val="18"/>
  </w:num>
  <w:num w:numId="43">
    <w:abstractNumId w:val="86"/>
  </w:num>
  <w:num w:numId="44">
    <w:abstractNumId w:val="32"/>
  </w:num>
  <w:num w:numId="45">
    <w:abstractNumId w:val="64"/>
  </w:num>
  <w:num w:numId="46">
    <w:abstractNumId w:val="79"/>
  </w:num>
  <w:num w:numId="47">
    <w:abstractNumId w:val="27"/>
  </w:num>
  <w:num w:numId="48">
    <w:abstractNumId w:val="69"/>
  </w:num>
  <w:num w:numId="49">
    <w:abstractNumId w:val="68"/>
  </w:num>
  <w:num w:numId="50">
    <w:abstractNumId w:val="56"/>
  </w:num>
  <w:num w:numId="51">
    <w:abstractNumId w:val="73"/>
  </w:num>
  <w:num w:numId="52">
    <w:abstractNumId w:val="88"/>
  </w:num>
  <w:num w:numId="53">
    <w:abstractNumId w:val="29"/>
  </w:num>
  <w:num w:numId="54">
    <w:abstractNumId w:val="76"/>
  </w:num>
  <w:num w:numId="55">
    <w:abstractNumId w:val="34"/>
  </w:num>
  <w:num w:numId="56">
    <w:abstractNumId w:val="70"/>
  </w:num>
  <w:num w:numId="57">
    <w:abstractNumId w:val="5"/>
  </w:num>
  <w:num w:numId="58">
    <w:abstractNumId w:val="53"/>
  </w:num>
  <w:num w:numId="59">
    <w:abstractNumId w:val="59"/>
  </w:num>
  <w:num w:numId="60">
    <w:abstractNumId w:val="3"/>
  </w:num>
  <w:num w:numId="61">
    <w:abstractNumId w:val="13"/>
  </w:num>
  <w:num w:numId="62">
    <w:abstractNumId w:val="26"/>
  </w:num>
  <w:num w:numId="63">
    <w:abstractNumId w:val="66"/>
  </w:num>
  <w:num w:numId="64">
    <w:abstractNumId w:val="10"/>
  </w:num>
  <w:num w:numId="65">
    <w:abstractNumId w:val="71"/>
  </w:num>
  <w:num w:numId="66">
    <w:abstractNumId w:val="31"/>
  </w:num>
  <w:num w:numId="67">
    <w:abstractNumId w:val="54"/>
  </w:num>
  <w:num w:numId="68">
    <w:abstractNumId w:val="48"/>
  </w:num>
  <w:num w:numId="69">
    <w:abstractNumId w:val="15"/>
  </w:num>
  <w:num w:numId="70">
    <w:abstractNumId w:val="6"/>
  </w:num>
  <w:num w:numId="71">
    <w:abstractNumId w:val="44"/>
  </w:num>
  <w:num w:numId="72">
    <w:abstractNumId w:val="1"/>
  </w:num>
  <w:num w:numId="73">
    <w:abstractNumId w:val="36"/>
  </w:num>
  <w:num w:numId="74">
    <w:abstractNumId w:val="40"/>
  </w:num>
  <w:num w:numId="75">
    <w:abstractNumId w:val="37"/>
  </w:num>
  <w:num w:numId="76">
    <w:abstractNumId w:val="4"/>
  </w:num>
  <w:num w:numId="77">
    <w:abstractNumId w:val="8"/>
  </w:num>
  <w:num w:numId="78">
    <w:abstractNumId w:val="52"/>
  </w:num>
  <w:num w:numId="79">
    <w:abstractNumId w:val="62"/>
  </w:num>
  <w:num w:numId="80">
    <w:abstractNumId w:val="63"/>
  </w:num>
  <w:num w:numId="81">
    <w:abstractNumId w:val="51"/>
  </w:num>
  <w:num w:numId="82">
    <w:abstractNumId w:val="67"/>
  </w:num>
  <w:num w:numId="83">
    <w:abstractNumId w:val="65"/>
  </w:num>
  <w:num w:numId="84">
    <w:abstractNumId w:val="19"/>
  </w:num>
  <w:num w:numId="85">
    <w:abstractNumId w:val="77"/>
  </w:num>
  <w:num w:numId="86">
    <w:abstractNumId w:val="92"/>
  </w:num>
  <w:num w:numId="87">
    <w:abstractNumId w:val="22"/>
  </w:num>
  <w:num w:numId="88">
    <w:abstractNumId w:val="60"/>
  </w:num>
  <w:num w:numId="89">
    <w:abstractNumId w:val="75"/>
  </w:num>
  <w:num w:numId="90">
    <w:abstractNumId w:val="80"/>
  </w:num>
  <w:num w:numId="91">
    <w:abstractNumId w:val="7"/>
  </w:num>
  <w:num w:numId="92">
    <w:abstractNumId w:val="33"/>
  </w:num>
  <w:num w:numId="93">
    <w:abstractNumId w:val="30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ocumentProtection w:edit="forms" w:enforcement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8"/>
    <w:rsid w:val="00000386"/>
    <w:rsid w:val="00002307"/>
    <w:rsid w:val="00004D3A"/>
    <w:rsid w:val="000065D9"/>
    <w:rsid w:val="000134DE"/>
    <w:rsid w:val="0001377C"/>
    <w:rsid w:val="00015DAF"/>
    <w:rsid w:val="00024D3C"/>
    <w:rsid w:val="0002655B"/>
    <w:rsid w:val="00030815"/>
    <w:rsid w:val="00033E58"/>
    <w:rsid w:val="0004188F"/>
    <w:rsid w:val="00041D0C"/>
    <w:rsid w:val="00047F6F"/>
    <w:rsid w:val="000549EE"/>
    <w:rsid w:val="000552AC"/>
    <w:rsid w:val="00056861"/>
    <w:rsid w:val="000705CF"/>
    <w:rsid w:val="000726E7"/>
    <w:rsid w:val="000766AA"/>
    <w:rsid w:val="00081EC5"/>
    <w:rsid w:val="00083A7C"/>
    <w:rsid w:val="00083EFA"/>
    <w:rsid w:val="00086673"/>
    <w:rsid w:val="00090260"/>
    <w:rsid w:val="0009540E"/>
    <w:rsid w:val="00095998"/>
    <w:rsid w:val="00097C3A"/>
    <w:rsid w:val="00097EE2"/>
    <w:rsid w:val="000A0591"/>
    <w:rsid w:val="000A620C"/>
    <w:rsid w:val="000B6EB2"/>
    <w:rsid w:val="000B76D8"/>
    <w:rsid w:val="000B7927"/>
    <w:rsid w:val="000C05B5"/>
    <w:rsid w:val="000C37CE"/>
    <w:rsid w:val="000C4770"/>
    <w:rsid w:val="000C6B1D"/>
    <w:rsid w:val="000C73B9"/>
    <w:rsid w:val="000D1D80"/>
    <w:rsid w:val="000D52C5"/>
    <w:rsid w:val="000D7FD3"/>
    <w:rsid w:val="000E52CE"/>
    <w:rsid w:val="000F1098"/>
    <w:rsid w:val="000F2B7B"/>
    <w:rsid w:val="000F466A"/>
    <w:rsid w:val="000F5B1A"/>
    <w:rsid w:val="000F7E9A"/>
    <w:rsid w:val="00110A2B"/>
    <w:rsid w:val="00111A33"/>
    <w:rsid w:val="001148E3"/>
    <w:rsid w:val="00114DD0"/>
    <w:rsid w:val="00114EDA"/>
    <w:rsid w:val="00114FBC"/>
    <w:rsid w:val="00127098"/>
    <w:rsid w:val="001321E2"/>
    <w:rsid w:val="00134254"/>
    <w:rsid w:val="001446EF"/>
    <w:rsid w:val="00147661"/>
    <w:rsid w:val="0015594B"/>
    <w:rsid w:val="00163025"/>
    <w:rsid w:val="0016338E"/>
    <w:rsid w:val="00163B8F"/>
    <w:rsid w:val="00163CB8"/>
    <w:rsid w:val="00166CC5"/>
    <w:rsid w:val="00170106"/>
    <w:rsid w:val="00174329"/>
    <w:rsid w:val="00180E68"/>
    <w:rsid w:val="00181A8D"/>
    <w:rsid w:val="00182B36"/>
    <w:rsid w:val="00187DCB"/>
    <w:rsid w:val="00197E6F"/>
    <w:rsid w:val="001A011A"/>
    <w:rsid w:val="001A0EF0"/>
    <w:rsid w:val="001A4C5B"/>
    <w:rsid w:val="001A4DE8"/>
    <w:rsid w:val="001A6807"/>
    <w:rsid w:val="001B01EF"/>
    <w:rsid w:val="001B120F"/>
    <w:rsid w:val="001B2C4D"/>
    <w:rsid w:val="001B6F6E"/>
    <w:rsid w:val="001C0A1E"/>
    <w:rsid w:val="001C419A"/>
    <w:rsid w:val="001C5D14"/>
    <w:rsid w:val="001D1C5A"/>
    <w:rsid w:val="001D458F"/>
    <w:rsid w:val="001D5E4B"/>
    <w:rsid w:val="001E2962"/>
    <w:rsid w:val="001E3D08"/>
    <w:rsid w:val="001F0303"/>
    <w:rsid w:val="001F061C"/>
    <w:rsid w:val="001F33A3"/>
    <w:rsid w:val="001F589A"/>
    <w:rsid w:val="00203184"/>
    <w:rsid w:val="002039CC"/>
    <w:rsid w:val="00205C1A"/>
    <w:rsid w:val="00206F8F"/>
    <w:rsid w:val="00207FB2"/>
    <w:rsid w:val="002177DB"/>
    <w:rsid w:val="00221007"/>
    <w:rsid w:val="00224153"/>
    <w:rsid w:val="002249C9"/>
    <w:rsid w:val="00224E22"/>
    <w:rsid w:val="002256EA"/>
    <w:rsid w:val="0022636D"/>
    <w:rsid w:val="00226634"/>
    <w:rsid w:val="002271D9"/>
    <w:rsid w:val="002271F9"/>
    <w:rsid w:val="00227354"/>
    <w:rsid w:val="0022776E"/>
    <w:rsid w:val="002333D8"/>
    <w:rsid w:val="00237D5C"/>
    <w:rsid w:val="0024530F"/>
    <w:rsid w:val="002522E5"/>
    <w:rsid w:val="00253199"/>
    <w:rsid w:val="002633BF"/>
    <w:rsid w:val="0026382C"/>
    <w:rsid w:val="002644C1"/>
    <w:rsid w:val="00265BAE"/>
    <w:rsid w:val="00271944"/>
    <w:rsid w:val="00271DEE"/>
    <w:rsid w:val="00274439"/>
    <w:rsid w:val="002746CD"/>
    <w:rsid w:val="00274E12"/>
    <w:rsid w:val="00276DA9"/>
    <w:rsid w:val="0028136F"/>
    <w:rsid w:val="002820A3"/>
    <w:rsid w:val="002846A4"/>
    <w:rsid w:val="00287E31"/>
    <w:rsid w:val="002901D0"/>
    <w:rsid w:val="00293C40"/>
    <w:rsid w:val="002A5DD7"/>
    <w:rsid w:val="002B2DA8"/>
    <w:rsid w:val="002C1C11"/>
    <w:rsid w:val="002C1FEB"/>
    <w:rsid w:val="002C54CB"/>
    <w:rsid w:val="002D3B7E"/>
    <w:rsid w:val="002D5FED"/>
    <w:rsid w:val="002D6D54"/>
    <w:rsid w:val="002E1613"/>
    <w:rsid w:val="002E1AED"/>
    <w:rsid w:val="002F4241"/>
    <w:rsid w:val="002F4F07"/>
    <w:rsid w:val="002F638B"/>
    <w:rsid w:val="002F6427"/>
    <w:rsid w:val="002F7490"/>
    <w:rsid w:val="003007CE"/>
    <w:rsid w:val="003058E2"/>
    <w:rsid w:val="003150B8"/>
    <w:rsid w:val="00316940"/>
    <w:rsid w:val="00320492"/>
    <w:rsid w:val="003244B9"/>
    <w:rsid w:val="00325420"/>
    <w:rsid w:val="003275C7"/>
    <w:rsid w:val="00351131"/>
    <w:rsid w:val="00352E16"/>
    <w:rsid w:val="00356604"/>
    <w:rsid w:val="0035687B"/>
    <w:rsid w:val="00356D66"/>
    <w:rsid w:val="00357E61"/>
    <w:rsid w:val="00365A0F"/>
    <w:rsid w:val="00373481"/>
    <w:rsid w:val="00374DEB"/>
    <w:rsid w:val="0038094B"/>
    <w:rsid w:val="00380F30"/>
    <w:rsid w:val="0038486D"/>
    <w:rsid w:val="00387A7A"/>
    <w:rsid w:val="003928F7"/>
    <w:rsid w:val="00392E5A"/>
    <w:rsid w:val="00395F53"/>
    <w:rsid w:val="003970F8"/>
    <w:rsid w:val="003A02F9"/>
    <w:rsid w:val="003A2832"/>
    <w:rsid w:val="003A345C"/>
    <w:rsid w:val="003A6604"/>
    <w:rsid w:val="003B0016"/>
    <w:rsid w:val="003B004A"/>
    <w:rsid w:val="003B2795"/>
    <w:rsid w:val="003B728F"/>
    <w:rsid w:val="003C08C6"/>
    <w:rsid w:val="003C1BD5"/>
    <w:rsid w:val="003C5046"/>
    <w:rsid w:val="003C73DD"/>
    <w:rsid w:val="003D0A1E"/>
    <w:rsid w:val="003E1201"/>
    <w:rsid w:val="003E20BF"/>
    <w:rsid w:val="003F0D5E"/>
    <w:rsid w:val="003F1F70"/>
    <w:rsid w:val="003F310D"/>
    <w:rsid w:val="003F6FB0"/>
    <w:rsid w:val="003F730F"/>
    <w:rsid w:val="00400356"/>
    <w:rsid w:val="00404593"/>
    <w:rsid w:val="00405DFD"/>
    <w:rsid w:val="00410ED9"/>
    <w:rsid w:val="00413C50"/>
    <w:rsid w:val="004160A8"/>
    <w:rsid w:val="004204AE"/>
    <w:rsid w:val="00420DA1"/>
    <w:rsid w:val="00421498"/>
    <w:rsid w:val="004266AA"/>
    <w:rsid w:val="0043432B"/>
    <w:rsid w:val="0043480E"/>
    <w:rsid w:val="00436554"/>
    <w:rsid w:val="0044095F"/>
    <w:rsid w:val="00441E0B"/>
    <w:rsid w:val="004545E0"/>
    <w:rsid w:val="0045575A"/>
    <w:rsid w:val="00456CEA"/>
    <w:rsid w:val="004578A0"/>
    <w:rsid w:val="00465E63"/>
    <w:rsid w:val="00466A4D"/>
    <w:rsid w:val="00477671"/>
    <w:rsid w:val="004808E0"/>
    <w:rsid w:val="00481B9F"/>
    <w:rsid w:val="004840D3"/>
    <w:rsid w:val="004852BB"/>
    <w:rsid w:val="00485CF1"/>
    <w:rsid w:val="004860AF"/>
    <w:rsid w:val="0049260E"/>
    <w:rsid w:val="004A29A7"/>
    <w:rsid w:val="004A48B6"/>
    <w:rsid w:val="004A7A81"/>
    <w:rsid w:val="004B0A56"/>
    <w:rsid w:val="004B5C8C"/>
    <w:rsid w:val="004B7F38"/>
    <w:rsid w:val="004C358B"/>
    <w:rsid w:val="004D2B3E"/>
    <w:rsid w:val="004D2D87"/>
    <w:rsid w:val="004E2FBE"/>
    <w:rsid w:val="004E5206"/>
    <w:rsid w:val="004E72CB"/>
    <w:rsid w:val="004F13F3"/>
    <w:rsid w:val="004F2E7E"/>
    <w:rsid w:val="004F4D5F"/>
    <w:rsid w:val="004F630B"/>
    <w:rsid w:val="00500863"/>
    <w:rsid w:val="005028B2"/>
    <w:rsid w:val="00503852"/>
    <w:rsid w:val="005077C0"/>
    <w:rsid w:val="00517A53"/>
    <w:rsid w:val="00520171"/>
    <w:rsid w:val="00521264"/>
    <w:rsid w:val="00521BFB"/>
    <w:rsid w:val="00521F21"/>
    <w:rsid w:val="005253AF"/>
    <w:rsid w:val="0052573A"/>
    <w:rsid w:val="00525C4C"/>
    <w:rsid w:val="00530DD1"/>
    <w:rsid w:val="00532AAC"/>
    <w:rsid w:val="00535FA9"/>
    <w:rsid w:val="00537A36"/>
    <w:rsid w:val="00540C69"/>
    <w:rsid w:val="00546884"/>
    <w:rsid w:val="0055491E"/>
    <w:rsid w:val="005610E0"/>
    <w:rsid w:val="00564536"/>
    <w:rsid w:val="0057434D"/>
    <w:rsid w:val="00575FE3"/>
    <w:rsid w:val="0057639E"/>
    <w:rsid w:val="0058134A"/>
    <w:rsid w:val="00582E1B"/>
    <w:rsid w:val="00592356"/>
    <w:rsid w:val="00593793"/>
    <w:rsid w:val="00593C33"/>
    <w:rsid w:val="00593D31"/>
    <w:rsid w:val="00594205"/>
    <w:rsid w:val="005944DF"/>
    <w:rsid w:val="005A18A8"/>
    <w:rsid w:val="005A4896"/>
    <w:rsid w:val="005A585F"/>
    <w:rsid w:val="005A7B54"/>
    <w:rsid w:val="005B28A2"/>
    <w:rsid w:val="005B3CB3"/>
    <w:rsid w:val="005B4081"/>
    <w:rsid w:val="005B6A8F"/>
    <w:rsid w:val="005C3C8E"/>
    <w:rsid w:val="005D3033"/>
    <w:rsid w:val="005D3BBB"/>
    <w:rsid w:val="005D46D5"/>
    <w:rsid w:val="005D655B"/>
    <w:rsid w:val="005E0BA5"/>
    <w:rsid w:val="005E3F47"/>
    <w:rsid w:val="005E7A6A"/>
    <w:rsid w:val="005F109C"/>
    <w:rsid w:val="005F134A"/>
    <w:rsid w:val="005F2CAD"/>
    <w:rsid w:val="005F364B"/>
    <w:rsid w:val="005F5F16"/>
    <w:rsid w:val="005F7E0D"/>
    <w:rsid w:val="00600EB5"/>
    <w:rsid w:val="006028F5"/>
    <w:rsid w:val="006053F0"/>
    <w:rsid w:val="006061D7"/>
    <w:rsid w:val="006114C9"/>
    <w:rsid w:val="006161A6"/>
    <w:rsid w:val="006279C7"/>
    <w:rsid w:val="00627A5C"/>
    <w:rsid w:val="00642EA3"/>
    <w:rsid w:val="006534D4"/>
    <w:rsid w:val="0065458C"/>
    <w:rsid w:val="00665355"/>
    <w:rsid w:val="0066617D"/>
    <w:rsid w:val="00666D5A"/>
    <w:rsid w:val="0067110F"/>
    <w:rsid w:val="00672506"/>
    <w:rsid w:val="00673E8A"/>
    <w:rsid w:val="0067480B"/>
    <w:rsid w:val="00674BA6"/>
    <w:rsid w:val="00681941"/>
    <w:rsid w:val="0068440E"/>
    <w:rsid w:val="00687A05"/>
    <w:rsid w:val="00691A65"/>
    <w:rsid w:val="00695702"/>
    <w:rsid w:val="00696659"/>
    <w:rsid w:val="006A0A52"/>
    <w:rsid w:val="006A5513"/>
    <w:rsid w:val="006A5669"/>
    <w:rsid w:val="006A584D"/>
    <w:rsid w:val="006A6872"/>
    <w:rsid w:val="006C3492"/>
    <w:rsid w:val="006C3C04"/>
    <w:rsid w:val="006D2D29"/>
    <w:rsid w:val="006D4F1E"/>
    <w:rsid w:val="006D6A8D"/>
    <w:rsid w:val="006F0903"/>
    <w:rsid w:val="006F5048"/>
    <w:rsid w:val="006F603C"/>
    <w:rsid w:val="00700BAA"/>
    <w:rsid w:val="00700DFB"/>
    <w:rsid w:val="00700E07"/>
    <w:rsid w:val="007041ED"/>
    <w:rsid w:val="007108AE"/>
    <w:rsid w:val="007162E6"/>
    <w:rsid w:val="00727362"/>
    <w:rsid w:val="00735CEF"/>
    <w:rsid w:val="00736A31"/>
    <w:rsid w:val="00744B06"/>
    <w:rsid w:val="00747F98"/>
    <w:rsid w:val="00752349"/>
    <w:rsid w:val="00752FF2"/>
    <w:rsid w:val="00756106"/>
    <w:rsid w:val="00760DC8"/>
    <w:rsid w:val="007632EB"/>
    <w:rsid w:val="0076527D"/>
    <w:rsid w:val="00765531"/>
    <w:rsid w:val="00767591"/>
    <w:rsid w:val="00772D8A"/>
    <w:rsid w:val="00780CB3"/>
    <w:rsid w:val="00783E6D"/>
    <w:rsid w:val="00784B9F"/>
    <w:rsid w:val="00785E9C"/>
    <w:rsid w:val="007873D2"/>
    <w:rsid w:val="00787A93"/>
    <w:rsid w:val="00792BC4"/>
    <w:rsid w:val="007953A4"/>
    <w:rsid w:val="00797183"/>
    <w:rsid w:val="007A43CF"/>
    <w:rsid w:val="007B67B5"/>
    <w:rsid w:val="007B7703"/>
    <w:rsid w:val="007B7E94"/>
    <w:rsid w:val="007C08A2"/>
    <w:rsid w:val="007C6CB1"/>
    <w:rsid w:val="007C6EA0"/>
    <w:rsid w:val="007C6F44"/>
    <w:rsid w:val="007C7E23"/>
    <w:rsid w:val="007D16D9"/>
    <w:rsid w:val="007D6F7E"/>
    <w:rsid w:val="007E2A8F"/>
    <w:rsid w:val="007E2C4B"/>
    <w:rsid w:val="007E46C5"/>
    <w:rsid w:val="007E49B1"/>
    <w:rsid w:val="007E4DEA"/>
    <w:rsid w:val="007F1251"/>
    <w:rsid w:val="007F24BC"/>
    <w:rsid w:val="007F4EC2"/>
    <w:rsid w:val="007F50DC"/>
    <w:rsid w:val="007F7261"/>
    <w:rsid w:val="007F7CCE"/>
    <w:rsid w:val="00800107"/>
    <w:rsid w:val="00821ADC"/>
    <w:rsid w:val="0082712C"/>
    <w:rsid w:val="0082721C"/>
    <w:rsid w:val="008315C9"/>
    <w:rsid w:val="00832788"/>
    <w:rsid w:val="0083318C"/>
    <w:rsid w:val="008419E1"/>
    <w:rsid w:val="00842974"/>
    <w:rsid w:val="00844737"/>
    <w:rsid w:val="00844938"/>
    <w:rsid w:val="00847142"/>
    <w:rsid w:val="00851510"/>
    <w:rsid w:val="008556AA"/>
    <w:rsid w:val="00860536"/>
    <w:rsid w:val="008633DF"/>
    <w:rsid w:val="00865F92"/>
    <w:rsid w:val="00870994"/>
    <w:rsid w:val="0087116B"/>
    <w:rsid w:val="00871C00"/>
    <w:rsid w:val="00873283"/>
    <w:rsid w:val="00893252"/>
    <w:rsid w:val="0089363A"/>
    <w:rsid w:val="00894AE5"/>
    <w:rsid w:val="00895485"/>
    <w:rsid w:val="008A3F3C"/>
    <w:rsid w:val="008A6224"/>
    <w:rsid w:val="008B2520"/>
    <w:rsid w:val="008B5275"/>
    <w:rsid w:val="008C068A"/>
    <w:rsid w:val="008C1DC3"/>
    <w:rsid w:val="008C727A"/>
    <w:rsid w:val="008D036D"/>
    <w:rsid w:val="008D072F"/>
    <w:rsid w:val="008D2BB2"/>
    <w:rsid w:val="008D4852"/>
    <w:rsid w:val="008D524E"/>
    <w:rsid w:val="008E24A0"/>
    <w:rsid w:val="008E33CE"/>
    <w:rsid w:val="008E60E0"/>
    <w:rsid w:val="008E7898"/>
    <w:rsid w:val="008F163D"/>
    <w:rsid w:val="008F2978"/>
    <w:rsid w:val="009050C4"/>
    <w:rsid w:val="009120F9"/>
    <w:rsid w:val="0091288D"/>
    <w:rsid w:val="00912B95"/>
    <w:rsid w:val="0091360F"/>
    <w:rsid w:val="00916D76"/>
    <w:rsid w:val="00921626"/>
    <w:rsid w:val="009230E0"/>
    <w:rsid w:val="009239E7"/>
    <w:rsid w:val="00927773"/>
    <w:rsid w:val="009348E9"/>
    <w:rsid w:val="00935B29"/>
    <w:rsid w:val="009431AD"/>
    <w:rsid w:val="009461E0"/>
    <w:rsid w:val="009505E3"/>
    <w:rsid w:val="0095754E"/>
    <w:rsid w:val="00961951"/>
    <w:rsid w:val="00962A64"/>
    <w:rsid w:val="00965CE0"/>
    <w:rsid w:val="00967856"/>
    <w:rsid w:val="00971ABC"/>
    <w:rsid w:val="00971ADA"/>
    <w:rsid w:val="009748C8"/>
    <w:rsid w:val="0097551B"/>
    <w:rsid w:val="00980A34"/>
    <w:rsid w:val="00981227"/>
    <w:rsid w:val="009813CE"/>
    <w:rsid w:val="009818CE"/>
    <w:rsid w:val="00983897"/>
    <w:rsid w:val="00984137"/>
    <w:rsid w:val="00986D37"/>
    <w:rsid w:val="00990026"/>
    <w:rsid w:val="0099045D"/>
    <w:rsid w:val="009912D6"/>
    <w:rsid w:val="00996FBE"/>
    <w:rsid w:val="009A1AEF"/>
    <w:rsid w:val="009A1CBD"/>
    <w:rsid w:val="009A2ED1"/>
    <w:rsid w:val="009A56F5"/>
    <w:rsid w:val="009A7209"/>
    <w:rsid w:val="009B047C"/>
    <w:rsid w:val="009B4FA4"/>
    <w:rsid w:val="009C21F7"/>
    <w:rsid w:val="009D3AB2"/>
    <w:rsid w:val="009D6636"/>
    <w:rsid w:val="009E6C6E"/>
    <w:rsid w:val="009E71CF"/>
    <w:rsid w:val="009E763F"/>
    <w:rsid w:val="009F0FBD"/>
    <w:rsid w:val="009F3ED0"/>
    <w:rsid w:val="00A0474E"/>
    <w:rsid w:val="00A052AD"/>
    <w:rsid w:val="00A06576"/>
    <w:rsid w:val="00A07232"/>
    <w:rsid w:val="00A07A4A"/>
    <w:rsid w:val="00A12211"/>
    <w:rsid w:val="00A135DB"/>
    <w:rsid w:val="00A17756"/>
    <w:rsid w:val="00A17BD4"/>
    <w:rsid w:val="00A17CD1"/>
    <w:rsid w:val="00A22F90"/>
    <w:rsid w:val="00A25399"/>
    <w:rsid w:val="00A31396"/>
    <w:rsid w:val="00A31E0A"/>
    <w:rsid w:val="00A34E3F"/>
    <w:rsid w:val="00A36B93"/>
    <w:rsid w:val="00A54BEF"/>
    <w:rsid w:val="00A677F7"/>
    <w:rsid w:val="00A71EA1"/>
    <w:rsid w:val="00A75EB6"/>
    <w:rsid w:val="00A76B41"/>
    <w:rsid w:val="00A77724"/>
    <w:rsid w:val="00A92828"/>
    <w:rsid w:val="00A93058"/>
    <w:rsid w:val="00A94879"/>
    <w:rsid w:val="00A948BD"/>
    <w:rsid w:val="00A94AEB"/>
    <w:rsid w:val="00A95EC9"/>
    <w:rsid w:val="00AC2766"/>
    <w:rsid w:val="00AC3389"/>
    <w:rsid w:val="00AC3A5E"/>
    <w:rsid w:val="00AD5DB8"/>
    <w:rsid w:val="00AE0A5C"/>
    <w:rsid w:val="00AE449C"/>
    <w:rsid w:val="00AE55D4"/>
    <w:rsid w:val="00AE7515"/>
    <w:rsid w:val="00AF01AD"/>
    <w:rsid w:val="00AF0779"/>
    <w:rsid w:val="00AF1AED"/>
    <w:rsid w:val="00AF1D46"/>
    <w:rsid w:val="00AF3F0B"/>
    <w:rsid w:val="00AF5DC4"/>
    <w:rsid w:val="00B01F4A"/>
    <w:rsid w:val="00B02413"/>
    <w:rsid w:val="00B04A9D"/>
    <w:rsid w:val="00B04C87"/>
    <w:rsid w:val="00B05781"/>
    <w:rsid w:val="00B069F9"/>
    <w:rsid w:val="00B1232A"/>
    <w:rsid w:val="00B14D69"/>
    <w:rsid w:val="00B20149"/>
    <w:rsid w:val="00B21AED"/>
    <w:rsid w:val="00B24709"/>
    <w:rsid w:val="00B27150"/>
    <w:rsid w:val="00B303C7"/>
    <w:rsid w:val="00B40C2B"/>
    <w:rsid w:val="00B41A46"/>
    <w:rsid w:val="00B44EA0"/>
    <w:rsid w:val="00B4514C"/>
    <w:rsid w:val="00B47256"/>
    <w:rsid w:val="00B4793E"/>
    <w:rsid w:val="00B62286"/>
    <w:rsid w:val="00B67E83"/>
    <w:rsid w:val="00B70089"/>
    <w:rsid w:val="00B73330"/>
    <w:rsid w:val="00B74804"/>
    <w:rsid w:val="00B74B72"/>
    <w:rsid w:val="00B76B26"/>
    <w:rsid w:val="00B81BAF"/>
    <w:rsid w:val="00B81C22"/>
    <w:rsid w:val="00B82F8B"/>
    <w:rsid w:val="00B857C0"/>
    <w:rsid w:val="00B858E1"/>
    <w:rsid w:val="00B86C04"/>
    <w:rsid w:val="00B86F1B"/>
    <w:rsid w:val="00B92271"/>
    <w:rsid w:val="00B96A20"/>
    <w:rsid w:val="00B96A69"/>
    <w:rsid w:val="00BA0948"/>
    <w:rsid w:val="00BB036D"/>
    <w:rsid w:val="00BB1FB6"/>
    <w:rsid w:val="00BC1F27"/>
    <w:rsid w:val="00BC7568"/>
    <w:rsid w:val="00BD228E"/>
    <w:rsid w:val="00BD3DE1"/>
    <w:rsid w:val="00BD6E2F"/>
    <w:rsid w:val="00BD783A"/>
    <w:rsid w:val="00BD7E5E"/>
    <w:rsid w:val="00BE1BF4"/>
    <w:rsid w:val="00BE59DD"/>
    <w:rsid w:val="00BE7ADB"/>
    <w:rsid w:val="00BF1034"/>
    <w:rsid w:val="00BF51C7"/>
    <w:rsid w:val="00BF7F52"/>
    <w:rsid w:val="00BF7F9E"/>
    <w:rsid w:val="00C057B1"/>
    <w:rsid w:val="00C05CBC"/>
    <w:rsid w:val="00C061AD"/>
    <w:rsid w:val="00C06AAC"/>
    <w:rsid w:val="00C1219C"/>
    <w:rsid w:val="00C129DC"/>
    <w:rsid w:val="00C142B5"/>
    <w:rsid w:val="00C2046C"/>
    <w:rsid w:val="00C31C7B"/>
    <w:rsid w:val="00C37724"/>
    <w:rsid w:val="00C424FA"/>
    <w:rsid w:val="00C443E3"/>
    <w:rsid w:val="00C44CC7"/>
    <w:rsid w:val="00C47714"/>
    <w:rsid w:val="00C47EBA"/>
    <w:rsid w:val="00C519DB"/>
    <w:rsid w:val="00C526E2"/>
    <w:rsid w:val="00C53BD4"/>
    <w:rsid w:val="00C55800"/>
    <w:rsid w:val="00C60E55"/>
    <w:rsid w:val="00C62E4A"/>
    <w:rsid w:val="00C643E7"/>
    <w:rsid w:val="00C679A4"/>
    <w:rsid w:val="00C76E13"/>
    <w:rsid w:val="00C77527"/>
    <w:rsid w:val="00C8012A"/>
    <w:rsid w:val="00C863FB"/>
    <w:rsid w:val="00C87471"/>
    <w:rsid w:val="00C97778"/>
    <w:rsid w:val="00C97D4D"/>
    <w:rsid w:val="00CA37F1"/>
    <w:rsid w:val="00CA407F"/>
    <w:rsid w:val="00CA676F"/>
    <w:rsid w:val="00CA729E"/>
    <w:rsid w:val="00CB2DBF"/>
    <w:rsid w:val="00CB5E31"/>
    <w:rsid w:val="00CD1681"/>
    <w:rsid w:val="00CD59A0"/>
    <w:rsid w:val="00CD72B5"/>
    <w:rsid w:val="00CE13FF"/>
    <w:rsid w:val="00CF4BFF"/>
    <w:rsid w:val="00CF5BEB"/>
    <w:rsid w:val="00D059EF"/>
    <w:rsid w:val="00D12375"/>
    <w:rsid w:val="00D17D70"/>
    <w:rsid w:val="00D205F9"/>
    <w:rsid w:val="00D335E6"/>
    <w:rsid w:val="00D35275"/>
    <w:rsid w:val="00D40AE6"/>
    <w:rsid w:val="00D43EA9"/>
    <w:rsid w:val="00D44676"/>
    <w:rsid w:val="00D446FE"/>
    <w:rsid w:val="00D44E4B"/>
    <w:rsid w:val="00D459E1"/>
    <w:rsid w:val="00D468FE"/>
    <w:rsid w:val="00D470AC"/>
    <w:rsid w:val="00D4755C"/>
    <w:rsid w:val="00D5144F"/>
    <w:rsid w:val="00D53BAF"/>
    <w:rsid w:val="00D610D7"/>
    <w:rsid w:val="00D626C3"/>
    <w:rsid w:val="00D63D29"/>
    <w:rsid w:val="00D71A65"/>
    <w:rsid w:val="00D73814"/>
    <w:rsid w:val="00D75E1F"/>
    <w:rsid w:val="00D76597"/>
    <w:rsid w:val="00D832E0"/>
    <w:rsid w:val="00D873AE"/>
    <w:rsid w:val="00D902F7"/>
    <w:rsid w:val="00D90B64"/>
    <w:rsid w:val="00D930AE"/>
    <w:rsid w:val="00D96C4F"/>
    <w:rsid w:val="00D97681"/>
    <w:rsid w:val="00DA1FAB"/>
    <w:rsid w:val="00DA3FB1"/>
    <w:rsid w:val="00DA465B"/>
    <w:rsid w:val="00DA504C"/>
    <w:rsid w:val="00DA50D0"/>
    <w:rsid w:val="00DA58FB"/>
    <w:rsid w:val="00DB0695"/>
    <w:rsid w:val="00DB6FAC"/>
    <w:rsid w:val="00DC05CB"/>
    <w:rsid w:val="00DC16F7"/>
    <w:rsid w:val="00DC1FED"/>
    <w:rsid w:val="00DC71ED"/>
    <w:rsid w:val="00DC7426"/>
    <w:rsid w:val="00DC7673"/>
    <w:rsid w:val="00DD01EB"/>
    <w:rsid w:val="00DD10A9"/>
    <w:rsid w:val="00DD1E6A"/>
    <w:rsid w:val="00DD35C7"/>
    <w:rsid w:val="00DD4AEF"/>
    <w:rsid w:val="00DD5BB1"/>
    <w:rsid w:val="00DE0E77"/>
    <w:rsid w:val="00DE402B"/>
    <w:rsid w:val="00DF0DF8"/>
    <w:rsid w:val="00DF0EB7"/>
    <w:rsid w:val="00DF65BB"/>
    <w:rsid w:val="00DF782D"/>
    <w:rsid w:val="00E01A60"/>
    <w:rsid w:val="00E01BF0"/>
    <w:rsid w:val="00E0228E"/>
    <w:rsid w:val="00E06892"/>
    <w:rsid w:val="00E071CF"/>
    <w:rsid w:val="00E103A4"/>
    <w:rsid w:val="00E1486E"/>
    <w:rsid w:val="00E261F4"/>
    <w:rsid w:val="00E26252"/>
    <w:rsid w:val="00E3084F"/>
    <w:rsid w:val="00E310F8"/>
    <w:rsid w:val="00E3414B"/>
    <w:rsid w:val="00E36E76"/>
    <w:rsid w:val="00E4067D"/>
    <w:rsid w:val="00E41542"/>
    <w:rsid w:val="00E439FF"/>
    <w:rsid w:val="00E457D8"/>
    <w:rsid w:val="00E52B14"/>
    <w:rsid w:val="00E656F1"/>
    <w:rsid w:val="00E6687D"/>
    <w:rsid w:val="00E72404"/>
    <w:rsid w:val="00E73660"/>
    <w:rsid w:val="00E765B6"/>
    <w:rsid w:val="00E81ABE"/>
    <w:rsid w:val="00E81AE6"/>
    <w:rsid w:val="00E85014"/>
    <w:rsid w:val="00E938BC"/>
    <w:rsid w:val="00EA0313"/>
    <w:rsid w:val="00EA7AC0"/>
    <w:rsid w:val="00EB2135"/>
    <w:rsid w:val="00EB4E1A"/>
    <w:rsid w:val="00EB518E"/>
    <w:rsid w:val="00EB5843"/>
    <w:rsid w:val="00EB72D2"/>
    <w:rsid w:val="00EC0C84"/>
    <w:rsid w:val="00EC5F13"/>
    <w:rsid w:val="00ED0207"/>
    <w:rsid w:val="00ED2BD1"/>
    <w:rsid w:val="00ED47C0"/>
    <w:rsid w:val="00ED4D0E"/>
    <w:rsid w:val="00ED7F32"/>
    <w:rsid w:val="00EE69A6"/>
    <w:rsid w:val="00EE6CEE"/>
    <w:rsid w:val="00EF0489"/>
    <w:rsid w:val="00EF2E93"/>
    <w:rsid w:val="00EF5DE8"/>
    <w:rsid w:val="00EF67DA"/>
    <w:rsid w:val="00F011FB"/>
    <w:rsid w:val="00F03CAD"/>
    <w:rsid w:val="00F041F3"/>
    <w:rsid w:val="00F04A4E"/>
    <w:rsid w:val="00F157F0"/>
    <w:rsid w:val="00F208D0"/>
    <w:rsid w:val="00F24938"/>
    <w:rsid w:val="00F255EA"/>
    <w:rsid w:val="00F27603"/>
    <w:rsid w:val="00F3492C"/>
    <w:rsid w:val="00F3554C"/>
    <w:rsid w:val="00F3654E"/>
    <w:rsid w:val="00F41411"/>
    <w:rsid w:val="00F44FD5"/>
    <w:rsid w:val="00F45837"/>
    <w:rsid w:val="00F458B9"/>
    <w:rsid w:val="00F5069A"/>
    <w:rsid w:val="00F5187A"/>
    <w:rsid w:val="00F55283"/>
    <w:rsid w:val="00F606F4"/>
    <w:rsid w:val="00F61A46"/>
    <w:rsid w:val="00F62898"/>
    <w:rsid w:val="00F671D1"/>
    <w:rsid w:val="00F67FA1"/>
    <w:rsid w:val="00F71630"/>
    <w:rsid w:val="00F7318D"/>
    <w:rsid w:val="00F73F8A"/>
    <w:rsid w:val="00F810B0"/>
    <w:rsid w:val="00F84CB1"/>
    <w:rsid w:val="00F90C4D"/>
    <w:rsid w:val="00F94E5C"/>
    <w:rsid w:val="00F95B41"/>
    <w:rsid w:val="00F966EB"/>
    <w:rsid w:val="00F97981"/>
    <w:rsid w:val="00FA42B3"/>
    <w:rsid w:val="00FA5C11"/>
    <w:rsid w:val="00FA5DC7"/>
    <w:rsid w:val="00FB0E66"/>
    <w:rsid w:val="00FB2DDB"/>
    <w:rsid w:val="00FB580E"/>
    <w:rsid w:val="00FB5C68"/>
    <w:rsid w:val="00FB61DD"/>
    <w:rsid w:val="00FC11D8"/>
    <w:rsid w:val="00FD6729"/>
    <w:rsid w:val="00FE1EFC"/>
    <w:rsid w:val="00FE7F06"/>
    <w:rsid w:val="00FF0328"/>
    <w:rsid w:val="00FF2D9A"/>
    <w:rsid w:val="00FF3DCB"/>
    <w:rsid w:val="00FF6B44"/>
    <w:rsid w:val="00FF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1AF39159"/>
  <w15:docId w15:val="{50254626-5C30-42A2-92D5-3BAEB11F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5702"/>
    <w:pPr>
      <w:spacing w:after="200" w:line="276" w:lineRule="auto"/>
    </w:pPr>
    <w:rPr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locked/>
    <w:rsid w:val="0096195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har"/>
    <w:unhideWhenUsed/>
    <w:qFormat/>
    <w:locked/>
    <w:rsid w:val="00DD0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rsid w:val="0044095F"/>
    <w:rPr>
      <w:rFonts w:cs="Times New Roman"/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sid w:val="0044095F"/>
    <w:rPr>
      <w:rFonts w:cs="Times New Roman"/>
    </w:rPr>
  </w:style>
  <w:style w:type="paragraph" w:styleId="Rodap">
    <w:name w:val="footer"/>
    <w:basedOn w:val="Normal"/>
    <w:link w:val="RodapChar"/>
    <w:uiPriority w:val="99"/>
    <w:rsid w:val="0044095F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44095F"/>
    <w:rPr>
      <w:rFonts w:cs="Times New Roman"/>
    </w:rPr>
  </w:style>
  <w:style w:type="paragraph" w:styleId="Textodebalo">
    <w:name w:val="Balloon Text"/>
    <w:basedOn w:val="Normal"/>
    <w:link w:val="TextodebaloChar"/>
    <w:uiPriority w:val="99"/>
    <w:semiHidden/>
    <w:rsid w:val="00274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274439"/>
    <w:rPr>
      <w:rFonts w:ascii="Tahoma" w:hAnsi="Tahoma" w:cs="Tahoma"/>
      <w:sz w:val="16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locked/>
    <w:rsid w:val="007E49B1"/>
    <w:rPr>
      <w:rFonts w:cs="Times New Roman"/>
      <w:sz w:val="20"/>
      <w:szCs w:val="20"/>
    </w:rPr>
  </w:style>
  <w:style w:type="character" w:styleId="Refdenotadefim">
    <w:name w:val="endnote reference"/>
    <w:uiPriority w:val="99"/>
    <w:semiHidden/>
    <w:rsid w:val="007E49B1"/>
    <w:rPr>
      <w:rFonts w:cs="Times New Roman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rsid w:val="007E49B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7E49B1"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7E49B1"/>
    <w:rPr>
      <w:rFonts w:cs="Times New Roman"/>
      <w:vertAlign w:val="superscript"/>
    </w:rPr>
  </w:style>
  <w:style w:type="paragraph" w:styleId="PargrafodaLista">
    <w:name w:val="List Paragraph"/>
    <w:basedOn w:val="Normal"/>
    <w:uiPriority w:val="99"/>
    <w:qFormat/>
    <w:rsid w:val="00996FBE"/>
    <w:pPr>
      <w:ind w:left="720"/>
      <w:contextualSpacing/>
    </w:pPr>
  </w:style>
  <w:style w:type="character" w:styleId="Refdecomentrio">
    <w:name w:val="annotation reference"/>
    <w:uiPriority w:val="99"/>
    <w:semiHidden/>
    <w:rsid w:val="001B6F6E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1B6F6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1B6F6E"/>
    <w:rPr>
      <w:rFonts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1B6F6E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1B6F6E"/>
    <w:rPr>
      <w:rFonts w:cs="Times New Roman"/>
      <w:b/>
      <w:bCs/>
      <w:sz w:val="20"/>
      <w:szCs w:val="20"/>
    </w:rPr>
  </w:style>
  <w:style w:type="table" w:styleId="Tabelacomgrade">
    <w:name w:val="Table Grid"/>
    <w:basedOn w:val="Tabelanormal"/>
    <w:uiPriority w:val="99"/>
    <w:rsid w:val="00421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uiPriority w:val="99"/>
    <w:rsid w:val="00AF1D46"/>
    <w:rPr>
      <w:rFonts w:cs="Times New Roman"/>
    </w:rPr>
  </w:style>
  <w:style w:type="character" w:styleId="MenoPendente">
    <w:name w:val="Unresolved Mention"/>
    <w:uiPriority w:val="99"/>
    <w:semiHidden/>
    <w:unhideWhenUsed/>
    <w:rsid w:val="00D446FE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96195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Forte">
    <w:name w:val="Strong"/>
    <w:basedOn w:val="Fontepargpadro"/>
    <w:uiPriority w:val="22"/>
    <w:qFormat/>
    <w:locked/>
    <w:rsid w:val="00961951"/>
    <w:rPr>
      <w:b/>
      <w:bCs/>
    </w:rPr>
  </w:style>
  <w:style w:type="paragraph" w:styleId="NormalWeb">
    <w:name w:val="Normal (Web)"/>
    <w:basedOn w:val="Normal"/>
    <w:uiPriority w:val="99"/>
    <w:unhideWhenUsed/>
    <w:rsid w:val="0096195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F61A46"/>
    <w:rPr>
      <w:color w:val="800080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316940"/>
    <w:rPr>
      <w:color w:val="808080"/>
    </w:rPr>
  </w:style>
  <w:style w:type="character" w:styleId="nfase">
    <w:name w:val="Emphasis"/>
    <w:basedOn w:val="Fontepargpadro"/>
    <w:qFormat/>
    <w:locked/>
    <w:rsid w:val="002271F9"/>
    <w:rPr>
      <w:i/>
      <w:iCs/>
    </w:rPr>
  </w:style>
  <w:style w:type="paragraph" w:styleId="Subttulo">
    <w:name w:val="Subtitle"/>
    <w:basedOn w:val="Normal"/>
    <w:next w:val="Normal"/>
    <w:link w:val="SubttuloChar"/>
    <w:qFormat/>
    <w:locked/>
    <w:rsid w:val="002271F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rsid w:val="002271F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Ttulo3Char">
    <w:name w:val="Título 3 Char"/>
    <w:basedOn w:val="Fontepargpadro"/>
    <w:link w:val="Ttulo3"/>
    <w:rsid w:val="00DD01E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DD01EB"/>
    <w:rPr>
      <w:i/>
      <w:iCs/>
      <w:color w:val="404040" w:themeColor="text1" w:themeTint="BF"/>
    </w:rPr>
  </w:style>
  <w:style w:type="paragraph" w:styleId="SemEspaamento">
    <w:name w:val="No Spacing"/>
    <w:uiPriority w:val="1"/>
    <w:qFormat/>
    <w:rsid w:val="00DD01EB"/>
    <w:rPr>
      <w:sz w:val="22"/>
      <w:szCs w:val="22"/>
    </w:rPr>
  </w:style>
  <w:style w:type="character" w:styleId="CdigoHTML">
    <w:name w:val="HTML Code"/>
    <w:basedOn w:val="Fontepargpadro"/>
    <w:uiPriority w:val="99"/>
    <w:semiHidden/>
    <w:unhideWhenUsed/>
    <w:rsid w:val="00F84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3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7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4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19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77498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99954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505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9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30846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458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83477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49015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75248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7116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3040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693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3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5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7058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66478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94356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3540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36715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630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464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928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0690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7954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614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6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32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08628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7612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94634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8931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10611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903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239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253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7979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7285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03912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69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9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9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n.gov.br/explore/catalogos" TargetMode="External"/><Relationship Id="rId2" Type="http://schemas.openxmlformats.org/officeDocument/2006/relationships/hyperlink" Target="http://www.sibi.usp.br/produtos/vocabulario-controlado-usp/" TargetMode="External"/><Relationship Id="rId1" Type="http://schemas.openxmlformats.org/officeDocument/2006/relationships/hyperlink" Target="https://www.biblioteca.unesp.br/tesauro/vocab/index.php" TargetMode="External"/><Relationship Id="rId6" Type="http://schemas.openxmlformats.org/officeDocument/2006/relationships/hyperlink" Target="http://aims.fao.org/standards/agrovoc/functionalities/search" TargetMode="External"/><Relationship Id="rId5" Type="http://schemas.openxmlformats.org/officeDocument/2006/relationships/hyperlink" Target="https://www.engineeringvillage.com/search/thesaurus.url?database=1" TargetMode="External"/><Relationship Id="rId4" Type="http://schemas.openxmlformats.org/officeDocument/2006/relationships/hyperlink" Target="https://authorities.loc.gov/cgi-bin/Pwebrecon.cgi?DB=local&amp;PAGE=Firs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dor\Desktop\tcc\Modelo%20Word%20para%20TCC%20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03FC-DC4E-447A-B4E7-0CF78AFA1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Word para TCC 2014.dotx</Template>
  <TotalTime>32</TotalTime>
  <Pages>49</Pages>
  <Words>8308</Words>
  <Characters>44866</Characters>
  <Application>Microsoft Office Word</Application>
  <DocSecurity>0</DocSecurity>
  <Lines>373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modelo de trabalho pronto 2013</vt:lpstr>
    </vt:vector>
  </TitlesOfParts>
  <Company>Hewlett-Packard Company</Company>
  <LinksUpToDate>false</LinksUpToDate>
  <CharactersWithSpaces>53068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de trabalho pronto 2013</dc:title>
  <dc:subject/>
  <dc:creator>Administrador</dc:creator>
  <cp:keywords/>
  <dc:description/>
  <cp:lastModifiedBy>Aluno</cp:lastModifiedBy>
  <cp:revision>4</cp:revision>
  <cp:lastPrinted>2018-11-29T12:56:00Z</cp:lastPrinted>
  <dcterms:created xsi:type="dcterms:W3CDTF">2024-03-12T15:06:00Z</dcterms:created>
  <dcterms:modified xsi:type="dcterms:W3CDTF">2024-03-12T15:28:00Z</dcterms:modified>
</cp:coreProperties>
</file>